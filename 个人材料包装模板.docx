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719B3" w14:textId="60668A57" w:rsidR="00B934E7" w:rsidRDefault="00B934E7" w:rsidP="003067AE">
      <w:pPr>
        <w:snapToGrid w:val="0"/>
        <w:spacing w:beforeLines="0" w:before="0" w:afterLines="200" w:after="652" w:line="240" w:lineRule="auto"/>
        <w:ind w:firstLineChars="0" w:firstLine="0"/>
        <w:jc w:val="center"/>
        <w:rPr>
          <w:rFonts w:ascii="华光行楷_CNKI" w:eastAsia="华光行楷_CNKI" w:hAnsi="华光行楷_CNKI" w:cs="Times New Roman"/>
          <w:b/>
          <w:bCs/>
          <w:sz w:val="20"/>
          <w:szCs w:val="20"/>
        </w:rPr>
      </w:pPr>
      <w:bookmarkStart w:id="0" w:name="_Hlk105005468"/>
      <w:bookmarkEnd w:id="0"/>
    </w:p>
    <w:p w14:paraId="58D60465" w14:textId="77777777" w:rsidR="00324DF8" w:rsidRPr="003067AE" w:rsidRDefault="00324DF8" w:rsidP="003067AE">
      <w:pPr>
        <w:snapToGrid w:val="0"/>
        <w:spacing w:beforeLines="0" w:before="0" w:afterLines="200" w:after="652" w:line="240" w:lineRule="auto"/>
        <w:ind w:firstLineChars="0" w:firstLine="0"/>
        <w:jc w:val="center"/>
        <w:rPr>
          <w:rFonts w:ascii="华光行楷_CNKI" w:eastAsia="华光行楷_CNKI" w:hAnsi="华光行楷_CNKI" w:cs="Times New Roman"/>
          <w:b/>
          <w:bCs/>
          <w:sz w:val="20"/>
          <w:szCs w:val="20"/>
        </w:rPr>
      </w:pPr>
    </w:p>
    <w:p w14:paraId="676E0754" w14:textId="77777777" w:rsidR="003067AE" w:rsidRPr="003067AE" w:rsidRDefault="003067AE" w:rsidP="003067AE">
      <w:pPr>
        <w:snapToGrid w:val="0"/>
        <w:spacing w:beforeLines="0" w:before="0" w:afterLines="200" w:after="652" w:line="240" w:lineRule="auto"/>
        <w:ind w:firstLineChars="0" w:firstLine="0"/>
        <w:jc w:val="center"/>
        <w:rPr>
          <w:rFonts w:ascii="华光行楷_CNKI" w:eastAsia="华光行楷_CNKI" w:hAnsi="华光行楷_CNKI" w:cs="Times New Roman"/>
          <w:b/>
          <w:bCs/>
          <w:sz w:val="144"/>
          <w:szCs w:val="144"/>
        </w:rPr>
      </w:pPr>
      <w:r w:rsidRPr="003067AE">
        <w:rPr>
          <w:rFonts w:ascii="华光行楷_CNKI" w:eastAsia="华光行楷_CNKI" w:hAnsi="华光行楷_CNKI" w:cs="Times New Roman" w:hint="eastAsia"/>
          <w:b/>
          <w:bCs/>
          <w:sz w:val="144"/>
          <w:szCs w:val="144"/>
        </w:rPr>
        <w:t>个人介绍材料</w:t>
      </w:r>
    </w:p>
    <w:p w14:paraId="031C0D31" w14:textId="77777777" w:rsidR="003067AE" w:rsidRPr="003067AE" w:rsidRDefault="003067AE" w:rsidP="003067AE">
      <w:pPr>
        <w:widowControl/>
        <w:spacing w:beforeLines="0" w:before="0" w:line="240" w:lineRule="auto"/>
        <w:ind w:firstLineChars="0" w:firstLine="0"/>
        <w:jc w:val="center"/>
        <w:rPr>
          <w:rFonts w:ascii="宋体" w:hAnsi="宋体" w:cs="宋体"/>
          <w:kern w:val="0"/>
          <w:szCs w:val="24"/>
          <w:lang w:bidi="ar"/>
        </w:rPr>
      </w:pPr>
      <w:r w:rsidRPr="003067AE">
        <w:rPr>
          <w:rFonts w:ascii="宋体" w:hAnsi="宋体" w:cs="宋体"/>
          <w:noProof/>
          <w:kern w:val="0"/>
          <w:szCs w:val="24"/>
          <w:lang w:bidi="ar"/>
        </w:rPr>
        <w:drawing>
          <wp:inline distT="0" distB="0" distL="114300" distR="114300" wp14:anchorId="0716251F" wp14:editId="136E2966">
            <wp:extent cx="5148313" cy="3674533"/>
            <wp:effectExtent l="0" t="0" r="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016" cy="36821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7D2D70" w14:textId="77777777" w:rsidR="00B934E7" w:rsidRPr="003067AE" w:rsidRDefault="00B934E7" w:rsidP="003067AE">
      <w:pPr>
        <w:widowControl/>
        <w:spacing w:beforeLines="0" w:before="0" w:line="240" w:lineRule="auto"/>
        <w:ind w:firstLineChars="0" w:firstLine="0"/>
        <w:jc w:val="center"/>
        <w:rPr>
          <w:rFonts w:ascii="宋体" w:hAnsi="宋体" w:cs="宋体"/>
          <w:kern w:val="0"/>
          <w:szCs w:val="24"/>
          <w:lang w:bidi="ar"/>
        </w:rPr>
      </w:pPr>
    </w:p>
    <w:p w14:paraId="44BA884E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本科学校：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 </w:t>
      </w:r>
      <w:r w:rsidRPr="003067AE">
        <w:rPr>
          <w:rFonts w:ascii="黑体" w:eastAsia="黑体" w:hAnsi="黑体" w:cs="Times New Roman" w:hint="eastAsia"/>
          <w:sz w:val="30"/>
          <w:szCs w:val="30"/>
          <w:u w:val="single"/>
        </w:rPr>
        <w:t xml:space="preserve">江西理工大学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       </w:t>
      </w:r>
    </w:p>
    <w:p w14:paraId="430BE3A4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毕业专业：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   </w:t>
      </w:r>
      <w:r w:rsidRPr="003067AE">
        <w:rPr>
          <w:rFonts w:ascii="黑体" w:eastAsia="黑体" w:hAnsi="黑体" w:cs="Times New Roman" w:hint="eastAsia"/>
          <w:sz w:val="30"/>
          <w:szCs w:val="30"/>
          <w:u w:val="single"/>
        </w:rPr>
        <w:t xml:space="preserve">电子科学与技术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      </w:t>
      </w:r>
    </w:p>
    <w:p w14:paraId="3A28D31C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学生姓名：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 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</w:t>
      </w:r>
      <w:r w:rsidRPr="003067AE">
        <w:rPr>
          <w:rFonts w:ascii="黑体" w:eastAsia="黑体" w:hAnsi="黑体" w:cs="Times New Roman" w:hint="eastAsia"/>
          <w:sz w:val="30"/>
          <w:szCs w:val="30"/>
          <w:u w:val="single"/>
        </w:rPr>
        <w:t xml:space="preserve">喻腾榕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          </w:t>
      </w:r>
    </w:p>
    <w:p w14:paraId="4B37AC6B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联系方式：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17379026657        </w:t>
      </w:r>
    </w:p>
    <w:p w14:paraId="31DE5725" w14:textId="6A9F73B5" w:rsidR="00B934E7" w:rsidRDefault="003067AE" w:rsidP="00A140D3">
      <w:pPr>
        <w:spacing w:beforeLines="0" w:before="0" w:line="240" w:lineRule="auto"/>
        <w:ind w:firstLineChars="898" w:firstLine="2694"/>
        <w:jc w:val="left"/>
        <w:rPr>
          <w:rFonts w:ascii="等线" w:eastAsia="等线" w:hAnsi="等线" w:cs="Times New Roman"/>
          <w:sz w:val="21"/>
          <w:szCs w:val="21"/>
          <w:u w:val="single"/>
        </w:rPr>
      </w:pPr>
      <w:proofErr w:type="gramStart"/>
      <w:r w:rsidRPr="003067AE">
        <w:rPr>
          <w:rFonts w:ascii="黑体" w:eastAsia="黑体" w:hAnsi="黑体" w:cs="Times New Roman" w:hint="eastAsia"/>
          <w:sz w:val="30"/>
          <w:szCs w:val="30"/>
        </w:rPr>
        <w:t>邮</w:t>
      </w:r>
      <w:proofErr w:type="gramEnd"/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   </w:t>
      </w:r>
      <w:r w:rsidRPr="003067AE">
        <w:rPr>
          <w:rFonts w:ascii="黑体" w:eastAsia="黑体" w:hAnsi="黑体" w:cs="Times New Roman" w:hint="eastAsia"/>
          <w:sz w:val="30"/>
          <w:szCs w:val="30"/>
        </w:rPr>
        <w:t>箱：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jxust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>_ytr@163.com</w:t>
      </w:r>
      <w:r w:rsidRPr="003067AE">
        <w:rPr>
          <w:rFonts w:ascii="等线" w:eastAsia="等线" w:hAnsi="等线" w:cs="Times New Roman"/>
          <w:sz w:val="21"/>
          <w:szCs w:val="21"/>
          <w:u w:val="single"/>
        </w:rPr>
        <w:t xml:space="preserve">       </w:t>
      </w:r>
    </w:p>
    <w:p w14:paraId="21AE2B51" w14:textId="77777777" w:rsidR="003067AE" w:rsidRPr="003067AE" w:rsidRDefault="003067AE" w:rsidP="00A140D3">
      <w:pPr>
        <w:spacing w:beforeLines="0" w:before="0" w:line="240" w:lineRule="auto"/>
        <w:ind w:firstLineChars="898" w:firstLine="5029"/>
        <w:jc w:val="left"/>
        <w:rPr>
          <w:rFonts w:ascii="等线" w:eastAsia="等线" w:hAnsi="等线" w:cs="Times New Roman"/>
          <w:b/>
          <w:bCs/>
          <w:sz w:val="56"/>
          <w:szCs w:val="56"/>
        </w:rPr>
      </w:pPr>
    </w:p>
    <w:sdt>
      <w:sdtPr>
        <w:rPr>
          <w:rFonts w:asciiTheme="minorHAnsi" w:eastAsiaTheme="minorEastAsia" w:hAnsiTheme="minorHAnsi"/>
          <w:sz w:val="21"/>
          <w:lang w:val="zh-CN"/>
        </w:rPr>
        <w:id w:val="-578447075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F5B80D0" w14:textId="39F5D6B9" w:rsidR="003067AE" w:rsidRPr="003067AE" w:rsidRDefault="003A459B" w:rsidP="003A459B">
          <w:pPr>
            <w:keepNext/>
            <w:keepLines/>
            <w:widowControl/>
            <w:tabs>
              <w:tab w:val="center" w:pos="5953"/>
              <w:tab w:val="left" w:pos="10467"/>
            </w:tabs>
            <w:spacing w:beforeLines="0" w:before="240" w:line="259" w:lineRule="auto"/>
            <w:ind w:firstLineChars="0" w:firstLine="0"/>
            <w:jc w:val="left"/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52"/>
              <w:szCs w:val="52"/>
              <w:lang w:val="zh-CN"/>
            </w:rPr>
          </w:pPr>
          <w:r>
            <w:rPr>
              <w:rFonts w:asciiTheme="minorHAnsi" w:eastAsiaTheme="minorEastAsia" w:hAnsiTheme="minorHAnsi"/>
              <w:sz w:val="21"/>
              <w:lang w:val="zh-CN"/>
            </w:rPr>
            <w:tab/>
          </w:r>
          <w:r w:rsidR="003067AE" w:rsidRPr="003067AE"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52"/>
              <w:szCs w:val="52"/>
              <w:lang w:val="zh-CN"/>
            </w:rPr>
            <w:t>目录</w:t>
          </w:r>
          <w: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52"/>
              <w:szCs w:val="52"/>
              <w:lang w:val="zh-CN"/>
            </w:rPr>
            <w:tab/>
          </w:r>
        </w:p>
        <w:p w14:paraId="4A57C82A" w14:textId="56EB0218" w:rsidR="00D53872" w:rsidRDefault="003067AE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r w:rsidRPr="003067AE">
            <w:rPr>
              <w:rFonts w:asciiTheme="minorHAnsi" w:eastAsiaTheme="minorEastAsia" w:hAnsiTheme="minorHAnsi"/>
              <w:szCs w:val="28"/>
            </w:rPr>
            <w:fldChar w:fldCharType="begin"/>
          </w:r>
          <w:r w:rsidRPr="003067AE">
            <w:rPr>
              <w:rFonts w:asciiTheme="minorHAnsi" w:eastAsiaTheme="minorEastAsia" w:hAnsiTheme="minorHAnsi"/>
              <w:szCs w:val="28"/>
            </w:rPr>
            <w:instrText xml:space="preserve"> TOC \o "1-3" \h \z \u </w:instrText>
          </w:r>
          <w:r w:rsidRPr="003067AE">
            <w:rPr>
              <w:rFonts w:asciiTheme="minorHAnsi" w:eastAsiaTheme="minorEastAsia" w:hAnsiTheme="minorHAnsi"/>
              <w:szCs w:val="28"/>
            </w:rPr>
            <w:fldChar w:fldCharType="separate"/>
          </w:r>
          <w:hyperlink w:anchor="_Toc115880576" w:history="1">
            <w:r w:rsidR="00D53872" w:rsidRPr="001137C6">
              <w:rPr>
                <w:rStyle w:val="af6"/>
                <w:noProof/>
              </w:rPr>
              <w:t>一、</w:t>
            </w:r>
            <w:r w:rsidR="00D53872" w:rsidRPr="001137C6">
              <w:rPr>
                <w:rStyle w:val="af6"/>
                <w:noProof/>
              </w:rPr>
              <w:t xml:space="preserve"> </w:t>
            </w:r>
            <w:r w:rsidR="00D53872" w:rsidRPr="001137C6">
              <w:rPr>
                <w:rStyle w:val="af6"/>
                <w:noProof/>
              </w:rPr>
              <w:t>夏令营报名表</w:t>
            </w:r>
            <w:r w:rsidR="00D53872">
              <w:rPr>
                <w:noProof/>
                <w:webHidden/>
              </w:rPr>
              <w:tab/>
            </w:r>
            <w:r w:rsidR="00D53872">
              <w:rPr>
                <w:noProof/>
                <w:webHidden/>
              </w:rPr>
              <w:fldChar w:fldCharType="begin"/>
            </w:r>
            <w:r w:rsidR="00D53872">
              <w:rPr>
                <w:noProof/>
                <w:webHidden/>
              </w:rPr>
              <w:instrText xml:space="preserve"> PAGEREF _Toc115880576 \h </w:instrText>
            </w:r>
            <w:r w:rsidR="00D53872">
              <w:rPr>
                <w:noProof/>
                <w:webHidden/>
              </w:rPr>
            </w:r>
            <w:r w:rsidR="00D53872">
              <w:rPr>
                <w:noProof/>
                <w:webHidden/>
              </w:rPr>
              <w:fldChar w:fldCharType="separate"/>
            </w:r>
            <w:r w:rsidR="00D53872">
              <w:rPr>
                <w:noProof/>
                <w:webHidden/>
              </w:rPr>
              <w:t>1</w:t>
            </w:r>
            <w:r w:rsidR="00D53872">
              <w:rPr>
                <w:noProof/>
                <w:webHidden/>
              </w:rPr>
              <w:fldChar w:fldCharType="end"/>
            </w:r>
          </w:hyperlink>
        </w:p>
        <w:p w14:paraId="24A6D916" w14:textId="1A5EC309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77" w:history="1">
            <w:r w:rsidRPr="001137C6">
              <w:rPr>
                <w:rStyle w:val="af6"/>
                <w:noProof/>
              </w:rPr>
              <w:t>二、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本科阶段成绩单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2F510" w14:textId="294BDACC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78" w:history="1">
            <w:r w:rsidRPr="001137C6">
              <w:rPr>
                <w:rStyle w:val="af6"/>
                <w:rFonts w:ascii="黑体" w:hAnsi="黑体"/>
                <w:noProof/>
              </w:rPr>
              <w:t>（一）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江西理工大学中文成绩单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03903" w14:textId="58C9769C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79" w:history="1">
            <w:r w:rsidRPr="001137C6">
              <w:rPr>
                <w:rStyle w:val="af6"/>
                <w:rFonts w:ascii="黑体" w:hAnsi="黑体"/>
                <w:noProof/>
              </w:rPr>
              <w:t>（二）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前五学期平均绩点成绩排名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7E588" w14:textId="24FEC558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0" w:history="1">
            <w:r w:rsidRPr="001137C6">
              <w:rPr>
                <w:rStyle w:val="af6"/>
                <w:noProof/>
              </w:rPr>
              <w:t>三、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简历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D6A25" w14:textId="5A8DB933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1" w:history="1">
            <w:r w:rsidRPr="001137C6">
              <w:rPr>
                <w:rStyle w:val="af6"/>
                <w:noProof/>
              </w:rPr>
              <w:t>四、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个人陈述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E022E" w14:textId="0DFFBA4F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2" w:history="1">
            <w:r w:rsidRPr="001137C6">
              <w:rPr>
                <w:rStyle w:val="af6"/>
                <w:noProof/>
              </w:rPr>
              <w:t>五、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英语水平证明材料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7867" w14:textId="330686DB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3" w:history="1">
            <w:r w:rsidRPr="001137C6">
              <w:rPr>
                <w:rStyle w:val="af6"/>
                <w:rFonts w:ascii="黑体" w:hAnsi="黑体"/>
                <w:noProof/>
              </w:rPr>
              <w:t>（一）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四级成绩证明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5CB27" w14:textId="76C66591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4" w:history="1">
            <w:r w:rsidRPr="001137C6">
              <w:rPr>
                <w:rStyle w:val="af6"/>
                <w:rFonts w:ascii="黑体" w:hAnsi="黑体"/>
                <w:noProof/>
              </w:rPr>
              <w:t>（二）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六级成绩证明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F78CD" w14:textId="76326D30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5" w:history="1">
            <w:r w:rsidRPr="001137C6">
              <w:rPr>
                <w:rStyle w:val="af6"/>
                <w:noProof/>
              </w:rPr>
              <w:t>六、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证件复印件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A1DF3" w14:textId="538F7C0A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6" w:history="1">
            <w:r w:rsidRPr="001137C6">
              <w:rPr>
                <w:rStyle w:val="af6"/>
                <w:rFonts w:ascii="黑体" w:hAnsi="黑体"/>
                <w:noProof/>
              </w:rPr>
              <w:t>（一）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身份证复印件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BC612" w14:textId="242FCE40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7" w:history="1">
            <w:r w:rsidRPr="001137C6">
              <w:rPr>
                <w:rStyle w:val="af6"/>
                <w:rFonts w:ascii="黑体" w:hAnsi="黑体"/>
                <w:noProof/>
              </w:rPr>
              <w:t>（二）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学生证复印件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95BA" w14:textId="27C7C022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8" w:history="1">
            <w:r w:rsidRPr="001137C6">
              <w:rPr>
                <w:rStyle w:val="af6"/>
                <w:noProof/>
              </w:rPr>
              <w:t>七、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专家推荐信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EDDB4" w14:textId="530556D3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89" w:history="1">
            <w:r w:rsidRPr="001137C6">
              <w:rPr>
                <w:rStyle w:val="af6"/>
                <w:rFonts w:ascii="黑体" w:hAnsi="黑体"/>
                <w:noProof/>
              </w:rPr>
              <w:t>（一）</w:t>
            </w:r>
            <w:r w:rsidRPr="001137C6">
              <w:rPr>
                <w:rStyle w:val="af6"/>
                <w:noProof/>
              </w:rPr>
              <w:t xml:space="preserve"> XXX</w:t>
            </w:r>
            <w:r w:rsidRPr="001137C6">
              <w:rPr>
                <w:rStyle w:val="af6"/>
                <w:noProof/>
              </w:rPr>
              <w:t>教授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C3A21" w14:textId="407BE920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0" w:history="1">
            <w:r w:rsidRPr="001137C6">
              <w:rPr>
                <w:rStyle w:val="af6"/>
                <w:rFonts w:ascii="黑体" w:hAnsi="黑体"/>
                <w:noProof/>
              </w:rPr>
              <w:t>（二）</w:t>
            </w:r>
            <w:r w:rsidRPr="001137C6">
              <w:rPr>
                <w:rStyle w:val="af6"/>
                <w:noProof/>
              </w:rPr>
              <w:t xml:space="preserve"> XXX</w:t>
            </w:r>
            <w:r w:rsidRPr="001137C6">
              <w:rPr>
                <w:rStyle w:val="af6"/>
                <w:noProof/>
              </w:rPr>
              <w:t>教授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EC1A7" w14:textId="270B513F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1" w:history="1">
            <w:r w:rsidRPr="001137C6">
              <w:rPr>
                <w:rStyle w:val="af6"/>
                <w:noProof/>
              </w:rPr>
              <w:t>八、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干部任职证明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81051" w14:textId="3CCD52E1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2" w:history="1">
            <w:r w:rsidRPr="001137C6">
              <w:rPr>
                <w:rStyle w:val="af6"/>
                <w:noProof/>
              </w:rPr>
              <w:t>九、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研究生计划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6B597" w14:textId="24D6187F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3" w:history="1">
            <w:r w:rsidRPr="001137C6">
              <w:rPr>
                <w:rStyle w:val="af6"/>
                <w:noProof/>
              </w:rPr>
              <w:t>十、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获奖证明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1243F" w14:textId="6086C96C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4" w:history="1">
            <w:r w:rsidRPr="001137C6">
              <w:rPr>
                <w:rStyle w:val="af6"/>
                <w:rFonts w:ascii="黑体" w:hAnsi="黑体"/>
                <w:noProof/>
              </w:rPr>
              <w:t>（一）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竞赛获奖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35D0" w14:textId="07D88568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5" w:history="1">
            <w:r w:rsidRPr="001137C6">
              <w:rPr>
                <w:rStyle w:val="af6"/>
                <w:rFonts w:ascii="黑体" w:hAnsi="黑体"/>
                <w:noProof/>
              </w:rPr>
              <w:t>（二）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荣誉证书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55DDB" w14:textId="7A59ECBD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6" w:history="1">
            <w:r w:rsidRPr="001137C6">
              <w:rPr>
                <w:rStyle w:val="af6"/>
                <w:rFonts w:ascii="黑体" w:hAnsi="黑体"/>
                <w:noProof/>
              </w:rPr>
              <w:t>（三）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奖学金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E669D" w14:textId="4EF4BF88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7" w:history="1">
            <w:r w:rsidRPr="001137C6">
              <w:rPr>
                <w:rStyle w:val="af6"/>
                <w:rFonts w:ascii="黑体" w:hAnsi="黑体"/>
                <w:noProof/>
              </w:rPr>
              <w:t>（四）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等级证书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5685" w14:textId="5F29DD5E" w:rsidR="00D53872" w:rsidRDefault="00D53872" w:rsidP="00D53872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8" w:history="1">
            <w:r w:rsidRPr="001137C6">
              <w:rPr>
                <w:rStyle w:val="af6"/>
                <w:rFonts w:ascii="黑体" w:hAnsi="黑体"/>
                <w:noProof/>
              </w:rPr>
              <w:t>（五）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科研成果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B2314" w14:textId="7694DDAB" w:rsidR="00D53872" w:rsidRDefault="00D53872" w:rsidP="00D53872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5880599" w:history="1">
            <w:r w:rsidRPr="001137C6">
              <w:rPr>
                <w:rStyle w:val="af6"/>
                <w:noProof/>
              </w:rPr>
              <w:t>十一、</w:t>
            </w:r>
            <w:r w:rsidRPr="001137C6">
              <w:rPr>
                <w:rStyle w:val="af6"/>
                <w:noProof/>
              </w:rPr>
              <w:t xml:space="preserve"> </w:t>
            </w:r>
            <w:r w:rsidRPr="001137C6">
              <w:rPr>
                <w:rStyle w:val="af6"/>
                <w:noProof/>
              </w:rPr>
              <w:t>发表论文情况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_Toc115880599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7D4A7" w14:textId="233D8C5C" w:rsidR="003067AE" w:rsidRPr="003067AE" w:rsidRDefault="003067AE" w:rsidP="009D5277">
          <w:pPr>
            <w:snapToGrid w:val="0"/>
            <w:spacing w:beforeLines="0" w:before="0" w:line="312" w:lineRule="auto"/>
            <w:ind w:firstLineChars="0" w:firstLine="0"/>
            <w:rPr>
              <w:rFonts w:asciiTheme="minorHAnsi" w:eastAsiaTheme="minorEastAsia" w:hAnsiTheme="minorHAnsi"/>
              <w:bCs/>
              <w:sz w:val="21"/>
              <w:szCs w:val="28"/>
              <w:lang w:val="zh-CN"/>
            </w:rPr>
          </w:pPr>
          <w:r w:rsidRPr="003067AE">
            <w:rPr>
              <w:rFonts w:asciiTheme="minorHAnsi" w:eastAsiaTheme="minorEastAsia" w:hAnsiTheme="minorHAnsi"/>
              <w:bCs/>
              <w:sz w:val="21"/>
              <w:szCs w:val="28"/>
              <w:lang w:val="zh-CN"/>
            </w:rPr>
            <w:fldChar w:fldCharType="end"/>
          </w:r>
        </w:p>
      </w:sdtContent>
    </w:sdt>
    <w:p w14:paraId="5426B464" w14:textId="77777777" w:rsidR="009D5277" w:rsidRDefault="009D5277" w:rsidP="003067AE">
      <w:pPr>
        <w:pStyle w:val="1"/>
        <w:spacing w:before="163"/>
        <w:sectPr w:rsidR="009D5277" w:rsidSect="00141D3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7578B3BD" w14:textId="0CDEA0A0" w:rsidR="00141D31" w:rsidRDefault="00E26EAD" w:rsidP="003067AE">
      <w:pPr>
        <w:pStyle w:val="1"/>
        <w:spacing w:before="163"/>
      </w:pPr>
      <w:bookmarkStart w:id="1" w:name="_Toc115880576"/>
      <w:r>
        <w:rPr>
          <w:rFonts w:hint="eastAsia"/>
        </w:rPr>
        <w:lastRenderedPageBreak/>
        <w:t>夏令营报名表</w:t>
      </w:r>
      <w:bookmarkEnd w:id="1"/>
    </w:p>
    <w:p w14:paraId="277A8274" w14:textId="77777777" w:rsidR="00E26EAD" w:rsidRDefault="00E26EAD" w:rsidP="00E26EAD">
      <w:pPr>
        <w:spacing w:before="163"/>
        <w:ind w:firstLineChars="0" w:firstLine="0"/>
      </w:pPr>
    </w:p>
    <w:p w14:paraId="2D499E52" w14:textId="77777777" w:rsidR="00E26EAD" w:rsidRPr="00E26EAD" w:rsidRDefault="00E26EAD" w:rsidP="00E26EAD">
      <w:pPr>
        <w:spacing w:before="163"/>
        <w:ind w:firstLineChars="0" w:firstLine="0"/>
        <w:sectPr w:rsidR="00E26EAD" w:rsidRPr="00E26EAD" w:rsidSect="009D5277">
          <w:footerReference w:type="default" r:id="rId16"/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pgNumType w:start="1"/>
          <w:cols w:space="425"/>
          <w:docGrid w:type="lines" w:linePitch="326"/>
        </w:sectPr>
      </w:pPr>
    </w:p>
    <w:p w14:paraId="2735E363" w14:textId="2D6AD291" w:rsidR="003067AE" w:rsidRPr="003067AE" w:rsidRDefault="003067AE" w:rsidP="003067AE">
      <w:pPr>
        <w:pStyle w:val="1"/>
        <w:spacing w:before="163"/>
      </w:pPr>
      <w:bookmarkStart w:id="2" w:name="_Toc115880577"/>
      <w:r w:rsidRPr="003067AE">
        <w:rPr>
          <w:rFonts w:hint="eastAsia"/>
        </w:rPr>
        <w:lastRenderedPageBreak/>
        <w:t>本科阶段成绩单</w:t>
      </w:r>
      <w:bookmarkEnd w:id="2"/>
    </w:p>
    <w:p w14:paraId="79B6BC95" w14:textId="6B0D1C60" w:rsidR="003067AE" w:rsidRDefault="00407684" w:rsidP="00765FE3">
      <w:pPr>
        <w:pStyle w:val="section"/>
        <w:spacing w:before="163" w:after="163"/>
      </w:pPr>
      <w:bookmarkStart w:id="3" w:name="_Toc115880578"/>
      <w:r>
        <w:rPr>
          <w:rFonts w:hint="eastAsia"/>
        </w:rPr>
        <w:t>江西理工</w:t>
      </w:r>
      <w:r w:rsidR="003067AE" w:rsidRPr="00765FE3">
        <w:rPr>
          <w:rFonts w:hint="eastAsia"/>
        </w:rPr>
        <w:t>大学中文成绩单</w:t>
      </w:r>
      <w:bookmarkEnd w:id="3"/>
    </w:p>
    <w:p w14:paraId="7B9A0FBE" w14:textId="77777777" w:rsidR="00D53872" w:rsidRDefault="00D53872" w:rsidP="00D53872">
      <w:pPr>
        <w:spacing w:before="163"/>
        <w:ind w:firstLineChars="0" w:firstLine="0"/>
        <w:rPr>
          <w:noProof/>
        </w:rPr>
      </w:pPr>
    </w:p>
    <w:p w14:paraId="55BA406B" w14:textId="77777777" w:rsidR="00D53872" w:rsidRDefault="00D53872" w:rsidP="00D53872">
      <w:pPr>
        <w:spacing w:before="163"/>
        <w:ind w:firstLineChars="0" w:firstLine="0"/>
        <w:sectPr w:rsidR="00D53872" w:rsidSect="00141D31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726D8F18" w14:textId="1DE681EB" w:rsidR="003067AE" w:rsidRDefault="003067AE" w:rsidP="00141D31">
      <w:pPr>
        <w:pStyle w:val="section"/>
        <w:spacing w:before="163" w:after="163"/>
      </w:pPr>
      <w:bookmarkStart w:id="4" w:name="_Toc115880579"/>
      <w:r w:rsidRPr="003067AE">
        <w:rPr>
          <w:rFonts w:hint="eastAsia"/>
        </w:rPr>
        <w:lastRenderedPageBreak/>
        <w:t>前五学期</w:t>
      </w:r>
      <w:proofErr w:type="gramStart"/>
      <w:r w:rsidRPr="003067AE">
        <w:rPr>
          <w:rFonts w:hint="eastAsia"/>
        </w:rPr>
        <w:t>平均</w:t>
      </w:r>
      <w:r w:rsidR="00A068C6">
        <w:rPr>
          <w:rFonts w:hint="eastAsia"/>
        </w:rPr>
        <w:t>绩点</w:t>
      </w:r>
      <w:r w:rsidRPr="003067AE">
        <w:rPr>
          <w:rFonts w:hint="eastAsia"/>
        </w:rPr>
        <w:t>成绩</w:t>
      </w:r>
      <w:proofErr w:type="gramEnd"/>
      <w:r w:rsidRPr="003067AE">
        <w:rPr>
          <w:rFonts w:hint="eastAsia"/>
        </w:rPr>
        <w:t>排名</w:t>
      </w:r>
      <w:bookmarkEnd w:id="4"/>
    </w:p>
    <w:p w14:paraId="245F26BA" w14:textId="605AE209" w:rsidR="009A3841" w:rsidRPr="009A3841" w:rsidRDefault="009A3841" w:rsidP="00D53872">
      <w:pPr>
        <w:spacing w:before="163"/>
        <w:ind w:firstLineChars="0" w:firstLine="0"/>
      </w:pPr>
    </w:p>
    <w:p w14:paraId="047A45D4" w14:textId="2F3733C4" w:rsidR="003067AE" w:rsidRDefault="003067AE" w:rsidP="00765FE3">
      <w:pPr>
        <w:pStyle w:val="1"/>
        <w:spacing w:before="163"/>
      </w:pPr>
      <w:bookmarkStart w:id="5" w:name="_Toc115880580"/>
      <w:r w:rsidRPr="00765FE3">
        <w:rPr>
          <w:rFonts w:hint="eastAsia"/>
        </w:rPr>
        <w:lastRenderedPageBreak/>
        <w:t>简历</w:t>
      </w:r>
      <w:bookmarkEnd w:id="5"/>
    </w:p>
    <w:p w14:paraId="73C9B447" w14:textId="199E5068" w:rsidR="00407684" w:rsidRPr="00407684" w:rsidRDefault="00407684" w:rsidP="00D53872">
      <w:pPr>
        <w:spacing w:before="163"/>
        <w:ind w:firstLineChars="0" w:firstLine="0"/>
      </w:pPr>
    </w:p>
    <w:p w14:paraId="61D5915B" w14:textId="0CD886B6" w:rsidR="003067AE" w:rsidRDefault="003067AE" w:rsidP="00765FE3">
      <w:pPr>
        <w:pStyle w:val="1"/>
        <w:spacing w:before="163"/>
      </w:pPr>
      <w:bookmarkStart w:id="6" w:name="_Toc115880581"/>
      <w:r w:rsidRPr="003067AE">
        <w:lastRenderedPageBreak/>
        <w:t>个人陈述</w:t>
      </w:r>
      <w:bookmarkEnd w:id="6"/>
    </w:p>
    <w:p w14:paraId="649A37D4" w14:textId="4DA7D9EF" w:rsidR="003067AE" w:rsidRDefault="003067AE" w:rsidP="00765FE3">
      <w:pPr>
        <w:pStyle w:val="1"/>
        <w:spacing w:before="163"/>
      </w:pPr>
      <w:bookmarkStart w:id="7" w:name="_Toc115880582"/>
      <w:r w:rsidRPr="003067AE">
        <w:rPr>
          <w:rFonts w:hint="eastAsia"/>
        </w:rPr>
        <w:lastRenderedPageBreak/>
        <w:t>英语水平证明材料</w:t>
      </w:r>
      <w:bookmarkEnd w:id="7"/>
    </w:p>
    <w:p w14:paraId="719E8C95" w14:textId="77777777" w:rsidR="00D53872" w:rsidRDefault="00D71C69" w:rsidP="00D71C69">
      <w:pPr>
        <w:pStyle w:val="section"/>
        <w:spacing w:before="163" w:after="163"/>
        <w:sectPr w:rsidR="00D53872" w:rsidSect="000E1F98">
          <w:footnotePr>
            <w:numFmt w:val="decimalEnclosedCircleChinese"/>
          </w:footnotePr>
          <w:type w:val="continuous"/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  <w:bookmarkStart w:id="8" w:name="_Toc115880583"/>
      <w:r>
        <w:rPr>
          <w:rFonts w:hint="eastAsia"/>
        </w:rPr>
        <w:t>四级成绩证明</w:t>
      </w:r>
      <w:bookmarkEnd w:id="8"/>
    </w:p>
    <w:p w14:paraId="3FD45FAF" w14:textId="76F567AD" w:rsidR="004A4147" w:rsidRDefault="004A4147" w:rsidP="004A4147">
      <w:pPr>
        <w:pStyle w:val="section"/>
        <w:spacing w:before="163" w:after="163"/>
      </w:pPr>
      <w:bookmarkStart w:id="9" w:name="_Toc115880584"/>
      <w:r>
        <w:rPr>
          <w:rFonts w:hint="eastAsia"/>
        </w:rPr>
        <w:lastRenderedPageBreak/>
        <w:t>六级成绩证明</w:t>
      </w:r>
      <w:bookmarkEnd w:id="9"/>
    </w:p>
    <w:p w14:paraId="3F9759B3" w14:textId="5A0AF70C" w:rsidR="004A4147" w:rsidRPr="004A4147" w:rsidRDefault="004A4147" w:rsidP="004A4147">
      <w:pPr>
        <w:spacing w:before="163"/>
        <w:ind w:firstLineChars="0" w:firstLine="0"/>
        <w:jc w:val="center"/>
      </w:pPr>
    </w:p>
    <w:p w14:paraId="2E40CD71" w14:textId="1A9A79BD" w:rsidR="003067AE" w:rsidRDefault="009433D4" w:rsidP="00765FE3">
      <w:pPr>
        <w:pStyle w:val="1"/>
        <w:spacing w:before="163"/>
      </w:pPr>
      <w:bookmarkStart w:id="10" w:name="_Toc115880585"/>
      <w:r>
        <w:rPr>
          <w:rFonts w:hint="eastAsia"/>
        </w:rPr>
        <w:lastRenderedPageBreak/>
        <w:t>证件复印件</w:t>
      </w:r>
      <w:bookmarkEnd w:id="10"/>
    </w:p>
    <w:p w14:paraId="333D130A" w14:textId="0DF9857B" w:rsidR="009433D4" w:rsidRPr="009433D4" w:rsidRDefault="009433D4" w:rsidP="009433D4">
      <w:pPr>
        <w:pStyle w:val="section"/>
        <w:spacing w:before="163" w:after="163"/>
      </w:pPr>
      <w:bookmarkStart w:id="11" w:name="_Toc115880586"/>
      <w:r>
        <w:rPr>
          <w:rFonts w:hint="eastAsia"/>
        </w:rPr>
        <w:t>身份证复印件</w:t>
      </w:r>
      <w:bookmarkEnd w:id="11"/>
    </w:p>
    <w:p w14:paraId="11C1F357" w14:textId="71B46611" w:rsidR="000E1F98" w:rsidRDefault="000E1F98" w:rsidP="00D53872">
      <w:pPr>
        <w:spacing w:before="163"/>
        <w:ind w:firstLineChars="0" w:firstLine="0"/>
      </w:pPr>
    </w:p>
    <w:p w14:paraId="3B63CB4D" w14:textId="77777777" w:rsidR="000E1F98" w:rsidRDefault="000E1F98" w:rsidP="000E1F98">
      <w:pPr>
        <w:spacing w:before="163"/>
        <w:ind w:firstLineChars="0" w:firstLine="0"/>
        <w:jc w:val="center"/>
        <w:sectPr w:rsidR="000E1F98" w:rsidSect="00D53872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12D679FE" w14:textId="3FE6BBDD" w:rsidR="009433D4" w:rsidRDefault="009433D4" w:rsidP="000E1F98">
      <w:pPr>
        <w:pStyle w:val="section"/>
        <w:spacing w:before="163" w:after="163"/>
      </w:pPr>
      <w:bookmarkStart w:id="12" w:name="_Toc115880587"/>
      <w:r>
        <w:rPr>
          <w:rFonts w:hint="eastAsia"/>
        </w:rPr>
        <w:lastRenderedPageBreak/>
        <w:t>学生证复印件</w:t>
      </w:r>
      <w:bookmarkEnd w:id="12"/>
    </w:p>
    <w:p w14:paraId="32B980DA" w14:textId="30BC8ACB" w:rsidR="009433D4" w:rsidRPr="009433D4" w:rsidRDefault="009433D4" w:rsidP="00D53872">
      <w:pPr>
        <w:spacing w:before="163"/>
        <w:ind w:firstLineChars="0" w:firstLine="0"/>
        <w:rPr>
          <w:rFonts w:hint="eastAsia"/>
        </w:rPr>
      </w:pPr>
    </w:p>
    <w:p w14:paraId="3354E2E5" w14:textId="249DDB5D" w:rsidR="00D34917" w:rsidRDefault="000E1F98" w:rsidP="00765FE3">
      <w:pPr>
        <w:pStyle w:val="1"/>
        <w:spacing w:before="163"/>
      </w:pPr>
      <w:bookmarkStart w:id="13" w:name="_Toc115880588"/>
      <w:r>
        <w:rPr>
          <w:rFonts w:hint="eastAsia"/>
        </w:rPr>
        <w:lastRenderedPageBreak/>
        <w:t>专家推荐信</w:t>
      </w:r>
      <w:bookmarkEnd w:id="13"/>
    </w:p>
    <w:p w14:paraId="56F5394E" w14:textId="68804B67" w:rsidR="000E1F98" w:rsidRDefault="00D53872" w:rsidP="000E1F98">
      <w:pPr>
        <w:pStyle w:val="section"/>
        <w:spacing w:before="163" w:after="163"/>
      </w:pPr>
      <w:bookmarkStart w:id="14" w:name="_Toc115880589"/>
      <w:r>
        <w:rPr>
          <w:rFonts w:hint="eastAsia"/>
        </w:rPr>
        <w:t>X</w:t>
      </w:r>
      <w:r>
        <w:t>XX</w:t>
      </w:r>
      <w:r w:rsidR="000E1F98">
        <w:rPr>
          <w:rFonts w:hint="eastAsia"/>
        </w:rPr>
        <w:t>教授</w:t>
      </w:r>
      <w:bookmarkEnd w:id="14"/>
    </w:p>
    <w:p w14:paraId="15A8F5DD" w14:textId="77777777" w:rsidR="000E1F98" w:rsidRPr="000E1F98" w:rsidRDefault="000E1F98" w:rsidP="000E1F98">
      <w:pPr>
        <w:spacing w:before="163"/>
      </w:pPr>
    </w:p>
    <w:p w14:paraId="3573EE33" w14:textId="77777777" w:rsidR="000E1F98" w:rsidRDefault="000E1F98" w:rsidP="000E1F98">
      <w:pPr>
        <w:pStyle w:val="section"/>
        <w:spacing w:before="163" w:after="163"/>
        <w:sectPr w:rsidR="000E1F98" w:rsidSect="000E1F98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2D70F347" w14:textId="31E9FB6A" w:rsidR="000E1F98" w:rsidRDefault="00D53872" w:rsidP="000E1F98">
      <w:pPr>
        <w:pStyle w:val="section"/>
        <w:spacing w:before="163" w:after="163"/>
      </w:pPr>
      <w:bookmarkStart w:id="15" w:name="_Toc115880590"/>
      <w:r>
        <w:rPr>
          <w:rFonts w:hint="eastAsia"/>
        </w:rPr>
        <w:lastRenderedPageBreak/>
        <w:t>X</w:t>
      </w:r>
      <w:r>
        <w:t>XX</w:t>
      </w:r>
      <w:r w:rsidR="000E1F98">
        <w:rPr>
          <w:rFonts w:hint="eastAsia"/>
        </w:rPr>
        <w:t>教授</w:t>
      </w:r>
      <w:bookmarkEnd w:id="15"/>
    </w:p>
    <w:p w14:paraId="5792D8C5" w14:textId="48E8BE43" w:rsidR="000E1F98" w:rsidRDefault="000E1F98" w:rsidP="000E1F98">
      <w:pPr>
        <w:pStyle w:val="1"/>
        <w:spacing w:before="163"/>
      </w:pPr>
      <w:bookmarkStart w:id="16" w:name="_Toc115880591"/>
      <w:r>
        <w:rPr>
          <w:rFonts w:hint="eastAsia"/>
        </w:rPr>
        <w:lastRenderedPageBreak/>
        <w:t>干部任职证明</w:t>
      </w:r>
      <w:bookmarkEnd w:id="16"/>
    </w:p>
    <w:p w14:paraId="23D7E636" w14:textId="785EF2B0" w:rsidR="000E1F98" w:rsidRDefault="000E1F98" w:rsidP="000E1F98">
      <w:pPr>
        <w:spacing w:before="163"/>
        <w:ind w:firstLineChars="0" w:firstLine="0"/>
        <w:jc w:val="center"/>
      </w:pPr>
    </w:p>
    <w:p w14:paraId="4A5CCD9B" w14:textId="0CC1D813" w:rsidR="000E1F98" w:rsidRDefault="00140FFF" w:rsidP="00140FFF">
      <w:pPr>
        <w:pStyle w:val="1"/>
        <w:spacing w:before="163"/>
      </w:pPr>
      <w:bookmarkStart w:id="17" w:name="_Toc115880592"/>
      <w:r>
        <w:rPr>
          <w:rFonts w:hint="eastAsia"/>
        </w:rPr>
        <w:lastRenderedPageBreak/>
        <w:t>研究生计划</w:t>
      </w:r>
      <w:bookmarkEnd w:id="17"/>
    </w:p>
    <w:p w14:paraId="038B049B" w14:textId="77777777" w:rsidR="00F75DB4" w:rsidRPr="00F75DB4" w:rsidRDefault="00F75DB4" w:rsidP="00F75DB4">
      <w:pPr>
        <w:spacing w:before="163"/>
      </w:pPr>
    </w:p>
    <w:p w14:paraId="74C0BC13" w14:textId="77777777" w:rsidR="004046A9" w:rsidRDefault="004046A9" w:rsidP="0078634B">
      <w:pPr>
        <w:pStyle w:val="1"/>
        <w:spacing w:before="163"/>
        <w:sectPr w:rsidR="004046A9" w:rsidSect="000E1F98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27A1C855" w14:textId="62A5F788" w:rsidR="00140FFF" w:rsidRDefault="0078634B" w:rsidP="0078634B">
      <w:pPr>
        <w:pStyle w:val="1"/>
        <w:spacing w:before="163"/>
      </w:pPr>
      <w:bookmarkStart w:id="18" w:name="_Toc115880593"/>
      <w:r>
        <w:rPr>
          <w:rFonts w:hint="eastAsia"/>
        </w:rPr>
        <w:lastRenderedPageBreak/>
        <w:t>获奖证明</w:t>
      </w:r>
      <w:bookmarkEnd w:id="18"/>
    </w:p>
    <w:p w14:paraId="1416053C" w14:textId="52F2A74B" w:rsidR="00951209" w:rsidRDefault="00951209" w:rsidP="00951209">
      <w:pPr>
        <w:pStyle w:val="section"/>
        <w:spacing w:before="163" w:after="163"/>
      </w:pPr>
      <w:bookmarkStart w:id="19" w:name="_Toc115880594"/>
      <w:r>
        <w:rPr>
          <w:rFonts w:hint="eastAsia"/>
        </w:rPr>
        <w:t>竞赛获奖</w:t>
      </w:r>
      <w:bookmarkEnd w:id="19"/>
    </w:p>
    <w:p w14:paraId="4208CB60" w14:textId="44C0132F" w:rsidR="004046A9" w:rsidRDefault="004046A9" w:rsidP="00F75DB4">
      <w:pPr>
        <w:pStyle w:val="af0"/>
      </w:pPr>
      <w:r w:rsidRPr="004046A9">
        <w:rPr>
          <w:rFonts w:hint="eastAsia"/>
        </w:rPr>
        <w:t>“高教社杯”全国大学生数学建模竞赛国家一等奖</w:t>
      </w:r>
      <w:r>
        <w:rPr>
          <w:rFonts w:hint="eastAsia"/>
        </w:rPr>
        <w:t xml:space="preserve"> </w:t>
      </w:r>
      <w:r w:rsidRPr="004046A9">
        <w:t>2021.11</w:t>
      </w:r>
    </w:p>
    <w:p w14:paraId="618B1AC3" w14:textId="714039DD" w:rsidR="00F75DB4" w:rsidRPr="004046A9" w:rsidRDefault="004046A9" w:rsidP="00F75DB4">
      <w:pPr>
        <w:spacing w:before="163"/>
        <w:jc w:val="center"/>
      </w:pPr>
      <w:r>
        <w:rPr>
          <w:noProof/>
        </w:rPr>
        <w:drawing>
          <wp:inline distT="0" distB="0" distL="0" distR="0" wp14:anchorId="150B3322" wp14:editId="2A66918A">
            <wp:extent cx="7542309" cy="5314315"/>
            <wp:effectExtent l="0" t="0" r="190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821" cy="533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0378" w14:textId="77777777" w:rsidR="00951209" w:rsidRDefault="00951209" w:rsidP="00F75DB4">
      <w:pPr>
        <w:pStyle w:val="section"/>
        <w:numPr>
          <w:ilvl w:val="0"/>
          <w:numId w:val="0"/>
        </w:numPr>
        <w:spacing w:before="163" w:after="163"/>
        <w:sectPr w:rsidR="00951209" w:rsidSect="004046A9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6EF6B386" w14:textId="7A60A9E4" w:rsidR="00F75DB4" w:rsidRDefault="00F75DB4" w:rsidP="002F72DF">
      <w:pPr>
        <w:pStyle w:val="af0"/>
      </w:pPr>
      <w:r w:rsidRPr="00F75DB4">
        <w:rPr>
          <w:rFonts w:hint="eastAsia"/>
        </w:rPr>
        <w:lastRenderedPageBreak/>
        <w:t>美国大学生数学建模竞赛国际二等奖</w:t>
      </w:r>
      <w:r w:rsidRPr="00F75DB4">
        <w:rPr>
          <w:rFonts w:hint="eastAsia"/>
        </w:rPr>
        <w:t xml:space="preserve"> 2022.05</w:t>
      </w:r>
    </w:p>
    <w:p w14:paraId="69628769" w14:textId="03F1C374" w:rsidR="002F72DF" w:rsidRPr="002F72DF" w:rsidRDefault="002F72DF" w:rsidP="002F72DF">
      <w:pPr>
        <w:spacing w:before="163"/>
        <w:ind w:firstLineChars="0" w:firstLine="0"/>
        <w:jc w:val="center"/>
      </w:pPr>
      <w:bookmarkStart w:id="20" w:name="_Toc105006517"/>
      <w:r>
        <w:rPr>
          <w:noProof/>
        </w:rPr>
        <w:drawing>
          <wp:inline distT="0" distB="0" distL="0" distR="0" wp14:anchorId="6CE3F9BA" wp14:editId="00F04471">
            <wp:extent cx="8224083" cy="6347713"/>
            <wp:effectExtent l="0" t="0" r="5715" b="0"/>
            <wp:docPr id="88" name="图片 88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461" cy="637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5280A1B" w14:textId="1A489E89" w:rsidR="00F75DB4" w:rsidRPr="00F75DB4" w:rsidRDefault="00F75DB4" w:rsidP="00F75DB4">
      <w:pPr>
        <w:spacing w:before="163"/>
        <w:sectPr w:rsidR="00F75DB4" w:rsidRPr="00F75DB4" w:rsidSect="004046A9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13A77D18" w14:textId="70381B97" w:rsidR="004023EE" w:rsidRDefault="004023EE" w:rsidP="004023EE">
      <w:pPr>
        <w:pStyle w:val="af0"/>
      </w:pPr>
      <w:r w:rsidRPr="004023EE">
        <w:rPr>
          <w:rFonts w:hint="eastAsia"/>
        </w:rPr>
        <w:lastRenderedPageBreak/>
        <w:t>中国高校大数据挑战赛国家二等奖</w:t>
      </w:r>
      <w:r w:rsidRPr="004023EE">
        <w:rPr>
          <w:rFonts w:hint="eastAsia"/>
        </w:rPr>
        <w:t xml:space="preserve"> 2021.11</w:t>
      </w:r>
    </w:p>
    <w:p w14:paraId="33875E87" w14:textId="4621F28D" w:rsidR="004023EE" w:rsidRPr="004023EE" w:rsidRDefault="004023EE" w:rsidP="004023EE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15A447CE" wp14:editId="5B0661EA">
            <wp:extent cx="9020175" cy="6336487"/>
            <wp:effectExtent l="0" t="0" r="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5926" cy="635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3F51" w14:textId="77777777" w:rsidR="004023EE" w:rsidRDefault="004023EE" w:rsidP="004023EE">
      <w:pPr>
        <w:spacing w:before="163"/>
        <w:sectPr w:rsidR="004023EE" w:rsidSect="004046A9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27DBDFE2" w14:textId="24AA85A7" w:rsidR="004023EE" w:rsidRDefault="00CE273D" w:rsidP="00CE273D">
      <w:pPr>
        <w:pStyle w:val="af0"/>
      </w:pPr>
      <w:r w:rsidRPr="00CE273D">
        <w:rPr>
          <w:rFonts w:hint="eastAsia"/>
        </w:rPr>
        <w:lastRenderedPageBreak/>
        <w:t>全国大学生算法设计与编程挑战赛国家铜奖</w:t>
      </w:r>
      <w:r w:rsidRPr="00CE273D">
        <w:rPr>
          <w:rFonts w:hint="eastAsia"/>
        </w:rPr>
        <w:t xml:space="preserve"> 2021.10</w:t>
      </w:r>
    </w:p>
    <w:p w14:paraId="0E2ECEBC" w14:textId="5982B91C" w:rsidR="004023EE" w:rsidRDefault="008932DE" w:rsidP="008932DE">
      <w:pPr>
        <w:spacing w:before="163"/>
        <w:ind w:firstLineChars="0" w:firstLine="0"/>
        <w:jc w:val="center"/>
        <w:sectPr w:rsidR="004023EE" w:rsidSect="004023EE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  <w:r>
        <w:rPr>
          <w:rFonts w:hint="eastAsia"/>
          <w:noProof/>
        </w:rPr>
        <w:drawing>
          <wp:inline distT="0" distB="0" distL="0" distR="0" wp14:anchorId="11BE2696" wp14:editId="269EE826">
            <wp:extent cx="6705600" cy="9473242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240" cy="948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2286" w14:textId="1B4CF645" w:rsidR="004023EE" w:rsidRPr="00CE273D" w:rsidRDefault="00CE273D" w:rsidP="00CE273D">
      <w:pPr>
        <w:pStyle w:val="af0"/>
      </w:pPr>
      <w:r w:rsidRPr="00CE273D">
        <w:rPr>
          <w:rFonts w:hint="eastAsia"/>
        </w:rPr>
        <w:lastRenderedPageBreak/>
        <w:t>大学生就业能力大赛国家一等奖</w:t>
      </w:r>
      <w:r w:rsidRPr="00CE273D">
        <w:rPr>
          <w:rFonts w:hint="eastAsia"/>
        </w:rPr>
        <w:t xml:space="preserve"> 2022.01</w:t>
      </w:r>
    </w:p>
    <w:p w14:paraId="32ABDFDC" w14:textId="6D7616C5" w:rsidR="00CE273D" w:rsidRDefault="008932DE" w:rsidP="008932DE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619DEA60" wp14:editId="2204E16B">
            <wp:extent cx="6656917" cy="93916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660" cy="940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0BD9" w14:textId="77777777" w:rsidR="004023EE" w:rsidRDefault="004023EE" w:rsidP="004023EE">
      <w:pPr>
        <w:spacing w:before="163"/>
        <w:sectPr w:rsidR="004023EE" w:rsidSect="004023EE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51DD9A5E" w14:textId="5C1688FA" w:rsidR="004023EE" w:rsidRPr="00CE273D" w:rsidRDefault="00CE273D" w:rsidP="00CE273D">
      <w:pPr>
        <w:pStyle w:val="af0"/>
      </w:pPr>
      <w:r w:rsidRPr="00CE273D">
        <w:rPr>
          <w:rFonts w:hint="eastAsia"/>
        </w:rPr>
        <w:lastRenderedPageBreak/>
        <w:t>“远见者杯”全国大学生简历设计大赛国家二等奖</w:t>
      </w:r>
      <w:r w:rsidRPr="00CE273D">
        <w:rPr>
          <w:rFonts w:hint="eastAsia"/>
        </w:rPr>
        <w:t>2022.05</w:t>
      </w:r>
    </w:p>
    <w:p w14:paraId="2B55C9BB" w14:textId="530B51F3" w:rsidR="005971CE" w:rsidRDefault="005971CE" w:rsidP="005971CE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36D8F16A" wp14:editId="7646716E">
            <wp:extent cx="6566887" cy="9488449"/>
            <wp:effectExtent l="0" t="0" r="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87" cy="948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76D7B" w14:textId="3D77FBC3" w:rsidR="00CE273D" w:rsidRDefault="00CE273D" w:rsidP="004023EE">
      <w:pPr>
        <w:spacing w:before="163"/>
        <w:sectPr w:rsidR="00CE273D" w:rsidSect="004023EE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36315865" w14:textId="0B6E611A" w:rsidR="004023EE" w:rsidRPr="00CE273D" w:rsidRDefault="00CE273D" w:rsidP="00CE273D">
      <w:pPr>
        <w:pStyle w:val="af0"/>
      </w:pPr>
      <w:r w:rsidRPr="00CE273D">
        <w:rPr>
          <w:rFonts w:hint="eastAsia"/>
        </w:rPr>
        <w:lastRenderedPageBreak/>
        <w:t>全国大学生数学竞赛网络挑战赛国家三等奖</w:t>
      </w:r>
      <w:r w:rsidRPr="00CE273D">
        <w:rPr>
          <w:rFonts w:hint="eastAsia"/>
        </w:rPr>
        <w:t xml:space="preserve"> 2021.07</w:t>
      </w:r>
    </w:p>
    <w:p w14:paraId="240B57CA" w14:textId="347A4B7E" w:rsidR="00CE273D" w:rsidRDefault="008932DE" w:rsidP="008932DE">
      <w:pPr>
        <w:spacing w:before="163"/>
        <w:ind w:firstLineChars="0" w:firstLine="0"/>
        <w:jc w:val="center"/>
        <w:sectPr w:rsidR="00CE273D" w:rsidSect="008932DE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  <w:r>
        <w:rPr>
          <w:noProof/>
        </w:rPr>
        <w:drawing>
          <wp:inline distT="0" distB="0" distL="0" distR="0" wp14:anchorId="06DE4FA1" wp14:editId="0570FDB4">
            <wp:extent cx="8787645" cy="6208577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0373" cy="621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95CA3" w14:textId="57487B9D" w:rsidR="00CE273D" w:rsidRPr="008932DE" w:rsidRDefault="008932DE" w:rsidP="008932DE">
      <w:pPr>
        <w:pStyle w:val="af0"/>
      </w:pPr>
      <w:r w:rsidRPr="008932DE">
        <w:rPr>
          <w:rFonts w:hint="eastAsia"/>
        </w:rPr>
        <w:lastRenderedPageBreak/>
        <w:t>“正大杯”全国大学生市场调研与分析大赛省级二等奖</w:t>
      </w:r>
      <w:r w:rsidRPr="008932DE">
        <w:rPr>
          <w:rFonts w:hint="eastAsia"/>
        </w:rPr>
        <w:t xml:space="preserve"> 2022.04</w:t>
      </w:r>
    </w:p>
    <w:p w14:paraId="49E7FF72" w14:textId="0656F8D9" w:rsidR="004D1702" w:rsidRDefault="004D1702" w:rsidP="004D1702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573B6BE2" wp14:editId="4A3A227D">
            <wp:extent cx="8870950" cy="6565432"/>
            <wp:effectExtent l="0" t="0" r="635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4032" cy="65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4769" w14:textId="58039B9A" w:rsidR="008932DE" w:rsidRDefault="008932DE" w:rsidP="004023EE">
      <w:pPr>
        <w:spacing w:before="120"/>
        <w:ind w:firstLineChars="0" w:firstLine="0"/>
        <w:sectPr w:rsidR="008932DE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6A2BE038" w14:textId="77777777" w:rsidR="00F126B3" w:rsidRDefault="008932DE" w:rsidP="008932DE">
      <w:pPr>
        <w:pStyle w:val="af0"/>
      </w:pPr>
      <w:r w:rsidRPr="008932DE">
        <w:rPr>
          <w:rFonts w:hint="eastAsia"/>
        </w:rPr>
        <w:lastRenderedPageBreak/>
        <w:t>江西省大学生物理创新竞赛省级二等奖</w:t>
      </w:r>
      <w:r w:rsidRPr="008932DE">
        <w:rPr>
          <w:rFonts w:hint="eastAsia"/>
        </w:rPr>
        <w:t xml:space="preserve"> 2021.12</w:t>
      </w:r>
    </w:p>
    <w:p w14:paraId="728D6836" w14:textId="3045C2C0" w:rsidR="008932DE" w:rsidRDefault="008932DE" w:rsidP="00F126B3">
      <w:pPr>
        <w:pStyle w:val="af0"/>
      </w:pPr>
      <w:r>
        <w:rPr>
          <w:rFonts w:hint="eastAsia"/>
          <w:noProof/>
        </w:rPr>
        <w:drawing>
          <wp:inline distT="0" distB="0" distL="0" distR="0" wp14:anchorId="67BE257C" wp14:editId="3D065BC8">
            <wp:extent cx="6637560" cy="938220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364" cy="941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86ED9" w14:textId="679C4EF1" w:rsidR="008932DE" w:rsidRPr="008932DE" w:rsidRDefault="008932DE" w:rsidP="004023EE">
      <w:pPr>
        <w:spacing w:before="120"/>
        <w:ind w:firstLineChars="0" w:firstLine="0"/>
        <w:sectPr w:rsidR="008932DE" w:rsidRPr="008932DE" w:rsidSect="004D1702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linePitch="326"/>
        </w:sectPr>
      </w:pPr>
    </w:p>
    <w:p w14:paraId="5D4B0855" w14:textId="4CC26481" w:rsidR="00F126B3" w:rsidRDefault="008932DE" w:rsidP="00F126B3">
      <w:pPr>
        <w:pStyle w:val="af0"/>
      </w:pPr>
      <w:r w:rsidRPr="008932DE">
        <w:rPr>
          <w:rFonts w:hint="eastAsia"/>
        </w:rPr>
        <w:lastRenderedPageBreak/>
        <w:t>全国大学生数学竞赛（非数学类）省级三等奖</w:t>
      </w:r>
      <w:r w:rsidRPr="008932DE">
        <w:rPr>
          <w:rFonts w:hint="eastAsia"/>
        </w:rPr>
        <w:t xml:space="preserve"> 2020.12</w:t>
      </w:r>
    </w:p>
    <w:p w14:paraId="25313D4C" w14:textId="77BA9A67" w:rsidR="008932DE" w:rsidRDefault="00F126B3" w:rsidP="00F126B3">
      <w:pPr>
        <w:spacing w:before="120"/>
        <w:ind w:firstLineChars="0" w:firstLine="0"/>
        <w:jc w:val="center"/>
        <w:sectPr w:rsidR="008932DE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05104246" wp14:editId="27C3DC61">
            <wp:extent cx="9020618" cy="63817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0120" cy="640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DAD8" w14:textId="04DFF730" w:rsidR="00CE273D" w:rsidRDefault="008932DE" w:rsidP="008932DE">
      <w:pPr>
        <w:pStyle w:val="af0"/>
      </w:pPr>
      <w:r w:rsidRPr="008932DE">
        <w:rPr>
          <w:rFonts w:hint="eastAsia"/>
        </w:rPr>
        <w:lastRenderedPageBreak/>
        <w:t>全校大学生数学竞赛（非数学类）校级一等奖</w:t>
      </w:r>
      <w:r w:rsidRPr="008932DE">
        <w:rPr>
          <w:rFonts w:hint="eastAsia"/>
        </w:rPr>
        <w:t xml:space="preserve"> 2021.06</w:t>
      </w:r>
    </w:p>
    <w:p w14:paraId="1795F609" w14:textId="04AA63D6" w:rsidR="008932DE" w:rsidRDefault="00F126B3" w:rsidP="00F126B3">
      <w:pPr>
        <w:spacing w:before="120"/>
        <w:ind w:firstLineChars="0" w:firstLine="0"/>
        <w:jc w:val="center"/>
        <w:sectPr w:rsidR="008932DE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17C4CD28" wp14:editId="4138F795">
            <wp:extent cx="9060815" cy="6410188"/>
            <wp:effectExtent l="0" t="0" r="6985" b="0"/>
            <wp:docPr id="101" name="图片 1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6541" cy="642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4352" w14:textId="4D6B127A" w:rsidR="00CE273D" w:rsidRPr="008932DE" w:rsidRDefault="008932DE" w:rsidP="008932DE">
      <w:pPr>
        <w:pStyle w:val="af0"/>
      </w:pPr>
      <w:r w:rsidRPr="008932DE">
        <w:rPr>
          <w:rFonts w:hint="eastAsia"/>
        </w:rPr>
        <w:lastRenderedPageBreak/>
        <w:t>全校大学生物理创新竞赛校级一等奖</w:t>
      </w:r>
      <w:r w:rsidRPr="008932DE">
        <w:rPr>
          <w:rFonts w:hint="eastAsia"/>
        </w:rPr>
        <w:t xml:space="preserve"> 2021.10</w:t>
      </w:r>
    </w:p>
    <w:p w14:paraId="6F0C83C5" w14:textId="0DC90D88" w:rsidR="008932DE" w:rsidRDefault="00F126B3" w:rsidP="00F126B3">
      <w:pPr>
        <w:spacing w:before="120"/>
        <w:ind w:firstLineChars="0" w:firstLine="0"/>
        <w:jc w:val="center"/>
        <w:sectPr w:rsidR="008932DE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261B4464" wp14:editId="55277AAF">
            <wp:extent cx="9020617" cy="6381750"/>
            <wp:effectExtent l="0" t="0" r="952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307" cy="638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7F6B" w14:textId="7264791A" w:rsidR="008932DE" w:rsidRDefault="008932DE" w:rsidP="00F126B3">
      <w:pPr>
        <w:pStyle w:val="af0"/>
      </w:pPr>
      <w:r w:rsidRPr="008932DE">
        <w:rPr>
          <w:rFonts w:hint="eastAsia"/>
        </w:rPr>
        <w:lastRenderedPageBreak/>
        <w:t>全校大学生数学建模竞赛校级二等奖</w:t>
      </w:r>
      <w:r w:rsidRPr="008932DE">
        <w:rPr>
          <w:rFonts w:hint="eastAsia"/>
        </w:rPr>
        <w:t xml:space="preserve"> 2021.07</w:t>
      </w:r>
    </w:p>
    <w:p w14:paraId="4E2807DD" w14:textId="59E2F1D6" w:rsidR="008932DE" w:rsidRDefault="00F126B3" w:rsidP="00F126B3">
      <w:pPr>
        <w:spacing w:before="120"/>
        <w:ind w:firstLineChars="0" w:firstLine="0"/>
        <w:jc w:val="center"/>
        <w:sectPr w:rsidR="008932DE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2484B8E2" wp14:editId="22475750">
            <wp:extent cx="9189720" cy="6501384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3947" cy="651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6EFD" w14:textId="56D0C2DE" w:rsidR="008932DE" w:rsidRDefault="008932DE" w:rsidP="00F126B3">
      <w:pPr>
        <w:pStyle w:val="af0"/>
      </w:pPr>
      <w:r w:rsidRPr="008932DE">
        <w:rPr>
          <w:rFonts w:hint="eastAsia"/>
        </w:rPr>
        <w:lastRenderedPageBreak/>
        <w:t>全校大学生节能减排竞赛校级三等奖</w:t>
      </w:r>
      <w:r w:rsidRPr="008932DE">
        <w:rPr>
          <w:rFonts w:hint="eastAsia"/>
        </w:rPr>
        <w:t xml:space="preserve"> 2020.09</w:t>
      </w:r>
    </w:p>
    <w:p w14:paraId="70C28751" w14:textId="1A9B6725" w:rsidR="00F126B3" w:rsidRDefault="00F126B3" w:rsidP="00F126B3">
      <w:pPr>
        <w:spacing w:before="120"/>
        <w:ind w:firstLineChars="0" w:firstLine="0"/>
        <w:jc w:val="center"/>
        <w:sectPr w:rsidR="00F126B3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545DC739" wp14:editId="7260A796">
            <wp:extent cx="9136380" cy="6463648"/>
            <wp:effectExtent l="0" t="0" r="762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5136" cy="647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DE64" w14:textId="445339A7" w:rsidR="008932DE" w:rsidRDefault="008932DE" w:rsidP="00F126B3">
      <w:pPr>
        <w:pStyle w:val="af0"/>
      </w:pPr>
      <w:r w:rsidRPr="008932DE">
        <w:rPr>
          <w:rFonts w:hint="eastAsia"/>
        </w:rPr>
        <w:lastRenderedPageBreak/>
        <w:t>全校暑期三下乡优秀调研报告</w:t>
      </w:r>
      <w:r w:rsidRPr="008932DE">
        <w:rPr>
          <w:rFonts w:hint="eastAsia"/>
        </w:rPr>
        <w:t>2022.02</w:t>
      </w:r>
    </w:p>
    <w:p w14:paraId="71CE2D0D" w14:textId="31166CA8" w:rsidR="008932DE" w:rsidRDefault="00F126B3" w:rsidP="00F126B3">
      <w:pPr>
        <w:spacing w:before="120"/>
        <w:ind w:firstLineChars="0" w:firstLine="0"/>
        <w:jc w:val="center"/>
        <w:sectPr w:rsidR="008932DE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2E5AE696" wp14:editId="699FC30A">
            <wp:extent cx="9204960" cy="65219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220" cy="653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B7B6" w14:textId="1D45BC9F" w:rsidR="00951209" w:rsidRDefault="00951209" w:rsidP="00951209">
      <w:pPr>
        <w:pStyle w:val="section"/>
        <w:spacing w:before="120" w:after="120"/>
      </w:pPr>
      <w:bookmarkStart w:id="21" w:name="_Toc115880595"/>
      <w:r>
        <w:rPr>
          <w:rFonts w:hint="eastAsia"/>
        </w:rPr>
        <w:lastRenderedPageBreak/>
        <w:t>荣誉证书</w:t>
      </w:r>
      <w:bookmarkEnd w:id="21"/>
    </w:p>
    <w:p w14:paraId="3468D7B5" w14:textId="4CD690D2" w:rsidR="00F75DB4" w:rsidRDefault="00905711" w:rsidP="00905711">
      <w:pPr>
        <w:pStyle w:val="af0"/>
      </w:pPr>
      <w:r w:rsidRPr="00905711">
        <w:rPr>
          <w:rFonts w:hint="eastAsia"/>
        </w:rPr>
        <w:t>优秀团员标兵</w:t>
      </w:r>
      <w:r w:rsidRPr="00905711">
        <w:rPr>
          <w:rFonts w:hint="eastAsia"/>
        </w:rPr>
        <w:t xml:space="preserve"> 2022.05</w:t>
      </w:r>
    </w:p>
    <w:p w14:paraId="6889EA8E" w14:textId="088E163F" w:rsidR="002B0183" w:rsidRDefault="004122C9" w:rsidP="004122C9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3B5F400B" wp14:editId="63F6C46D">
            <wp:extent cx="6023464" cy="8514451"/>
            <wp:effectExtent l="0" t="7302" r="8572" b="8573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39672" cy="853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A477" w14:textId="0017B26A" w:rsidR="004122C9" w:rsidRDefault="004122C9" w:rsidP="004122C9">
      <w:pPr>
        <w:spacing w:before="120"/>
        <w:ind w:firstLineChars="0" w:firstLine="0"/>
        <w:sectPr w:rsidR="004122C9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51392833" w14:textId="6EABB333" w:rsidR="00905711" w:rsidRDefault="00905711" w:rsidP="00905711">
      <w:pPr>
        <w:pStyle w:val="af0"/>
      </w:pPr>
      <w:r w:rsidRPr="00905711">
        <w:rPr>
          <w:rFonts w:hint="eastAsia"/>
        </w:rPr>
        <w:lastRenderedPageBreak/>
        <w:t>五好学生标兵</w:t>
      </w:r>
      <w:r w:rsidRPr="00905711">
        <w:rPr>
          <w:rFonts w:hint="eastAsia"/>
        </w:rPr>
        <w:t xml:space="preserve"> 2021.11</w:t>
      </w:r>
    </w:p>
    <w:p w14:paraId="4D724CC4" w14:textId="72CD2023" w:rsidR="00905711" w:rsidRDefault="00BF69D3" w:rsidP="00BF69D3">
      <w:pPr>
        <w:spacing w:before="120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256C4EB" wp14:editId="052AD654">
            <wp:extent cx="9235440" cy="6529753"/>
            <wp:effectExtent l="0" t="0" r="3810" b="4445"/>
            <wp:docPr id="109" name="图片 109" descr="白板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白板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9023" cy="655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6829" w14:textId="18C80B9D" w:rsidR="00905711" w:rsidRDefault="00905711" w:rsidP="00F75DB4">
      <w:pPr>
        <w:spacing w:before="120"/>
        <w:sectPr w:rsid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6962AB3B" w14:textId="73913C7D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优秀团干</w:t>
      </w:r>
      <w:r w:rsidRPr="00905711">
        <w:rPr>
          <w:rFonts w:hint="eastAsia"/>
        </w:rPr>
        <w:t xml:space="preserve"> 2020.05</w:t>
      </w:r>
    </w:p>
    <w:p w14:paraId="51C7BB58" w14:textId="33AC49A0" w:rsidR="00905711" w:rsidRDefault="00BF69D3" w:rsidP="00BF69D3">
      <w:pPr>
        <w:spacing w:before="120"/>
        <w:ind w:firstLineChars="0" w:firstLine="0"/>
        <w:jc w:val="center"/>
        <w:sectPr w:rsid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464290E6" wp14:editId="34DE4267">
            <wp:extent cx="9220200" cy="6532352"/>
            <wp:effectExtent l="0" t="0" r="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991" cy="654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1832" w14:textId="10961850" w:rsidR="00905711" w:rsidRDefault="00905711" w:rsidP="00BF69D3">
      <w:pPr>
        <w:pStyle w:val="af0"/>
      </w:pPr>
      <w:r w:rsidRPr="00FC40F8">
        <w:rPr>
          <w:rFonts w:hint="eastAsia"/>
        </w:rPr>
        <w:lastRenderedPageBreak/>
        <w:t>优秀学生干部</w:t>
      </w:r>
      <w:r>
        <w:rPr>
          <w:rFonts w:hint="eastAsia"/>
        </w:rPr>
        <w:t xml:space="preserve"> </w:t>
      </w:r>
      <w:r>
        <w:t>2020.12</w:t>
      </w:r>
    </w:p>
    <w:p w14:paraId="766AFFA0" w14:textId="426750DD" w:rsidR="00905711" w:rsidRDefault="00BF69D3" w:rsidP="00BF69D3">
      <w:pPr>
        <w:spacing w:before="120"/>
        <w:ind w:firstLineChars="0" w:firstLine="0"/>
        <w:jc w:val="center"/>
        <w:sectPr w:rsid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7EB98B24" wp14:editId="5A0718B9">
            <wp:extent cx="9217360" cy="6530340"/>
            <wp:effectExtent l="0" t="0" r="3175" b="381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6598" cy="654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0BAF" w14:textId="1F104AA7" w:rsidR="00905711" w:rsidRDefault="00905711" w:rsidP="00905711">
      <w:pPr>
        <w:pStyle w:val="af0"/>
      </w:pPr>
      <w:r w:rsidRPr="00905711">
        <w:rPr>
          <w:rFonts w:hint="eastAsia"/>
        </w:rPr>
        <w:lastRenderedPageBreak/>
        <w:t>军训优秀学员</w:t>
      </w:r>
      <w:r w:rsidRPr="00905711">
        <w:rPr>
          <w:rFonts w:hint="eastAsia"/>
        </w:rPr>
        <w:t>2019.09</w:t>
      </w:r>
    </w:p>
    <w:p w14:paraId="01DD831B" w14:textId="063102DF" w:rsidR="00905711" w:rsidRDefault="00BF69D3" w:rsidP="00BF69D3">
      <w:pPr>
        <w:spacing w:before="120"/>
        <w:ind w:firstLineChars="0" w:firstLine="0"/>
        <w:jc w:val="center"/>
        <w:sectPr w:rsid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19D00EC5" wp14:editId="65407E35">
            <wp:extent cx="9227820" cy="653775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375" cy="655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70C5" w14:textId="050580DB" w:rsidR="00905711" w:rsidRDefault="00905711" w:rsidP="00BF69D3">
      <w:pPr>
        <w:pStyle w:val="af0"/>
      </w:pPr>
      <w:r>
        <w:rPr>
          <w:rFonts w:hint="eastAsia"/>
        </w:rPr>
        <w:lastRenderedPageBreak/>
        <w:t>双学</w:t>
      </w:r>
      <w:r w:rsidRPr="00FC40F8">
        <w:rPr>
          <w:rFonts w:hint="eastAsia"/>
        </w:rPr>
        <w:t>先进个人</w:t>
      </w:r>
      <w:r>
        <w:rPr>
          <w:rFonts w:hint="eastAsia"/>
        </w:rPr>
        <w:t xml:space="preserve"> </w:t>
      </w:r>
      <w:r>
        <w:t>2020.03</w:t>
      </w:r>
    </w:p>
    <w:p w14:paraId="29FB5E87" w14:textId="02B56C39" w:rsidR="00905711" w:rsidRDefault="00BF69D3" w:rsidP="00BF69D3">
      <w:pPr>
        <w:spacing w:before="120"/>
        <w:jc w:val="center"/>
        <w:sectPr w:rsid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70E0605C" wp14:editId="44468516">
            <wp:extent cx="9220200" cy="6534582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5212" cy="65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B728" w14:textId="339F0C4D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双学先进个人</w:t>
      </w:r>
      <w:r w:rsidRPr="00905711">
        <w:rPr>
          <w:rFonts w:hint="eastAsia"/>
        </w:rPr>
        <w:t xml:space="preserve"> 2021.03</w:t>
      </w:r>
    </w:p>
    <w:p w14:paraId="2B6631F8" w14:textId="4DF463A2" w:rsidR="00BF69D3" w:rsidRDefault="00BF69D3" w:rsidP="00BF69D3">
      <w:pPr>
        <w:spacing w:before="120"/>
        <w:ind w:firstLineChars="0" w:firstLine="0"/>
        <w:jc w:val="center"/>
        <w:sectPr w:rsidR="00BF69D3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5A80F416" wp14:editId="73963A7C">
            <wp:extent cx="9189720" cy="6510758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0346" cy="651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E39C0" w14:textId="6F2B53F6" w:rsidR="00905711" w:rsidRDefault="00951209" w:rsidP="00905711">
      <w:pPr>
        <w:pStyle w:val="section"/>
        <w:spacing w:before="120" w:after="120"/>
      </w:pPr>
      <w:bookmarkStart w:id="22" w:name="_Toc115880596"/>
      <w:r>
        <w:rPr>
          <w:rFonts w:hint="eastAsia"/>
        </w:rPr>
        <w:lastRenderedPageBreak/>
        <w:t>奖学金</w:t>
      </w:r>
      <w:bookmarkEnd w:id="22"/>
    </w:p>
    <w:p w14:paraId="79D63A38" w14:textId="29035EE4" w:rsidR="00905711" w:rsidRDefault="00905711" w:rsidP="00BF69D3">
      <w:pPr>
        <w:pStyle w:val="af0"/>
      </w:pPr>
      <w:proofErr w:type="gramStart"/>
      <w:r w:rsidRPr="00905711">
        <w:rPr>
          <w:rFonts w:hint="eastAsia"/>
        </w:rPr>
        <w:t>豪鹏科技</w:t>
      </w:r>
      <w:proofErr w:type="gramEnd"/>
      <w:r w:rsidRPr="00905711">
        <w:rPr>
          <w:rFonts w:hint="eastAsia"/>
        </w:rPr>
        <w:t>奖学金</w:t>
      </w:r>
      <w:r w:rsidRPr="00905711">
        <w:rPr>
          <w:rFonts w:hint="eastAsia"/>
        </w:rPr>
        <w:t xml:space="preserve"> 2021.12</w:t>
      </w:r>
    </w:p>
    <w:p w14:paraId="5003DDE0" w14:textId="540A44EF" w:rsidR="00905711" w:rsidRPr="00905711" w:rsidRDefault="00BF69D3" w:rsidP="00BF69D3">
      <w:pPr>
        <w:spacing w:before="120"/>
        <w:ind w:firstLineChars="0" w:firstLine="0"/>
        <w:jc w:val="center"/>
        <w:sectPr w:rsidR="00905711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12D6643E" wp14:editId="1399A4D4">
            <wp:extent cx="8564880" cy="6068070"/>
            <wp:effectExtent l="0" t="0" r="762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4729" cy="608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60033" w14:textId="194D53C0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钟惠明奖学金</w:t>
      </w:r>
      <w:r w:rsidRPr="00905711">
        <w:rPr>
          <w:rFonts w:hint="eastAsia"/>
        </w:rPr>
        <w:t xml:space="preserve"> 2020.12</w:t>
      </w:r>
    </w:p>
    <w:p w14:paraId="3F63B543" w14:textId="5C32860C" w:rsidR="00905711" w:rsidRPr="00905711" w:rsidRDefault="00BF69D3" w:rsidP="00BF69D3">
      <w:pPr>
        <w:spacing w:before="120"/>
        <w:ind w:firstLineChars="0" w:firstLine="0"/>
        <w:jc w:val="center"/>
        <w:sectPr w:rsidR="00905711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1B4CDF3E" wp14:editId="47B82D5E">
            <wp:extent cx="9212580" cy="6526953"/>
            <wp:effectExtent l="0" t="0" r="762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7443" cy="654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85797" w14:textId="22E32A37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2020.10</w:t>
      </w:r>
    </w:p>
    <w:p w14:paraId="6F2DB1D7" w14:textId="5D6265AB" w:rsidR="00BF69D3" w:rsidRPr="00905711" w:rsidRDefault="00BF69D3" w:rsidP="00BF69D3">
      <w:pPr>
        <w:spacing w:before="120"/>
        <w:ind w:firstLineChars="0" w:firstLine="0"/>
        <w:jc w:val="center"/>
        <w:sectPr w:rsidR="00BF69D3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25895963" wp14:editId="7B9EDF4B">
            <wp:extent cx="9182100" cy="6505358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025" cy="651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76C9" w14:textId="6C84425C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2021.05</w:t>
      </w:r>
    </w:p>
    <w:p w14:paraId="470C7187" w14:textId="2B04A6EB" w:rsidR="00905711" w:rsidRPr="00905711" w:rsidRDefault="00BF69D3" w:rsidP="00BF69D3">
      <w:pPr>
        <w:spacing w:before="120"/>
        <w:ind w:firstLineChars="0" w:firstLine="0"/>
        <w:jc w:val="center"/>
        <w:sectPr w:rsidR="00905711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68139FFB" wp14:editId="6A4DF30B">
            <wp:extent cx="9250680" cy="6553946"/>
            <wp:effectExtent l="0" t="0" r="762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8709" cy="656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7200" w14:textId="6CBD8C54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2021.11</w:t>
      </w:r>
    </w:p>
    <w:p w14:paraId="436C1B97" w14:textId="44D64FBB" w:rsidR="00905711" w:rsidRPr="00905711" w:rsidRDefault="00BF69D3" w:rsidP="00BF69D3">
      <w:pPr>
        <w:spacing w:before="120"/>
        <w:ind w:firstLineChars="0" w:firstLine="0"/>
        <w:jc w:val="center"/>
        <w:sectPr w:rsidR="00905711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5E851B90" wp14:editId="7BFAED80">
            <wp:extent cx="9258300" cy="6559346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3898" cy="65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E616" w14:textId="57100968" w:rsidR="00905711" w:rsidRDefault="00905711" w:rsidP="00905711">
      <w:pPr>
        <w:pStyle w:val="af0"/>
      </w:pPr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2022.05</w:t>
      </w:r>
    </w:p>
    <w:p w14:paraId="1D45B898" w14:textId="62F15DF6" w:rsidR="00905711" w:rsidRPr="00905711" w:rsidRDefault="002B0183" w:rsidP="002B0183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61BD1782" wp14:editId="55281CA8">
            <wp:extent cx="6484620" cy="9273100"/>
            <wp:effectExtent l="0" t="3493" r="7938" b="7937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92685" cy="928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37A4" w14:textId="5CEF936F" w:rsidR="00905711" w:rsidRPr="00905711" w:rsidRDefault="00905711" w:rsidP="00905711">
      <w:pPr>
        <w:spacing w:before="120"/>
        <w:sectPr w:rsidR="00905711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3C955423" w14:textId="7E41C6B3" w:rsidR="00905711" w:rsidRDefault="00905711" w:rsidP="00BF69D3">
      <w:pPr>
        <w:pStyle w:val="af0"/>
      </w:pPr>
      <w:r w:rsidRPr="00905711">
        <w:rPr>
          <w:rFonts w:hint="eastAsia"/>
        </w:rPr>
        <w:lastRenderedPageBreak/>
        <w:t>校级二等奖学金</w:t>
      </w:r>
      <w:r w:rsidRPr="00905711">
        <w:rPr>
          <w:rFonts w:hint="eastAsia"/>
        </w:rPr>
        <w:t xml:space="preserve"> 2020.06</w:t>
      </w:r>
    </w:p>
    <w:p w14:paraId="30862F67" w14:textId="77777777" w:rsidR="0038779A" w:rsidRDefault="00BF69D3" w:rsidP="00BF69D3">
      <w:pPr>
        <w:spacing w:before="120"/>
        <w:ind w:firstLineChars="0" w:firstLine="0"/>
        <w:jc w:val="center"/>
        <w:sectPr w:rsidR="0038779A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409F6834" wp14:editId="4F1F125B">
            <wp:extent cx="9174480" cy="6499959"/>
            <wp:effectExtent l="0" t="0" r="762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2466" cy="6519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535D" w14:textId="362F0C68" w:rsidR="00905711" w:rsidRDefault="0038779A" w:rsidP="0038779A">
      <w:pPr>
        <w:pStyle w:val="section"/>
        <w:spacing w:before="120" w:after="120"/>
      </w:pPr>
      <w:bookmarkStart w:id="23" w:name="_Toc115880597"/>
      <w:r>
        <w:rPr>
          <w:rFonts w:hint="eastAsia"/>
        </w:rPr>
        <w:lastRenderedPageBreak/>
        <w:t>等级证书</w:t>
      </w:r>
      <w:bookmarkEnd w:id="23"/>
    </w:p>
    <w:p w14:paraId="2A2B1564" w14:textId="77777777" w:rsidR="00F726E4" w:rsidRDefault="00F726E4" w:rsidP="00F726E4">
      <w:pPr>
        <w:pStyle w:val="af0"/>
      </w:pPr>
      <w:r w:rsidRPr="00F726E4">
        <w:rPr>
          <w:rFonts w:hint="eastAsia"/>
        </w:rPr>
        <w:t>普通话水平证书</w:t>
      </w:r>
      <w:r w:rsidRPr="00F726E4">
        <w:rPr>
          <w:rFonts w:hint="eastAsia"/>
        </w:rPr>
        <w:t>2021.03</w:t>
      </w:r>
    </w:p>
    <w:p w14:paraId="034006C7" w14:textId="6D913A54" w:rsidR="00F726E4" w:rsidRDefault="00F726E4" w:rsidP="00F726E4">
      <w:pPr>
        <w:pStyle w:val="af0"/>
      </w:pPr>
    </w:p>
    <w:p w14:paraId="0A2931FB" w14:textId="77777777" w:rsidR="00F726E4" w:rsidRDefault="00F726E4" w:rsidP="00F726E4">
      <w:pPr>
        <w:spacing w:before="120"/>
        <w:ind w:firstLineChars="0" w:firstLine="0"/>
        <w:sectPr w:rsidR="00F726E4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666A32B8" w14:textId="78D620AE" w:rsidR="0038779A" w:rsidRDefault="00F726E4" w:rsidP="00F726E4">
      <w:pPr>
        <w:pStyle w:val="af0"/>
      </w:pPr>
      <w:r w:rsidRPr="00F726E4">
        <w:rPr>
          <w:rFonts w:hint="eastAsia"/>
        </w:rPr>
        <w:lastRenderedPageBreak/>
        <w:t>计算机二级证书</w:t>
      </w:r>
      <w:r w:rsidRPr="00F726E4">
        <w:rPr>
          <w:rFonts w:hint="eastAsia"/>
        </w:rPr>
        <w:t>2021.09</w:t>
      </w:r>
    </w:p>
    <w:p w14:paraId="640B2FF7" w14:textId="77779409" w:rsidR="00C46E51" w:rsidRDefault="00C46E51" w:rsidP="00C46E51">
      <w:pPr>
        <w:spacing w:before="120"/>
        <w:ind w:firstLineChars="0" w:firstLine="0"/>
        <w:jc w:val="center"/>
        <w:sectPr w:rsidR="00C46E5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1167C0F6" w14:textId="781E0C93" w:rsidR="00C46E51" w:rsidRDefault="00C46E51" w:rsidP="00C46E51">
      <w:pPr>
        <w:pStyle w:val="af0"/>
      </w:pPr>
      <w:r w:rsidRPr="00F726E4">
        <w:rPr>
          <w:rFonts w:hint="eastAsia"/>
        </w:rPr>
        <w:lastRenderedPageBreak/>
        <w:t>计算机</w:t>
      </w:r>
      <w:r>
        <w:rPr>
          <w:rFonts w:hint="eastAsia"/>
        </w:rPr>
        <w:t>三</w:t>
      </w:r>
      <w:r w:rsidRPr="00F726E4">
        <w:rPr>
          <w:rFonts w:hint="eastAsia"/>
        </w:rPr>
        <w:t>级证书</w:t>
      </w:r>
      <w:r w:rsidRPr="00F726E4">
        <w:rPr>
          <w:rFonts w:hint="eastAsia"/>
        </w:rPr>
        <w:t>202</w:t>
      </w:r>
      <w:r>
        <w:t>2</w:t>
      </w:r>
      <w:r w:rsidRPr="00F726E4">
        <w:rPr>
          <w:rFonts w:hint="eastAsia"/>
        </w:rPr>
        <w:t>.0</w:t>
      </w:r>
      <w:r>
        <w:t>5</w:t>
      </w:r>
    </w:p>
    <w:p w14:paraId="012D862A" w14:textId="41771049" w:rsidR="00C46E51" w:rsidRDefault="00C46E51" w:rsidP="00C46E51">
      <w:pPr>
        <w:spacing w:before="120"/>
        <w:ind w:firstLineChars="0" w:firstLine="0"/>
        <w:jc w:val="center"/>
      </w:pPr>
    </w:p>
    <w:p w14:paraId="1D424282" w14:textId="2794592B" w:rsidR="00C46E51" w:rsidRPr="00905711" w:rsidRDefault="00C46E51" w:rsidP="00C46E51">
      <w:pPr>
        <w:spacing w:before="120"/>
        <w:ind w:firstLineChars="0" w:firstLine="0"/>
        <w:sectPr w:rsidR="00C46E51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451C0F02" w14:textId="575B6DCA" w:rsidR="00951209" w:rsidRDefault="00951209" w:rsidP="00951209">
      <w:pPr>
        <w:pStyle w:val="section"/>
        <w:spacing w:before="120" w:after="120"/>
      </w:pPr>
      <w:bookmarkStart w:id="24" w:name="_Toc115880598"/>
      <w:r>
        <w:rPr>
          <w:rFonts w:hint="eastAsia"/>
        </w:rPr>
        <w:lastRenderedPageBreak/>
        <w:t>科研成果</w:t>
      </w:r>
      <w:bookmarkEnd w:id="24"/>
    </w:p>
    <w:p w14:paraId="698FBF0A" w14:textId="3A52F2D0" w:rsidR="00905711" w:rsidRDefault="00BF69D3" w:rsidP="00BF69D3">
      <w:pPr>
        <w:pStyle w:val="af0"/>
      </w:pPr>
      <w:r w:rsidRPr="00BF69D3">
        <w:rPr>
          <w:rFonts w:hint="eastAsia"/>
        </w:rPr>
        <w:t>EI</w:t>
      </w:r>
      <w:r w:rsidRPr="00BF69D3">
        <w:rPr>
          <w:rFonts w:hint="eastAsia"/>
        </w:rPr>
        <w:t>国际会议论文</w:t>
      </w:r>
      <w:r w:rsidRPr="00BF69D3">
        <w:rPr>
          <w:rFonts w:hint="eastAsia"/>
        </w:rPr>
        <w:t xml:space="preserve"> 2021.12</w:t>
      </w:r>
    </w:p>
    <w:p w14:paraId="1B39EB95" w14:textId="1C22AF0F" w:rsidR="00D44138" w:rsidRPr="00D44138" w:rsidRDefault="00D44138" w:rsidP="00D44138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20484AF9" wp14:editId="66A243C4">
            <wp:extent cx="6317065" cy="8898111"/>
            <wp:effectExtent l="0" t="0" r="762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656" cy="89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E678" w14:textId="77777777" w:rsidR="00D44138" w:rsidRDefault="00D44138" w:rsidP="00D44138">
      <w:pPr>
        <w:pStyle w:val="af0"/>
        <w:sectPr w:rsidR="00D44138" w:rsidSect="004D1702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linePitch="326"/>
        </w:sectPr>
      </w:pPr>
    </w:p>
    <w:p w14:paraId="401C109D" w14:textId="77777777" w:rsidR="00D44138" w:rsidRDefault="00D44138" w:rsidP="00D44138">
      <w:pPr>
        <w:pStyle w:val="af0"/>
      </w:pPr>
      <w:r w:rsidRPr="002549D6">
        <w:rPr>
          <w:rFonts w:hint="eastAsia"/>
        </w:rPr>
        <w:lastRenderedPageBreak/>
        <w:t>软件著作权</w:t>
      </w:r>
      <w:r>
        <w:rPr>
          <w:rFonts w:hint="eastAsia"/>
        </w:rPr>
        <w:t xml:space="preserve"> </w:t>
      </w:r>
      <w:r>
        <w:t>2021.06</w:t>
      </w:r>
    </w:p>
    <w:p w14:paraId="466C0F86" w14:textId="74053C57" w:rsidR="00D44138" w:rsidRDefault="00D44138" w:rsidP="00D44138">
      <w:pPr>
        <w:pStyle w:val="af0"/>
      </w:pPr>
      <w:r>
        <w:rPr>
          <w:noProof/>
        </w:rPr>
        <w:drawing>
          <wp:inline distT="0" distB="0" distL="0" distR="0" wp14:anchorId="589F5CFC" wp14:editId="006151F3">
            <wp:extent cx="6767886" cy="9558938"/>
            <wp:effectExtent l="0" t="0" r="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101" cy="957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E7172" w14:textId="20B7CE24" w:rsidR="00D44138" w:rsidRPr="00D44138" w:rsidRDefault="00D44138" w:rsidP="00D44138">
      <w:pPr>
        <w:spacing w:before="120"/>
        <w:sectPr w:rsidR="00D44138" w:rsidRPr="00D44138" w:rsidSect="004D1702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linePitch="326"/>
        </w:sectPr>
      </w:pPr>
    </w:p>
    <w:p w14:paraId="33E0FD72" w14:textId="3091971E" w:rsidR="00D44138" w:rsidRDefault="00D44138" w:rsidP="00D44138">
      <w:pPr>
        <w:pStyle w:val="af0"/>
      </w:pPr>
      <w:r w:rsidRPr="002549D6">
        <w:rPr>
          <w:rFonts w:hint="eastAsia"/>
        </w:rPr>
        <w:lastRenderedPageBreak/>
        <w:t>软件著作权</w:t>
      </w:r>
      <w:r>
        <w:rPr>
          <w:rFonts w:hint="eastAsia"/>
        </w:rPr>
        <w:t xml:space="preserve"> </w:t>
      </w:r>
      <w:r>
        <w:t>2021.11</w:t>
      </w:r>
    </w:p>
    <w:p w14:paraId="5C5F2A72" w14:textId="2E7E2B25" w:rsidR="00D44138" w:rsidRPr="00D44138" w:rsidRDefault="00D44138" w:rsidP="00D44138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21147828" wp14:editId="60B80D29">
            <wp:extent cx="6663727" cy="9428309"/>
            <wp:effectExtent l="0" t="0" r="3810" b="1905"/>
            <wp:docPr id="127" name="图片 1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539" cy="944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82C2" w14:textId="0D201008" w:rsidR="00E26EAD" w:rsidRDefault="00E26EAD" w:rsidP="00E26EAD">
      <w:pPr>
        <w:pStyle w:val="1"/>
        <w:spacing w:before="120"/>
      </w:pPr>
      <w:bookmarkStart w:id="25" w:name="_Toc115880599"/>
      <w:r>
        <w:rPr>
          <w:rFonts w:hint="eastAsia"/>
        </w:rPr>
        <w:lastRenderedPageBreak/>
        <w:t>发表论文情况</w:t>
      </w:r>
      <w:bookmarkEnd w:id="25"/>
    </w:p>
    <w:p w14:paraId="2213CD2A" w14:textId="72BBA0FA" w:rsidR="00E26EAD" w:rsidRDefault="00791073" w:rsidP="00791073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0019BE7C" wp14:editId="3FD1E7EF">
            <wp:extent cx="7339830" cy="94964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5937" cy="9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78E7" w14:textId="5B03A642" w:rsidR="00791073" w:rsidRDefault="00791073" w:rsidP="00791073">
      <w:pPr>
        <w:spacing w:before="12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2182276" wp14:editId="4FC30266">
            <wp:extent cx="7357334" cy="9519073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573" cy="953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77BC">
        <w:rPr>
          <w:noProof/>
        </w:rPr>
        <w:lastRenderedPageBreak/>
        <w:drawing>
          <wp:inline distT="0" distB="0" distL="0" distR="0" wp14:anchorId="3A5D4B62" wp14:editId="2352FB7E">
            <wp:extent cx="7339829" cy="949642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318" cy="95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5CEA9" w14:textId="20C110CD" w:rsidR="00791073" w:rsidRDefault="00791073" w:rsidP="00791073">
      <w:pPr>
        <w:spacing w:before="120"/>
        <w:ind w:firstLineChars="0" w:firstLine="0"/>
        <w:jc w:val="center"/>
      </w:pPr>
    </w:p>
    <w:p w14:paraId="29AE3E59" w14:textId="74B27AD1" w:rsidR="00791073" w:rsidRDefault="002477BC" w:rsidP="00791073">
      <w:pPr>
        <w:spacing w:before="120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C6DD0DF" wp14:editId="4B02B61B">
            <wp:extent cx="7376639" cy="95440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9435" cy="954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8768F" w14:textId="4210FFC0" w:rsidR="00791073" w:rsidRDefault="00791073" w:rsidP="00791073">
      <w:pPr>
        <w:spacing w:before="120"/>
        <w:ind w:firstLineChars="0" w:firstLine="0"/>
        <w:jc w:val="center"/>
      </w:pPr>
    </w:p>
    <w:p w14:paraId="21304FB4" w14:textId="1716D1AE" w:rsidR="002477BC" w:rsidRPr="00E26EAD" w:rsidRDefault="002477BC" w:rsidP="00791073">
      <w:pPr>
        <w:spacing w:before="120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1D8A68C" wp14:editId="38BEAB97">
            <wp:extent cx="7376639" cy="95440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360" cy="955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77BC" w:rsidRPr="00E26EAD" w:rsidSect="004D1702">
      <w:footnotePr>
        <w:numFmt w:val="decimalEnclosedCircleChinese"/>
      </w:footnotePr>
      <w:pgSz w:w="11906" w:h="16838" w:code="9"/>
      <w:pgMar w:top="0" w:right="0" w:bottom="0" w:left="0" w:header="0" w:footer="0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9EECC" w14:textId="77777777" w:rsidR="006818B8" w:rsidRDefault="006818B8">
      <w:pPr>
        <w:spacing w:before="120" w:line="240" w:lineRule="auto"/>
      </w:pPr>
      <w:r>
        <w:separator/>
      </w:r>
    </w:p>
  </w:endnote>
  <w:endnote w:type="continuationSeparator" w:id="0">
    <w:p w14:paraId="2784E231" w14:textId="77777777" w:rsidR="006818B8" w:rsidRDefault="006818B8">
      <w:pPr>
        <w:spacing w:before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光行楷_CNKI">
    <w:altName w:val="微软雅黑"/>
    <w:panose1 w:val="02000500000000000000"/>
    <w:charset w:val="86"/>
    <w:family w:val="auto"/>
    <w:pitch w:val="variable"/>
    <w:sig w:usb0="A00002BF" w:usb1="1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BFA9" w14:textId="77777777" w:rsidR="003067AE" w:rsidRDefault="003067AE">
    <w:pPr>
      <w:pStyle w:val="a9"/>
      <w:spacing w:before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3971A2" w14:textId="7686323A" w:rsidR="0096225B" w:rsidRDefault="0096225B">
    <w:pPr>
      <w:pStyle w:val="a9"/>
      <w:spacing w:before="120"/>
      <w:ind w:firstLine="360"/>
      <w:jc w:val="center"/>
    </w:pPr>
  </w:p>
  <w:p w14:paraId="6349C027" w14:textId="77777777" w:rsidR="00D34917" w:rsidRDefault="00D34917">
    <w:pPr>
      <w:spacing w:before="120" w:line="14" w:lineRule="auto"/>
      <w:ind w:firstLine="40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B9E48" w14:textId="77777777" w:rsidR="003067AE" w:rsidRDefault="003067AE">
    <w:pPr>
      <w:pStyle w:val="a9"/>
      <w:spacing w:before="120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4573150"/>
      <w:docPartObj>
        <w:docPartGallery w:val="Page Numbers (Bottom of Page)"/>
        <w:docPartUnique/>
      </w:docPartObj>
    </w:sdtPr>
    <w:sdtContent>
      <w:p w14:paraId="1541DF79" w14:textId="6304BB14" w:rsidR="009D5277" w:rsidRDefault="009D5277">
        <w:pPr>
          <w:pStyle w:val="a9"/>
          <w:spacing w:before="12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01CA4C0" w14:textId="77777777" w:rsidR="009D5277" w:rsidRDefault="009D5277">
    <w:pPr>
      <w:spacing w:before="120" w:line="14" w:lineRule="auto"/>
      <w:ind w:firstLine="40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D6489" w14:textId="77777777" w:rsidR="006818B8" w:rsidRDefault="006818B8">
      <w:pPr>
        <w:spacing w:before="120"/>
      </w:pPr>
      <w:r>
        <w:separator/>
      </w:r>
    </w:p>
  </w:footnote>
  <w:footnote w:type="continuationSeparator" w:id="0">
    <w:p w14:paraId="2C60C06C" w14:textId="77777777" w:rsidR="006818B8" w:rsidRDefault="006818B8">
      <w:pPr>
        <w:spacing w:before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F421E" w14:textId="77777777" w:rsidR="003067AE" w:rsidRDefault="003067AE" w:rsidP="00407684">
    <w:pPr>
      <w:pStyle w:val="ab"/>
      <w:pBdr>
        <w:bottom w:val="none" w:sz="0" w:space="0" w:color="auto"/>
      </w:pBdr>
      <w:spacing w:before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19F1E6" w14:textId="77777777" w:rsidR="00B572B3" w:rsidRPr="003A459B" w:rsidRDefault="00B572B3" w:rsidP="00B572B3">
    <w:pPr>
      <w:pStyle w:val="ab"/>
      <w:spacing w:before="120"/>
      <w:ind w:firstLineChars="0" w:firstLine="0"/>
      <w:rPr>
        <w:b/>
        <w:bCs/>
        <w:sz w:val="28"/>
        <w:szCs w:val="28"/>
      </w:rPr>
    </w:pPr>
    <w:proofErr w:type="gramStart"/>
    <w:r w:rsidRPr="004345BD">
      <w:rPr>
        <w:rFonts w:hint="eastAsia"/>
        <w:b/>
        <w:bCs/>
        <w:sz w:val="28"/>
        <w:szCs w:val="28"/>
      </w:rPr>
      <w:t>止</w:t>
    </w:r>
    <w:proofErr w:type="gramEnd"/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于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至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善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                    </w:t>
    </w:r>
    <w:proofErr w:type="gramStart"/>
    <w:r w:rsidRPr="004345BD">
      <w:rPr>
        <w:rFonts w:hint="eastAsia"/>
        <w:b/>
        <w:bCs/>
        <w:sz w:val="28"/>
        <w:szCs w:val="28"/>
      </w:rPr>
      <w:t>止</w:t>
    </w:r>
    <w:proofErr w:type="gramEnd"/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于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至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善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F8632" w14:textId="77777777" w:rsidR="003067AE" w:rsidRDefault="003067AE">
    <w:pPr>
      <w:pStyle w:val="ab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55258"/>
    <w:multiLevelType w:val="multilevel"/>
    <w:tmpl w:val="DD828232"/>
    <w:lvl w:ilvl="0">
      <w:start w:val="1"/>
      <w:numFmt w:val="decimal"/>
      <w:pStyle w:val="1"/>
      <w:suff w:val="nothing"/>
      <w:lvlText w:val="%1、"/>
      <w:lvlJc w:val="center"/>
      <w:pPr>
        <w:ind w:left="0" w:firstLine="0"/>
      </w:pPr>
      <w:rPr>
        <w:rFonts w:hint="eastAsia"/>
      </w:rPr>
    </w:lvl>
    <w:lvl w:ilvl="1">
      <w:start w:val="1"/>
      <w:numFmt w:val="chineseCountingThousand"/>
      <w:pStyle w:val="section"/>
      <w:suff w:val="nothing"/>
      <w:lvlText w:val="（%2）"/>
      <w:lvlJc w:val="left"/>
      <w:pPr>
        <w:ind w:left="0" w:firstLine="0"/>
      </w:pPr>
      <w:rPr>
        <w:rFonts w:ascii="黑体" w:eastAsia="黑体" w:hAnsi="黑体" w:hint="eastAsia"/>
        <w:sz w:val="28"/>
        <w:szCs w:val="24"/>
        <w:lang w:val="en-US"/>
      </w:rPr>
    </w:lvl>
    <w:lvl w:ilvl="2">
      <w:start w:val="1"/>
      <w:numFmt w:val="decimal"/>
      <w:pStyle w:val="subsection"/>
      <w:suff w:val="space"/>
      <w:lvlText w:val="%3."/>
      <w:lvlJc w:val="left"/>
      <w:pPr>
        <w:ind w:left="142" w:firstLine="0"/>
      </w:pPr>
      <w:rPr>
        <w:b/>
        <w:bCs/>
        <w:sz w:val="24"/>
        <w:szCs w:val="28"/>
      </w:rPr>
    </w:lvl>
    <w:lvl w:ilvl="3">
      <w:start w:val="1"/>
      <w:numFmt w:val="decimal"/>
      <w:pStyle w:val="subsubsection"/>
      <w:suff w:val="nothing"/>
      <w:lvlText w:val="（%4）"/>
      <w:lvlJc w:val="left"/>
      <w:pPr>
        <w:ind w:left="0" w:firstLine="0"/>
      </w:pPr>
      <w:rPr>
        <w:rFonts w:ascii="宋体" w:eastAsia="宋体" w:hAnsi="宋体" w:cs="Times New Roman" w:hint="default"/>
        <w:sz w:val="24"/>
        <w:szCs w:val="24"/>
      </w:rPr>
    </w:lvl>
    <w:lvl w:ilvl="4">
      <w:start w:val="1"/>
      <w:numFmt w:val="decimal"/>
      <w:pStyle w:val="paragraph"/>
      <w:suff w:val="nothing"/>
      <w:lvlText w:val="%5）"/>
      <w:lvlJc w:val="left"/>
      <w:pPr>
        <w:ind w:left="426" w:firstLine="0"/>
      </w:pPr>
      <w:rPr>
        <w:rFonts w:hint="eastAsia"/>
        <w:b/>
        <w:bCs/>
      </w:rPr>
    </w:lvl>
    <w:lvl w:ilvl="5">
      <w:start w:val="1"/>
      <w:numFmt w:val="decimal"/>
      <w:lvlRestart w:val="0"/>
      <w:pStyle w:val="a"/>
      <w:lvlText w:val="[%6]"/>
      <w:lvlJc w:val="left"/>
      <w:pPr>
        <w:tabs>
          <w:tab w:val="left" w:pos="480"/>
        </w:tabs>
        <w:ind w:left="480" w:hanging="480"/>
      </w:pPr>
      <w:rPr>
        <w:rFonts w:hint="eastAsia"/>
      </w:rPr>
    </w:lvl>
    <w:lvl w:ilvl="6">
      <w:start w:val="1"/>
      <w:numFmt w:val="decimal"/>
      <w:lvlRestart w:val="0"/>
      <w:suff w:val="nothing"/>
      <w:lvlText w:val="（%7）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A5B11BC"/>
    <w:multiLevelType w:val="multilevel"/>
    <w:tmpl w:val="2A5B11BC"/>
    <w:lvl w:ilvl="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7C0E8B62"/>
    <w:multiLevelType w:val="singleLevel"/>
    <w:tmpl w:val="7C0E8B62"/>
    <w:lvl w:ilvl="0">
      <w:start w:val="3"/>
      <w:numFmt w:val="decimal"/>
      <w:suff w:val="nothing"/>
      <w:lvlText w:val="%1）"/>
      <w:lvlJc w:val="left"/>
      <w:rPr>
        <w:b/>
        <w:bCs/>
      </w:rPr>
    </w:lvl>
  </w:abstractNum>
  <w:num w:numId="1" w16cid:durableId="1125078159">
    <w:abstractNumId w:val="0"/>
    <w:lvlOverride w:ilvl="0">
      <w:lvl w:ilvl="0">
        <w:start w:val="1"/>
        <w:numFmt w:val="chineseCountingThousand"/>
        <w:pStyle w:val="1"/>
        <w:suff w:val="nothing"/>
        <w:lvlText w:val="%1、"/>
        <w:lvlJc w:val="center"/>
        <w:pPr>
          <w:ind w:left="2694" w:firstLine="0"/>
        </w:pPr>
        <w:rPr>
          <w:rFonts w:hint="eastAsia"/>
        </w:rPr>
      </w:lvl>
    </w:lvlOverride>
  </w:num>
  <w:num w:numId="2" w16cid:durableId="1696074549">
    <w:abstractNumId w:val="0"/>
  </w:num>
  <w:num w:numId="3" w16cid:durableId="2101099442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  <w:lvlOverride w:ilvl="1">
      <w:lvl w:ilvl="1" w:tentative="1">
        <w:start w:val="1"/>
        <w:numFmt w:val="chineseCountingThousand"/>
        <w:pStyle w:val="section"/>
        <w:suff w:val="nothing"/>
        <w:lvlText w:val="（%2）"/>
        <w:lvlJc w:val="left"/>
        <w:pPr>
          <w:ind w:left="0" w:firstLine="0"/>
        </w:pPr>
        <w:rPr>
          <w:rFonts w:hint="eastAsia"/>
        </w:rPr>
      </w:lvl>
    </w:lvlOverride>
    <w:lvlOverride w:ilvl="2">
      <w:lvl w:ilvl="2" w:tentative="1">
        <w:start w:val="1"/>
        <w:numFmt w:val="decimal"/>
        <w:pStyle w:val="subsection"/>
        <w:suff w:val="space"/>
        <w:lvlText w:val="%3.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pStyle w:val="subsubsection"/>
        <w:suff w:val="nothing"/>
        <w:lvlText w:val="（%4）"/>
        <w:lvlJc w:val="left"/>
        <w:pPr>
          <w:ind w:left="426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pStyle w:val="paragraph"/>
        <w:suff w:val="nothing"/>
        <w:lvlText w:val="%5）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Restart w:val="0"/>
        <w:pStyle w:val="a"/>
        <w:lvlText w:val="[%6]"/>
        <w:lvlJc w:val="left"/>
        <w:pPr>
          <w:tabs>
            <w:tab w:val="left" w:pos="480"/>
          </w:tabs>
          <w:ind w:left="480" w:hanging="48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Restart w:val="0"/>
        <w:suff w:val="nothing"/>
        <w:lvlText w:val="（%7）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4" w16cid:durableId="13700421">
    <w:abstractNumId w:val="2"/>
  </w:num>
  <w:num w:numId="5" w16cid:durableId="71708758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</w:num>
  <w:num w:numId="6" w16cid:durableId="1459369848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</w:num>
  <w:num w:numId="7" w16cid:durableId="644554150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</w:num>
  <w:num w:numId="8" w16cid:durableId="1746107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attachedTemplate r:id="rId1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numFmt w:val="decimalEnclosedCircleChines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4D90"/>
    <w:rsid w:val="00000354"/>
    <w:rsid w:val="0000704C"/>
    <w:rsid w:val="00011618"/>
    <w:rsid w:val="0001207A"/>
    <w:rsid w:val="00013E6D"/>
    <w:rsid w:val="00014D88"/>
    <w:rsid w:val="000157B5"/>
    <w:rsid w:val="00020AA4"/>
    <w:rsid w:val="00022F5D"/>
    <w:rsid w:val="00023C60"/>
    <w:rsid w:val="000242C5"/>
    <w:rsid w:val="00025CE2"/>
    <w:rsid w:val="00026718"/>
    <w:rsid w:val="00032084"/>
    <w:rsid w:val="00032C05"/>
    <w:rsid w:val="00032C98"/>
    <w:rsid w:val="0003409B"/>
    <w:rsid w:val="00034AD1"/>
    <w:rsid w:val="0004515E"/>
    <w:rsid w:val="00055369"/>
    <w:rsid w:val="00067F7F"/>
    <w:rsid w:val="00075CE9"/>
    <w:rsid w:val="00082E1C"/>
    <w:rsid w:val="000844F2"/>
    <w:rsid w:val="00084D66"/>
    <w:rsid w:val="00085035"/>
    <w:rsid w:val="00085C14"/>
    <w:rsid w:val="00086307"/>
    <w:rsid w:val="00090CA9"/>
    <w:rsid w:val="000935AD"/>
    <w:rsid w:val="00093968"/>
    <w:rsid w:val="0009489D"/>
    <w:rsid w:val="0009571C"/>
    <w:rsid w:val="000A0041"/>
    <w:rsid w:val="000A3904"/>
    <w:rsid w:val="000A529B"/>
    <w:rsid w:val="000A58DF"/>
    <w:rsid w:val="000A7788"/>
    <w:rsid w:val="000B01DC"/>
    <w:rsid w:val="000B2807"/>
    <w:rsid w:val="000B2EE9"/>
    <w:rsid w:val="000B5294"/>
    <w:rsid w:val="000B5B0F"/>
    <w:rsid w:val="000B7ABD"/>
    <w:rsid w:val="000C1B95"/>
    <w:rsid w:val="000C3487"/>
    <w:rsid w:val="000C5D83"/>
    <w:rsid w:val="000D0A4B"/>
    <w:rsid w:val="000D192F"/>
    <w:rsid w:val="000D677A"/>
    <w:rsid w:val="000D7348"/>
    <w:rsid w:val="000E1E24"/>
    <w:rsid w:val="000E1F98"/>
    <w:rsid w:val="000E389A"/>
    <w:rsid w:val="000E3FFF"/>
    <w:rsid w:val="000E4F09"/>
    <w:rsid w:val="000E52CB"/>
    <w:rsid w:val="000E5976"/>
    <w:rsid w:val="000E5DAC"/>
    <w:rsid w:val="000F0C75"/>
    <w:rsid w:val="001024F0"/>
    <w:rsid w:val="00102A4C"/>
    <w:rsid w:val="001059D7"/>
    <w:rsid w:val="001068D7"/>
    <w:rsid w:val="001113EC"/>
    <w:rsid w:val="00112EAC"/>
    <w:rsid w:val="00114A6F"/>
    <w:rsid w:val="001160B0"/>
    <w:rsid w:val="00120501"/>
    <w:rsid w:val="001224E2"/>
    <w:rsid w:val="00123B18"/>
    <w:rsid w:val="001265CB"/>
    <w:rsid w:val="001320A1"/>
    <w:rsid w:val="00133B67"/>
    <w:rsid w:val="001349A1"/>
    <w:rsid w:val="00140FFF"/>
    <w:rsid w:val="00141D31"/>
    <w:rsid w:val="0014564A"/>
    <w:rsid w:val="00147B04"/>
    <w:rsid w:val="00150707"/>
    <w:rsid w:val="0015729D"/>
    <w:rsid w:val="001600B2"/>
    <w:rsid w:val="001621A9"/>
    <w:rsid w:val="00165F3C"/>
    <w:rsid w:val="00183C35"/>
    <w:rsid w:val="001870DA"/>
    <w:rsid w:val="00187BA1"/>
    <w:rsid w:val="001915CE"/>
    <w:rsid w:val="0019639C"/>
    <w:rsid w:val="001A35FE"/>
    <w:rsid w:val="001A3E27"/>
    <w:rsid w:val="001A66EC"/>
    <w:rsid w:val="001A70A2"/>
    <w:rsid w:val="001B244B"/>
    <w:rsid w:val="001B2EE4"/>
    <w:rsid w:val="001B39A9"/>
    <w:rsid w:val="001B52F4"/>
    <w:rsid w:val="001B5AEB"/>
    <w:rsid w:val="001B7B3F"/>
    <w:rsid w:val="001B7C0B"/>
    <w:rsid w:val="001C10CC"/>
    <w:rsid w:val="001C17E6"/>
    <w:rsid w:val="001C2B63"/>
    <w:rsid w:val="001C2D31"/>
    <w:rsid w:val="001C2FA4"/>
    <w:rsid w:val="001C4E7E"/>
    <w:rsid w:val="001C6124"/>
    <w:rsid w:val="001D4EBD"/>
    <w:rsid w:val="001D5E07"/>
    <w:rsid w:val="001D7746"/>
    <w:rsid w:val="001D7CF9"/>
    <w:rsid w:val="001E2194"/>
    <w:rsid w:val="001E2388"/>
    <w:rsid w:val="001E3E60"/>
    <w:rsid w:val="001E493A"/>
    <w:rsid w:val="001E6301"/>
    <w:rsid w:val="001E7307"/>
    <w:rsid w:val="001F1B32"/>
    <w:rsid w:val="001F28E0"/>
    <w:rsid w:val="001F3CEE"/>
    <w:rsid w:val="001F6776"/>
    <w:rsid w:val="001F7364"/>
    <w:rsid w:val="001F7E2A"/>
    <w:rsid w:val="00201839"/>
    <w:rsid w:val="0020299A"/>
    <w:rsid w:val="00203D0E"/>
    <w:rsid w:val="0020544B"/>
    <w:rsid w:val="00207799"/>
    <w:rsid w:val="00211392"/>
    <w:rsid w:val="0021175B"/>
    <w:rsid w:val="00224B4D"/>
    <w:rsid w:val="00230C62"/>
    <w:rsid w:val="0023579C"/>
    <w:rsid w:val="0023599F"/>
    <w:rsid w:val="002401FD"/>
    <w:rsid w:val="00241B4A"/>
    <w:rsid w:val="00242D90"/>
    <w:rsid w:val="00244632"/>
    <w:rsid w:val="00247779"/>
    <w:rsid w:val="002477BC"/>
    <w:rsid w:val="002528F8"/>
    <w:rsid w:val="00253F47"/>
    <w:rsid w:val="0025671D"/>
    <w:rsid w:val="0026062C"/>
    <w:rsid w:val="00273D35"/>
    <w:rsid w:val="00273DF3"/>
    <w:rsid w:val="00276902"/>
    <w:rsid w:val="00285608"/>
    <w:rsid w:val="00292304"/>
    <w:rsid w:val="00295A41"/>
    <w:rsid w:val="00296D4C"/>
    <w:rsid w:val="002A04CE"/>
    <w:rsid w:val="002A14C7"/>
    <w:rsid w:val="002A1A84"/>
    <w:rsid w:val="002A2762"/>
    <w:rsid w:val="002A57E4"/>
    <w:rsid w:val="002A752B"/>
    <w:rsid w:val="002B0183"/>
    <w:rsid w:val="002B53C4"/>
    <w:rsid w:val="002B6AD0"/>
    <w:rsid w:val="002C0F21"/>
    <w:rsid w:val="002C424F"/>
    <w:rsid w:val="002C7B6C"/>
    <w:rsid w:val="002C7B74"/>
    <w:rsid w:val="002D2A92"/>
    <w:rsid w:val="002D3AF9"/>
    <w:rsid w:val="002D3CD4"/>
    <w:rsid w:val="002D7009"/>
    <w:rsid w:val="002D72E7"/>
    <w:rsid w:val="002D7E57"/>
    <w:rsid w:val="002F1C77"/>
    <w:rsid w:val="002F1FD1"/>
    <w:rsid w:val="002F72DF"/>
    <w:rsid w:val="002F746F"/>
    <w:rsid w:val="0030100D"/>
    <w:rsid w:val="00302E58"/>
    <w:rsid w:val="003067AE"/>
    <w:rsid w:val="00323A10"/>
    <w:rsid w:val="00323A66"/>
    <w:rsid w:val="00324DF8"/>
    <w:rsid w:val="0033636C"/>
    <w:rsid w:val="00345930"/>
    <w:rsid w:val="0034653C"/>
    <w:rsid w:val="003472AD"/>
    <w:rsid w:val="0035039C"/>
    <w:rsid w:val="00350E77"/>
    <w:rsid w:val="003553AD"/>
    <w:rsid w:val="00367FDD"/>
    <w:rsid w:val="0037588E"/>
    <w:rsid w:val="003804B8"/>
    <w:rsid w:val="00381861"/>
    <w:rsid w:val="0038205D"/>
    <w:rsid w:val="00385C71"/>
    <w:rsid w:val="00386A52"/>
    <w:rsid w:val="0038779A"/>
    <w:rsid w:val="00387CC6"/>
    <w:rsid w:val="003914B0"/>
    <w:rsid w:val="003942C7"/>
    <w:rsid w:val="00397FB3"/>
    <w:rsid w:val="003A0507"/>
    <w:rsid w:val="003A450F"/>
    <w:rsid w:val="003A459B"/>
    <w:rsid w:val="003A5227"/>
    <w:rsid w:val="003A5F9E"/>
    <w:rsid w:val="003B1FAC"/>
    <w:rsid w:val="003B4354"/>
    <w:rsid w:val="003B519E"/>
    <w:rsid w:val="003C32AD"/>
    <w:rsid w:val="003C53D2"/>
    <w:rsid w:val="003C615F"/>
    <w:rsid w:val="003D3B4E"/>
    <w:rsid w:val="003E35F2"/>
    <w:rsid w:val="003E3DE6"/>
    <w:rsid w:val="003E4C84"/>
    <w:rsid w:val="003E6BB9"/>
    <w:rsid w:val="003F0782"/>
    <w:rsid w:val="003F34D1"/>
    <w:rsid w:val="003F5114"/>
    <w:rsid w:val="003F59FF"/>
    <w:rsid w:val="003F690F"/>
    <w:rsid w:val="004023EE"/>
    <w:rsid w:val="004046A9"/>
    <w:rsid w:val="00404BDF"/>
    <w:rsid w:val="00407071"/>
    <w:rsid w:val="00407684"/>
    <w:rsid w:val="004108C9"/>
    <w:rsid w:val="00410F22"/>
    <w:rsid w:val="00411A3C"/>
    <w:rsid w:val="00411A4D"/>
    <w:rsid w:val="004122C9"/>
    <w:rsid w:val="00416A25"/>
    <w:rsid w:val="00420C43"/>
    <w:rsid w:val="004223B1"/>
    <w:rsid w:val="00422C97"/>
    <w:rsid w:val="004259DB"/>
    <w:rsid w:val="0043219B"/>
    <w:rsid w:val="004325E7"/>
    <w:rsid w:val="004346EA"/>
    <w:rsid w:val="00434E46"/>
    <w:rsid w:val="0043508E"/>
    <w:rsid w:val="004401F9"/>
    <w:rsid w:val="0044130F"/>
    <w:rsid w:val="00442447"/>
    <w:rsid w:val="00442E41"/>
    <w:rsid w:val="00444AB2"/>
    <w:rsid w:val="004452CD"/>
    <w:rsid w:val="004575A4"/>
    <w:rsid w:val="004623BE"/>
    <w:rsid w:val="00463412"/>
    <w:rsid w:val="004650A4"/>
    <w:rsid w:val="004657F6"/>
    <w:rsid w:val="00465E5A"/>
    <w:rsid w:val="004801D8"/>
    <w:rsid w:val="004808A0"/>
    <w:rsid w:val="004847C0"/>
    <w:rsid w:val="00484C3B"/>
    <w:rsid w:val="00487BC8"/>
    <w:rsid w:val="0049082F"/>
    <w:rsid w:val="004926BF"/>
    <w:rsid w:val="00496FFD"/>
    <w:rsid w:val="004A2237"/>
    <w:rsid w:val="004A378F"/>
    <w:rsid w:val="004A4147"/>
    <w:rsid w:val="004A4E22"/>
    <w:rsid w:val="004B03A9"/>
    <w:rsid w:val="004B0D69"/>
    <w:rsid w:val="004B0E1E"/>
    <w:rsid w:val="004B21C4"/>
    <w:rsid w:val="004B2CAA"/>
    <w:rsid w:val="004B65E3"/>
    <w:rsid w:val="004B6D02"/>
    <w:rsid w:val="004C05DF"/>
    <w:rsid w:val="004C0A47"/>
    <w:rsid w:val="004C4A88"/>
    <w:rsid w:val="004C5500"/>
    <w:rsid w:val="004C5DD4"/>
    <w:rsid w:val="004D02C7"/>
    <w:rsid w:val="004D0968"/>
    <w:rsid w:val="004D1702"/>
    <w:rsid w:val="004D276A"/>
    <w:rsid w:val="004D29DB"/>
    <w:rsid w:val="004D3562"/>
    <w:rsid w:val="004D5535"/>
    <w:rsid w:val="004D5BA3"/>
    <w:rsid w:val="004E0FEF"/>
    <w:rsid w:val="004E24B4"/>
    <w:rsid w:val="004E24D2"/>
    <w:rsid w:val="004E3456"/>
    <w:rsid w:val="004E4718"/>
    <w:rsid w:val="004E630A"/>
    <w:rsid w:val="004E7B3B"/>
    <w:rsid w:val="004F0BC3"/>
    <w:rsid w:val="004F398D"/>
    <w:rsid w:val="004F6207"/>
    <w:rsid w:val="00501BF4"/>
    <w:rsid w:val="005035BB"/>
    <w:rsid w:val="005057FA"/>
    <w:rsid w:val="005077E7"/>
    <w:rsid w:val="00515ED1"/>
    <w:rsid w:val="00521BF2"/>
    <w:rsid w:val="00521D90"/>
    <w:rsid w:val="00524EF3"/>
    <w:rsid w:val="00531027"/>
    <w:rsid w:val="0053233A"/>
    <w:rsid w:val="005323BE"/>
    <w:rsid w:val="00540763"/>
    <w:rsid w:val="00541E72"/>
    <w:rsid w:val="005459FF"/>
    <w:rsid w:val="00547981"/>
    <w:rsid w:val="00551006"/>
    <w:rsid w:val="005522F5"/>
    <w:rsid w:val="005566D0"/>
    <w:rsid w:val="005571A1"/>
    <w:rsid w:val="00557D31"/>
    <w:rsid w:val="00564943"/>
    <w:rsid w:val="00565ED4"/>
    <w:rsid w:val="00566CFB"/>
    <w:rsid w:val="00572E1B"/>
    <w:rsid w:val="00575E66"/>
    <w:rsid w:val="00583AA1"/>
    <w:rsid w:val="00584964"/>
    <w:rsid w:val="005933BB"/>
    <w:rsid w:val="0059340B"/>
    <w:rsid w:val="005937D2"/>
    <w:rsid w:val="00594FFF"/>
    <w:rsid w:val="005971CE"/>
    <w:rsid w:val="005A22C7"/>
    <w:rsid w:val="005A36FE"/>
    <w:rsid w:val="005B4A81"/>
    <w:rsid w:val="005B56A6"/>
    <w:rsid w:val="005B7CC9"/>
    <w:rsid w:val="005C1229"/>
    <w:rsid w:val="005C1B80"/>
    <w:rsid w:val="005C6A3E"/>
    <w:rsid w:val="005D2A45"/>
    <w:rsid w:val="005D3319"/>
    <w:rsid w:val="005E0BF6"/>
    <w:rsid w:val="005E2F20"/>
    <w:rsid w:val="005E7228"/>
    <w:rsid w:val="005F0D2E"/>
    <w:rsid w:val="005F2973"/>
    <w:rsid w:val="005F2B03"/>
    <w:rsid w:val="005F2F6B"/>
    <w:rsid w:val="005F31F0"/>
    <w:rsid w:val="005F72E4"/>
    <w:rsid w:val="006002D9"/>
    <w:rsid w:val="00601BF9"/>
    <w:rsid w:val="006024B1"/>
    <w:rsid w:val="00606F28"/>
    <w:rsid w:val="00610268"/>
    <w:rsid w:val="006114D2"/>
    <w:rsid w:val="00611629"/>
    <w:rsid w:val="00613807"/>
    <w:rsid w:val="00617E92"/>
    <w:rsid w:val="00621368"/>
    <w:rsid w:val="006304D0"/>
    <w:rsid w:val="00640654"/>
    <w:rsid w:val="00641461"/>
    <w:rsid w:val="00642CCD"/>
    <w:rsid w:val="00642E20"/>
    <w:rsid w:val="00650096"/>
    <w:rsid w:val="00661983"/>
    <w:rsid w:val="00661FDD"/>
    <w:rsid w:val="00662066"/>
    <w:rsid w:val="00663E4F"/>
    <w:rsid w:val="0066471A"/>
    <w:rsid w:val="006651CB"/>
    <w:rsid w:val="00665BF4"/>
    <w:rsid w:val="006665E7"/>
    <w:rsid w:val="006666F8"/>
    <w:rsid w:val="00666DEE"/>
    <w:rsid w:val="006679CE"/>
    <w:rsid w:val="0067527B"/>
    <w:rsid w:val="006753F9"/>
    <w:rsid w:val="00677838"/>
    <w:rsid w:val="006810D9"/>
    <w:rsid w:val="006818B8"/>
    <w:rsid w:val="00682549"/>
    <w:rsid w:val="00684CE4"/>
    <w:rsid w:val="0069028E"/>
    <w:rsid w:val="006927DE"/>
    <w:rsid w:val="00693540"/>
    <w:rsid w:val="006944A0"/>
    <w:rsid w:val="0069511C"/>
    <w:rsid w:val="006953F8"/>
    <w:rsid w:val="00697894"/>
    <w:rsid w:val="00697CB5"/>
    <w:rsid w:val="006A27D0"/>
    <w:rsid w:val="006A297D"/>
    <w:rsid w:val="006A2A8F"/>
    <w:rsid w:val="006A5D8E"/>
    <w:rsid w:val="006A62AA"/>
    <w:rsid w:val="006A743E"/>
    <w:rsid w:val="006B34CC"/>
    <w:rsid w:val="006B3C37"/>
    <w:rsid w:val="006B4FF6"/>
    <w:rsid w:val="006B74C3"/>
    <w:rsid w:val="006C22BE"/>
    <w:rsid w:val="006C778F"/>
    <w:rsid w:val="006D01A9"/>
    <w:rsid w:val="006D0C22"/>
    <w:rsid w:val="006D3F53"/>
    <w:rsid w:val="006D5166"/>
    <w:rsid w:val="006D797E"/>
    <w:rsid w:val="006E0FE8"/>
    <w:rsid w:val="006E6399"/>
    <w:rsid w:val="006E772A"/>
    <w:rsid w:val="006F2C79"/>
    <w:rsid w:val="006F3A65"/>
    <w:rsid w:val="006F44DF"/>
    <w:rsid w:val="006F53C8"/>
    <w:rsid w:val="00700033"/>
    <w:rsid w:val="007007AA"/>
    <w:rsid w:val="0070180E"/>
    <w:rsid w:val="00701B01"/>
    <w:rsid w:val="00702043"/>
    <w:rsid w:val="00703453"/>
    <w:rsid w:val="00712007"/>
    <w:rsid w:val="00714A14"/>
    <w:rsid w:val="007168F2"/>
    <w:rsid w:val="00721178"/>
    <w:rsid w:val="007228D5"/>
    <w:rsid w:val="00722F12"/>
    <w:rsid w:val="00723935"/>
    <w:rsid w:val="007257C4"/>
    <w:rsid w:val="007270ED"/>
    <w:rsid w:val="00734AAC"/>
    <w:rsid w:val="0073503E"/>
    <w:rsid w:val="00737318"/>
    <w:rsid w:val="00741B53"/>
    <w:rsid w:val="00743E8A"/>
    <w:rsid w:val="00746135"/>
    <w:rsid w:val="00746C88"/>
    <w:rsid w:val="007509D6"/>
    <w:rsid w:val="00751E96"/>
    <w:rsid w:val="0075349C"/>
    <w:rsid w:val="00756D29"/>
    <w:rsid w:val="00757E53"/>
    <w:rsid w:val="00760015"/>
    <w:rsid w:val="00761B8E"/>
    <w:rsid w:val="007645C8"/>
    <w:rsid w:val="00764628"/>
    <w:rsid w:val="00765CA4"/>
    <w:rsid w:val="00765FE3"/>
    <w:rsid w:val="00772B08"/>
    <w:rsid w:val="007751D2"/>
    <w:rsid w:val="00775826"/>
    <w:rsid w:val="0078634B"/>
    <w:rsid w:val="007868E0"/>
    <w:rsid w:val="00791073"/>
    <w:rsid w:val="00792827"/>
    <w:rsid w:val="00792E63"/>
    <w:rsid w:val="00793B46"/>
    <w:rsid w:val="007966DA"/>
    <w:rsid w:val="007A1AC7"/>
    <w:rsid w:val="007A2E95"/>
    <w:rsid w:val="007A3140"/>
    <w:rsid w:val="007A5A0E"/>
    <w:rsid w:val="007B3054"/>
    <w:rsid w:val="007B435A"/>
    <w:rsid w:val="007C51DB"/>
    <w:rsid w:val="007C5C51"/>
    <w:rsid w:val="007C6476"/>
    <w:rsid w:val="007C6F3E"/>
    <w:rsid w:val="007D1AFC"/>
    <w:rsid w:val="007D1B5B"/>
    <w:rsid w:val="007D44F8"/>
    <w:rsid w:val="007D489C"/>
    <w:rsid w:val="007E0C55"/>
    <w:rsid w:val="007E21F2"/>
    <w:rsid w:val="007E49A1"/>
    <w:rsid w:val="007E5E1A"/>
    <w:rsid w:val="007E6156"/>
    <w:rsid w:val="007F341D"/>
    <w:rsid w:val="007F3C83"/>
    <w:rsid w:val="007F4D3B"/>
    <w:rsid w:val="007F6428"/>
    <w:rsid w:val="007F66F3"/>
    <w:rsid w:val="00802304"/>
    <w:rsid w:val="00803FA3"/>
    <w:rsid w:val="008060AD"/>
    <w:rsid w:val="008068E6"/>
    <w:rsid w:val="008075F2"/>
    <w:rsid w:val="0080794C"/>
    <w:rsid w:val="00811C4A"/>
    <w:rsid w:val="00812355"/>
    <w:rsid w:val="00817409"/>
    <w:rsid w:val="00821050"/>
    <w:rsid w:val="008211E2"/>
    <w:rsid w:val="008268A7"/>
    <w:rsid w:val="00830E35"/>
    <w:rsid w:val="00835BE9"/>
    <w:rsid w:val="008416F9"/>
    <w:rsid w:val="008439FC"/>
    <w:rsid w:val="0084437A"/>
    <w:rsid w:val="0084443D"/>
    <w:rsid w:val="00844922"/>
    <w:rsid w:val="008455DA"/>
    <w:rsid w:val="008455FF"/>
    <w:rsid w:val="00846871"/>
    <w:rsid w:val="00850661"/>
    <w:rsid w:val="00851180"/>
    <w:rsid w:val="00855124"/>
    <w:rsid w:val="0085715E"/>
    <w:rsid w:val="0086612A"/>
    <w:rsid w:val="00866F80"/>
    <w:rsid w:val="00867243"/>
    <w:rsid w:val="0087192C"/>
    <w:rsid w:val="00872671"/>
    <w:rsid w:val="00873B8F"/>
    <w:rsid w:val="008741D5"/>
    <w:rsid w:val="008776BE"/>
    <w:rsid w:val="00877CB7"/>
    <w:rsid w:val="00880221"/>
    <w:rsid w:val="00880D85"/>
    <w:rsid w:val="0088324A"/>
    <w:rsid w:val="00883663"/>
    <w:rsid w:val="008853EC"/>
    <w:rsid w:val="0088634A"/>
    <w:rsid w:val="008871E8"/>
    <w:rsid w:val="00887777"/>
    <w:rsid w:val="008900BD"/>
    <w:rsid w:val="008908F6"/>
    <w:rsid w:val="008932DE"/>
    <w:rsid w:val="00893BC9"/>
    <w:rsid w:val="0089440F"/>
    <w:rsid w:val="00895F06"/>
    <w:rsid w:val="00897FAB"/>
    <w:rsid w:val="008A28F4"/>
    <w:rsid w:val="008A386E"/>
    <w:rsid w:val="008A617F"/>
    <w:rsid w:val="008A6A49"/>
    <w:rsid w:val="008A795C"/>
    <w:rsid w:val="008B5248"/>
    <w:rsid w:val="008B7E74"/>
    <w:rsid w:val="008B7E99"/>
    <w:rsid w:val="008C0677"/>
    <w:rsid w:val="008C10DF"/>
    <w:rsid w:val="008C2AD3"/>
    <w:rsid w:val="008C3A95"/>
    <w:rsid w:val="008C5FEC"/>
    <w:rsid w:val="008D38C1"/>
    <w:rsid w:val="008D6569"/>
    <w:rsid w:val="008E28B7"/>
    <w:rsid w:val="008E381D"/>
    <w:rsid w:val="008E3B50"/>
    <w:rsid w:val="008F069A"/>
    <w:rsid w:val="008F0BDA"/>
    <w:rsid w:val="008F29E5"/>
    <w:rsid w:val="008F5D0A"/>
    <w:rsid w:val="00900C54"/>
    <w:rsid w:val="00903371"/>
    <w:rsid w:val="00905711"/>
    <w:rsid w:val="00906865"/>
    <w:rsid w:val="00907D4A"/>
    <w:rsid w:val="00910BD7"/>
    <w:rsid w:val="0091112B"/>
    <w:rsid w:val="00913356"/>
    <w:rsid w:val="00913368"/>
    <w:rsid w:val="00921F65"/>
    <w:rsid w:val="00924240"/>
    <w:rsid w:val="0092559B"/>
    <w:rsid w:val="0092602B"/>
    <w:rsid w:val="00931424"/>
    <w:rsid w:val="00932D8C"/>
    <w:rsid w:val="00934043"/>
    <w:rsid w:val="00934229"/>
    <w:rsid w:val="009402DE"/>
    <w:rsid w:val="009409D3"/>
    <w:rsid w:val="009413C6"/>
    <w:rsid w:val="009433D4"/>
    <w:rsid w:val="009447E2"/>
    <w:rsid w:val="0094685D"/>
    <w:rsid w:val="00946C54"/>
    <w:rsid w:val="00951209"/>
    <w:rsid w:val="00951676"/>
    <w:rsid w:val="00951F82"/>
    <w:rsid w:val="009536E4"/>
    <w:rsid w:val="0096225B"/>
    <w:rsid w:val="009625FF"/>
    <w:rsid w:val="0096282E"/>
    <w:rsid w:val="00962EAF"/>
    <w:rsid w:val="009663A9"/>
    <w:rsid w:val="00967725"/>
    <w:rsid w:val="00967792"/>
    <w:rsid w:val="00971EAC"/>
    <w:rsid w:val="00972EB9"/>
    <w:rsid w:val="009760B5"/>
    <w:rsid w:val="00977735"/>
    <w:rsid w:val="0098095B"/>
    <w:rsid w:val="009833F9"/>
    <w:rsid w:val="00984308"/>
    <w:rsid w:val="00987ACA"/>
    <w:rsid w:val="00990EBF"/>
    <w:rsid w:val="0099223B"/>
    <w:rsid w:val="0099783C"/>
    <w:rsid w:val="009A09C2"/>
    <w:rsid w:val="009A2281"/>
    <w:rsid w:val="009A2F1F"/>
    <w:rsid w:val="009A3841"/>
    <w:rsid w:val="009A78EA"/>
    <w:rsid w:val="009B0CDD"/>
    <w:rsid w:val="009B3EFB"/>
    <w:rsid w:val="009B487A"/>
    <w:rsid w:val="009B49BD"/>
    <w:rsid w:val="009B5C44"/>
    <w:rsid w:val="009B7F59"/>
    <w:rsid w:val="009C013C"/>
    <w:rsid w:val="009C3B50"/>
    <w:rsid w:val="009C62FF"/>
    <w:rsid w:val="009D1888"/>
    <w:rsid w:val="009D5277"/>
    <w:rsid w:val="009D6DAA"/>
    <w:rsid w:val="009E37AB"/>
    <w:rsid w:val="009E39F6"/>
    <w:rsid w:val="009E50F8"/>
    <w:rsid w:val="009F04CB"/>
    <w:rsid w:val="009F248B"/>
    <w:rsid w:val="009F35C2"/>
    <w:rsid w:val="00A0058D"/>
    <w:rsid w:val="00A00993"/>
    <w:rsid w:val="00A02E6D"/>
    <w:rsid w:val="00A05DA7"/>
    <w:rsid w:val="00A068C6"/>
    <w:rsid w:val="00A07564"/>
    <w:rsid w:val="00A07EB7"/>
    <w:rsid w:val="00A07FB2"/>
    <w:rsid w:val="00A1081A"/>
    <w:rsid w:val="00A108D1"/>
    <w:rsid w:val="00A119A7"/>
    <w:rsid w:val="00A13D20"/>
    <w:rsid w:val="00A13E84"/>
    <w:rsid w:val="00A140D3"/>
    <w:rsid w:val="00A15383"/>
    <w:rsid w:val="00A21ACC"/>
    <w:rsid w:val="00A23F99"/>
    <w:rsid w:val="00A273E5"/>
    <w:rsid w:val="00A30DB7"/>
    <w:rsid w:val="00A363B6"/>
    <w:rsid w:val="00A372BE"/>
    <w:rsid w:val="00A4117B"/>
    <w:rsid w:val="00A44DDB"/>
    <w:rsid w:val="00A479BF"/>
    <w:rsid w:val="00A54BC4"/>
    <w:rsid w:val="00A60EC8"/>
    <w:rsid w:val="00A60ECC"/>
    <w:rsid w:val="00A6248D"/>
    <w:rsid w:val="00A6434B"/>
    <w:rsid w:val="00A65144"/>
    <w:rsid w:val="00A700B9"/>
    <w:rsid w:val="00A711AF"/>
    <w:rsid w:val="00A71864"/>
    <w:rsid w:val="00A720C4"/>
    <w:rsid w:val="00A7364C"/>
    <w:rsid w:val="00A74EAE"/>
    <w:rsid w:val="00A76251"/>
    <w:rsid w:val="00A777D7"/>
    <w:rsid w:val="00A82673"/>
    <w:rsid w:val="00A87F9C"/>
    <w:rsid w:val="00A91FA8"/>
    <w:rsid w:val="00A94DEC"/>
    <w:rsid w:val="00A95E8E"/>
    <w:rsid w:val="00A97BDE"/>
    <w:rsid w:val="00AA0C4D"/>
    <w:rsid w:val="00AA0DA3"/>
    <w:rsid w:val="00AA156F"/>
    <w:rsid w:val="00AA3BB7"/>
    <w:rsid w:val="00AA5ADC"/>
    <w:rsid w:val="00AB0821"/>
    <w:rsid w:val="00AB0D52"/>
    <w:rsid w:val="00AC0FA0"/>
    <w:rsid w:val="00AC6334"/>
    <w:rsid w:val="00AC7722"/>
    <w:rsid w:val="00AD4573"/>
    <w:rsid w:val="00AD66F5"/>
    <w:rsid w:val="00AE3B67"/>
    <w:rsid w:val="00AF1857"/>
    <w:rsid w:val="00AF358F"/>
    <w:rsid w:val="00AF51D9"/>
    <w:rsid w:val="00AF6BA6"/>
    <w:rsid w:val="00B0313F"/>
    <w:rsid w:val="00B07CB6"/>
    <w:rsid w:val="00B07DFC"/>
    <w:rsid w:val="00B114CC"/>
    <w:rsid w:val="00B13197"/>
    <w:rsid w:val="00B13857"/>
    <w:rsid w:val="00B17BB4"/>
    <w:rsid w:val="00B20F5C"/>
    <w:rsid w:val="00B26FE7"/>
    <w:rsid w:val="00B277FA"/>
    <w:rsid w:val="00B303D4"/>
    <w:rsid w:val="00B30773"/>
    <w:rsid w:val="00B33CE3"/>
    <w:rsid w:val="00B3664D"/>
    <w:rsid w:val="00B426FD"/>
    <w:rsid w:val="00B44D3B"/>
    <w:rsid w:val="00B45994"/>
    <w:rsid w:val="00B50607"/>
    <w:rsid w:val="00B50EA3"/>
    <w:rsid w:val="00B54DFE"/>
    <w:rsid w:val="00B551DE"/>
    <w:rsid w:val="00B55215"/>
    <w:rsid w:val="00B572B3"/>
    <w:rsid w:val="00B62F79"/>
    <w:rsid w:val="00B6648A"/>
    <w:rsid w:val="00B67204"/>
    <w:rsid w:val="00B674CF"/>
    <w:rsid w:val="00B71346"/>
    <w:rsid w:val="00B7172F"/>
    <w:rsid w:val="00B75EDB"/>
    <w:rsid w:val="00B8115D"/>
    <w:rsid w:val="00B8238F"/>
    <w:rsid w:val="00B906F3"/>
    <w:rsid w:val="00B934E7"/>
    <w:rsid w:val="00B938FE"/>
    <w:rsid w:val="00B9551A"/>
    <w:rsid w:val="00B95C22"/>
    <w:rsid w:val="00B978F1"/>
    <w:rsid w:val="00BA2BBD"/>
    <w:rsid w:val="00BA35A3"/>
    <w:rsid w:val="00BA484E"/>
    <w:rsid w:val="00BA5FB4"/>
    <w:rsid w:val="00BA6024"/>
    <w:rsid w:val="00BB496B"/>
    <w:rsid w:val="00BB67E6"/>
    <w:rsid w:val="00BB6C24"/>
    <w:rsid w:val="00BC0343"/>
    <w:rsid w:val="00BC147A"/>
    <w:rsid w:val="00BC18C7"/>
    <w:rsid w:val="00BC2239"/>
    <w:rsid w:val="00BC3578"/>
    <w:rsid w:val="00BD0A49"/>
    <w:rsid w:val="00BD4D16"/>
    <w:rsid w:val="00BD5AD4"/>
    <w:rsid w:val="00BD657D"/>
    <w:rsid w:val="00BD703F"/>
    <w:rsid w:val="00BD7046"/>
    <w:rsid w:val="00BE33A5"/>
    <w:rsid w:val="00BF16FF"/>
    <w:rsid w:val="00BF6632"/>
    <w:rsid w:val="00BF69D3"/>
    <w:rsid w:val="00C00A1C"/>
    <w:rsid w:val="00C012CD"/>
    <w:rsid w:val="00C05456"/>
    <w:rsid w:val="00C061D2"/>
    <w:rsid w:val="00C06FA6"/>
    <w:rsid w:val="00C1181E"/>
    <w:rsid w:val="00C12CE7"/>
    <w:rsid w:val="00C13083"/>
    <w:rsid w:val="00C1651E"/>
    <w:rsid w:val="00C1668E"/>
    <w:rsid w:val="00C17CE2"/>
    <w:rsid w:val="00C21D62"/>
    <w:rsid w:val="00C222D4"/>
    <w:rsid w:val="00C31145"/>
    <w:rsid w:val="00C31F2C"/>
    <w:rsid w:val="00C3425C"/>
    <w:rsid w:val="00C36087"/>
    <w:rsid w:val="00C433A5"/>
    <w:rsid w:val="00C44CEA"/>
    <w:rsid w:val="00C451A9"/>
    <w:rsid w:val="00C46E51"/>
    <w:rsid w:val="00C47002"/>
    <w:rsid w:val="00C50DA9"/>
    <w:rsid w:val="00C51A21"/>
    <w:rsid w:val="00C56A40"/>
    <w:rsid w:val="00C57615"/>
    <w:rsid w:val="00C6084A"/>
    <w:rsid w:val="00C61551"/>
    <w:rsid w:val="00C619A6"/>
    <w:rsid w:val="00C648FD"/>
    <w:rsid w:val="00C66E51"/>
    <w:rsid w:val="00C73B1F"/>
    <w:rsid w:val="00C7730D"/>
    <w:rsid w:val="00C77E1B"/>
    <w:rsid w:val="00C82046"/>
    <w:rsid w:val="00C831CC"/>
    <w:rsid w:val="00C83861"/>
    <w:rsid w:val="00C856D7"/>
    <w:rsid w:val="00C8687F"/>
    <w:rsid w:val="00C9322F"/>
    <w:rsid w:val="00C95D02"/>
    <w:rsid w:val="00C97190"/>
    <w:rsid w:val="00C97B95"/>
    <w:rsid w:val="00CA04C1"/>
    <w:rsid w:val="00CA04FD"/>
    <w:rsid w:val="00CA0861"/>
    <w:rsid w:val="00CA3E2F"/>
    <w:rsid w:val="00CA409B"/>
    <w:rsid w:val="00CA4EC6"/>
    <w:rsid w:val="00CA5AB8"/>
    <w:rsid w:val="00CB2DB4"/>
    <w:rsid w:val="00CB3FB2"/>
    <w:rsid w:val="00CB530D"/>
    <w:rsid w:val="00CB5550"/>
    <w:rsid w:val="00CB5C20"/>
    <w:rsid w:val="00CB6BAC"/>
    <w:rsid w:val="00CB6CB9"/>
    <w:rsid w:val="00CC3A89"/>
    <w:rsid w:val="00CC5335"/>
    <w:rsid w:val="00CC7B56"/>
    <w:rsid w:val="00CD4FB4"/>
    <w:rsid w:val="00CD52B3"/>
    <w:rsid w:val="00CD6304"/>
    <w:rsid w:val="00CE052B"/>
    <w:rsid w:val="00CE10EF"/>
    <w:rsid w:val="00CE2369"/>
    <w:rsid w:val="00CE273D"/>
    <w:rsid w:val="00CE40F6"/>
    <w:rsid w:val="00CF5336"/>
    <w:rsid w:val="00CF56D1"/>
    <w:rsid w:val="00CF7A4D"/>
    <w:rsid w:val="00D01A5D"/>
    <w:rsid w:val="00D06A69"/>
    <w:rsid w:val="00D150DA"/>
    <w:rsid w:val="00D16397"/>
    <w:rsid w:val="00D1717E"/>
    <w:rsid w:val="00D20B11"/>
    <w:rsid w:val="00D25056"/>
    <w:rsid w:val="00D26339"/>
    <w:rsid w:val="00D3028B"/>
    <w:rsid w:val="00D3400E"/>
    <w:rsid w:val="00D3465F"/>
    <w:rsid w:val="00D34917"/>
    <w:rsid w:val="00D417C1"/>
    <w:rsid w:val="00D42AB3"/>
    <w:rsid w:val="00D44138"/>
    <w:rsid w:val="00D462D2"/>
    <w:rsid w:val="00D507A1"/>
    <w:rsid w:val="00D51137"/>
    <w:rsid w:val="00D534E3"/>
    <w:rsid w:val="00D53760"/>
    <w:rsid w:val="00D53872"/>
    <w:rsid w:val="00D53CDF"/>
    <w:rsid w:val="00D5711A"/>
    <w:rsid w:val="00D600D1"/>
    <w:rsid w:val="00D6031F"/>
    <w:rsid w:val="00D61E3F"/>
    <w:rsid w:val="00D63738"/>
    <w:rsid w:val="00D71C69"/>
    <w:rsid w:val="00D77070"/>
    <w:rsid w:val="00D83AEA"/>
    <w:rsid w:val="00D83B9D"/>
    <w:rsid w:val="00D83D05"/>
    <w:rsid w:val="00D86AA5"/>
    <w:rsid w:val="00D86EE0"/>
    <w:rsid w:val="00D87BFF"/>
    <w:rsid w:val="00D91A86"/>
    <w:rsid w:val="00D920AB"/>
    <w:rsid w:val="00D953DE"/>
    <w:rsid w:val="00D97476"/>
    <w:rsid w:val="00DA25EA"/>
    <w:rsid w:val="00DA3C51"/>
    <w:rsid w:val="00DA5097"/>
    <w:rsid w:val="00DA7243"/>
    <w:rsid w:val="00DA74C6"/>
    <w:rsid w:val="00DB43B2"/>
    <w:rsid w:val="00DB4D90"/>
    <w:rsid w:val="00DB5516"/>
    <w:rsid w:val="00DB60BB"/>
    <w:rsid w:val="00DB6176"/>
    <w:rsid w:val="00DB68F3"/>
    <w:rsid w:val="00DC0B6D"/>
    <w:rsid w:val="00DC4053"/>
    <w:rsid w:val="00DC66E9"/>
    <w:rsid w:val="00DC6903"/>
    <w:rsid w:val="00DC7FE1"/>
    <w:rsid w:val="00DD0B6F"/>
    <w:rsid w:val="00DD70AD"/>
    <w:rsid w:val="00DE162F"/>
    <w:rsid w:val="00DE446E"/>
    <w:rsid w:val="00DE5B2B"/>
    <w:rsid w:val="00DF06BC"/>
    <w:rsid w:val="00DF0AF9"/>
    <w:rsid w:val="00DF163F"/>
    <w:rsid w:val="00DF37FA"/>
    <w:rsid w:val="00DF3B8D"/>
    <w:rsid w:val="00DF6869"/>
    <w:rsid w:val="00DF6E2F"/>
    <w:rsid w:val="00E02018"/>
    <w:rsid w:val="00E02259"/>
    <w:rsid w:val="00E14F0A"/>
    <w:rsid w:val="00E1610A"/>
    <w:rsid w:val="00E16F83"/>
    <w:rsid w:val="00E22030"/>
    <w:rsid w:val="00E23010"/>
    <w:rsid w:val="00E26EAD"/>
    <w:rsid w:val="00E30F82"/>
    <w:rsid w:val="00E3196D"/>
    <w:rsid w:val="00E31C52"/>
    <w:rsid w:val="00E3211B"/>
    <w:rsid w:val="00E34C42"/>
    <w:rsid w:val="00E41243"/>
    <w:rsid w:val="00E44F86"/>
    <w:rsid w:val="00E47B1F"/>
    <w:rsid w:val="00E502A5"/>
    <w:rsid w:val="00E514EF"/>
    <w:rsid w:val="00E51E9E"/>
    <w:rsid w:val="00E56E86"/>
    <w:rsid w:val="00E57404"/>
    <w:rsid w:val="00E62FFD"/>
    <w:rsid w:val="00E642E4"/>
    <w:rsid w:val="00E72F3D"/>
    <w:rsid w:val="00E75519"/>
    <w:rsid w:val="00E770A3"/>
    <w:rsid w:val="00E80939"/>
    <w:rsid w:val="00E812F3"/>
    <w:rsid w:val="00E86625"/>
    <w:rsid w:val="00E86FA5"/>
    <w:rsid w:val="00E90F3E"/>
    <w:rsid w:val="00E950FE"/>
    <w:rsid w:val="00E95C0A"/>
    <w:rsid w:val="00EA3F25"/>
    <w:rsid w:val="00EA414A"/>
    <w:rsid w:val="00EA5CA4"/>
    <w:rsid w:val="00EB66E7"/>
    <w:rsid w:val="00EC1C4F"/>
    <w:rsid w:val="00EC5271"/>
    <w:rsid w:val="00EC68E4"/>
    <w:rsid w:val="00ED3D66"/>
    <w:rsid w:val="00ED781C"/>
    <w:rsid w:val="00EE0A2E"/>
    <w:rsid w:val="00EE0D39"/>
    <w:rsid w:val="00EE2F5C"/>
    <w:rsid w:val="00EE4ABB"/>
    <w:rsid w:val="00EE4D2E"/>
    <w:rsid w:val="00EE629A"/>
    <w:rsid w:val="00EE6B80"/>
    <w:rsid w:val="00EE7014"/>
    <w:rsid w:val="00EF0FD3"/>
    <w:rsid w:val="00EF2D76"/>
    <w:rsid w:val="00EF34D8"/>
    <w:rsid w:val="00EF43B5"/>
    <w:rsid w:val="00EF4438"/>
    <w:rsid w:val="00EF44E1"/>
    <w:rsid w:val="00EF5E7D"/>
    <w:rsid w:val="00EF61E4"/>
    <w:rsid w:val="00F01E75"/>
    <w:rsid w:val="00F100AC"/>
    <w:rsid w:val="00F100D5"/>
    <w:rsid w:val="00F10BE9"/>
    <w:rsid w:val="00F126B3"/>
    <w:rsid w:val="00F14D4B"/>
    <w:rsid w:val="00F15022"/>
    <w:rsid w:val="00F151AB"/>
    <w:rsid w:val="00F16FB3"/>
    <w:rsid w:val="00F2056F"/>
    <w:rsid w:val="00F2395C"/>
    <w:rsid w:val="00F25563"/>
    <w:rsid w:val="00F26B85"/>
    <w:rsid w:val="00F302B8"/>
    <w:rsid w:val="00F302F8"/>
    <w:rsid w:val="00F34730"/>
    <w:rsid w:val="00F349E7"/>
    <w:rsid w:val="00F34AF5"/>
    <w:rsid w:val="00F4747C"/>
    <w:rsid w:val="00F50B05"/>
    <w:rsid w:val="00F542CE"/>
    <w:rsid w:val="00F60564"/>
    <w:rsid w:val="00F63A68"/>
    <w:rsid w:val="00F67134"/>
    <w:rsid w:val="00F70076"/>
    <w:rsid w:val="00F71F75"/>
    <w:rsid w:val="00F722C2"/>
    <w:rsid w:val="00F726E4"/>
    <w:rsid w:val="00F75DB4"/>
    <w:rsid w:val="00F87F27"/>
    <w:rsid w:val="00F92A9D"/>
    <w:rsid w:val="00F9748D"/>
    <w:rsid w:val="00FA033A"/>
    <w:rsid w:val="00FA1BC8"/>
    <w:rsid w:val="00FA3602"/>
    <w:rsid w:val="00FA4001"/>
    <w:rsid w:val="00FA5CE9"/>
    <w:rsid w:val="00FA6C79"/>
    <w:rsid w:val="00FA7024"/>
    <w:rsid w:val="00FA751F"/>
    <w:rsid w:val="00FB16B5"/>
    <w:rsid w:val="00FB2EB8"/>
    <w:rsid w:val="00FB3C7C"/>
    <w:rsid w:val="00FB6096"/>
    <w:rsid w:val="00FC023B"/>
    <w:rsid w:val="00FC16B0"/>
    <w:rsid w:val="00FC3161"/>
    <w:rsid w:val="00FC6B64"/>
    <w:rsid w:val="00FD3017"/>
    <w:rsid w:val="00FE17E0"/>
    <w:rsid w:val="00FE1CA9"/>
    <w:rsid w:val="00FE4B68"/>
    <w:rsid w:val="00FE5A63"/>
    <w:rsid w:val="00FE5FD3"/>
    <w:rsid w:val="00FF05EE"/>
    <w:rsid w:val="00FF1E49"/>
    <w:rsid w:val="00FF2785"/>
    <w:rsid w:val="00FF27A1"/>
    <w:rsid w:val="00FF30AD"/>
    <w:rsid w:val="00FF6858"/>
    <w:rsid w:val="061A40C2"/>
    <w:rsid w:val="2D713A48"/>
    <w:rsid w:val="50FC74DC"/>
    <w:rsid w:val="529E1516"/>
    <w:rsid w:val="556F0A59"/>
    <w:rsid w:val="583A3B89"/>
    <w:rsid w:val="67870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29DEABD"/>
  <w15:docId w15:val="{F22BFA23-8913-4741-A59A-68EE6496F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uiPriority="39" w:unhideWhenUsed="1" w:qFormat="1"/>
    <w:lsdException w:name="toc 6" w:uiPriority="39" w:unhideWhenUsed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beforeLines="50" w:before="156" w:line="300" w:lineRule="auto"/>
      <w:ind w:firstLineChars="200" w:firstLine="48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pageBreakBefore/>
      <w:numPr>
        <w:numId w:val="1"/>
      </w:numPr>
      <w:ind w:left="0" w:firstLineChars="0"/>
      <w:jc w:val="center"/>
      <w:outlineLvl w:val="0"/>
    </w:pPr>
    <w:rPr>
      <w:rFonts w:ascii="Arial" w:eastAsia="黑体" w:hAnsi="Arial"/>
      <w:bCs/>
      <w:kern w:val="44"/>
      <w:sz w:val="30"/>
      <w:szCs w:val="44"/>
    </w:rPr>
  </w:style>
  <w:style w:type="paragraph" w:styleId="2">
    <w:name w:val="heading 2"/>
    <w:basedOn w:val="a0"/>
    <w:next w:val="a0"/>
    <w:link w:val="20"/>
    <w:uiPriority w:val="9"/>
    <w:semiHidden/>
    <w:unhideWhenUsed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qFormat/>
    <w:pPr>
      <w:spacing w:beforeLines="0" w:before="0" w:line="240" w:lineRule="auto"/>
      <w:ind w:leftChars="1200" w:left="2520" w:firstLineChars="0" w:firstLine="0"/>
    </w:pPr>
    <w:rPr>
      <w:rFonts w:asciiTheme="minorHAnsi" w:eastAsiaTheme="minorEastAsia" w:hAnsiTheme="minorHAnsi"/>
      <w:sz w:val="21"/>
    </w:rPr>
  </w:style>
  <w:style w:type="paragraph" w:styleId="a4">
    <w:name w:val="caption"/>
    <w:basedOn w:val="a0"/>
    <w:next w:val="a0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5">
    <w:name w:val="annotation text"/>
    <w:basedOn w:val="a0"/>
    <w:link w:val="a6"/>
    <w:uiPriority w:val="99"/>
    <w:semiHidden/>
    <w:unhideWhenUsed/>
    <w:qFormat/>
    <w:pPr>
      <w:jc w:val="left"/>
    </w:pPr>
  </w:style>
  <w:style w:type="paragraph" w:styleId="TOC5">
    <w:name w:val="toc 5"/>
    <w:basedOn w:val="a0"/>
    <w:next w:val="a0"/>
    <w:uiPriority w:val="39"/>
    <w:unhideWhenUsed/>
    <w:qFormat/>
    <w:pPr>
      <w:spacing w:beforeLines="0" w:before="0" w:line="240" w:lineRule="auto"/>
      <w:ind w:leftChars="800" w:left="1680" w:firstLineChars="0" w:firstLine="0"/>
    </w:pPr>
    <w:rPr>
      <w:rFonts w:asciiTheme="minorHAnsi" w:eastAsiaTheme="minorEastAsia" w:hAnsiTheme="minorHAnsi"/>
      <w:sz w:val="21"/>
    </w:rPr>
  </w:style>
  <w:style w:type="paragraph" w:styleId="TOC3">
    <w:name w:val="toc 3"/>
    <w:basedOn w:val="a0"/>
    <w:next w:val="a0"/>
    <w:uiPriority w:val="39"/>
    <w:unhideWhenUsed/>
    <w:qFormat/>
    <w:pPr>
      <w:ind w:leftChars="400" w:left="840"/>
    </w:pPr>
  </w:style>
  <w:style w:type="paragraph" w:styleId="TOC8">
    <w:name w:val="toc 8"/>
    <w:basedOn w:val="a0"/>
    <w:next w:val="a0"/>
    <w:uiPriority w:val="39"/>
    <w:unhideWhenUsed/>
    <w:qFormat/>
    <w:pPr>
      <w:spacing w:beforeLines="0" w:before="0" w:line="240" w:lineRule="auto"/>
      <w:ind w:leftChars="1400" w:left="2940" w:firstLineChars="0" w:firstLine="0"/>
    </w:pPr>
    <w:rPr>
      <w:rFonts w:asciiTheme="minorHAnsi" w:eastAsiaTheme="minorEastAsia" w:hAnsiTheme="minorHAnsi"/>
      <w:sz w:val="21"/>
    </w:rPr>
  </w:style>
  <w:style w:type="paragraph" w:styleId="a7">
    <w:name w:val="Date"/>
    <w:basedOn w:val="a0"/>
    <w:next w:val="a0"/>
    <w:link w:val="a8"/>
    <w:uiPriority w:val="99"/>
    <w:semiHidden/>
    <w:unhideWhenUsed/>
    <w:qFormat/>
    <w:pPr>
      <w:ind w:leftChars="2500" w:left="100"/>
    </w:pPr>
  </w:style>
  <w:style w:type="paragraph" w:styleId="a9">
    <w:name w:val="footer"/>
    <w:basedOn w:val="a0"/>
    <w:link w:val="aa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b">
    <w:name w:val="header"/>
    <w:basedOn w:val="a0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pPr>
      <w:tabs>
        <w:tab w:val="right" w:leader="dot" w:pos="8296"/>
      </w:tabs>
      <w:ind w:firstLineChars="0" w:firstLine="0"/>
    </w:pPr>
  </w:style>
  <w:style w:type="paragraph" w:styleId="TOC4">
    <w:name w:val="toc 4"/>
    <w:basedOn w:val="a0"/>
    <w:next w:val="a0"/>
    <w:uiPriority w:val="39"/>
    <w:unhideWhenUsed/>
    <w:pPr>
      <w:ind w:leftChars="600" w:left="1260"/>
    </w:pPr>
  </w:style>
  <w:style w:type="paragraph" w:styleId="ad">
    <w:name w:val="footnote text"/>
    <w:basedOn w:val="a0"/>
    <w:link w:val="ae"/>
    <w:uiPriority w:val="99"/>
    <w:semiHidden/>
    <w:unhideWhenUsed/>
    <w:pPr>
      <w:snapToGrid w:val="0"/>
      <w:jc w:val="left"/>
    </w:pPr>
    <w:rPr>
      <w:sz w:val="18"/>
      <w:szCs w:val="18"/>
    </w:rPr>
  </w:style>
  <w:style w:type="paragraph" w:styleId="TOC6">
    <w:name w:val="toc 6"/>
    <w:basedOn w:val="a0"/>
    <w:next w:val="a0"/>
    <w:uiPriority w:val="39"/>
    <w:unhideWhenUsed/>
    <w:pPr>
      <w:spacing w:beforeLines="0" w:before="0" w:line="240" w:lineRule="auto"/>
      <w:ind w:leftChars="1000" w:left="2100" w:firstLineChars="0" w:firstLine="0"/>
    </w:pPr>
    <w:rPr>
      <w:rFonts w:asciiTheme="minorHAnsi" w:eastAsiaTheme="minorEastAsia" w:hAnsiTheme="minorHAnsi"/>
      <w:sz w:val="21"/>
    </w:rPr>
  </w:style>
  <w:style w:type="paragraph" w:styleId="af">
    <w:name w:val="table of figures"/>
    <w:basedOn w:val="a0"/>
    <w:next w:val="a0"/>
    <w:uiPriority w:val="99"/>
    <w:unhideWhenUsed/>
    <w:pPr>
      <w:ind w:leftChars="200" w:left="200" w:hangingChars="200" w:hanging="200"/>
    </w:pPr>
  </w:style>
  <w:style w:type="paragraph" w:styleId="TOC2">
    <w:name w:val="toc 2"/>
    <w:basedOn w:val="a0"/>
    <w:next w:val="a0"/>
    <w:uiPriority w:val="39"/>
    <w:unhideWhenUsed/>
    <w:qFormat/>
    <w:pPr>
      <w:tabs>
        <w:tab w:val="right" w:leader="dot" w:pos="8296"/>
      </w:tabs>
      <w:ind w:leftChars="178" w:left="480" w:hangingChars="22" w:hanging="53"/>
    </w:pPr>
  </w:style>
  <w:style w:type="paragraph" w:styleId="TOC9">
    <w:name w:val="toc 9"/>
    <w:basedOn w:val="a0"/>
    <w:next w:val="a0"/>
    <w:uiPriority w:val="39"/>
    <w:unhideWhenUsed/>
    <w:qFormat/>
    <w:pPr>
      <w:spacing w:beforeLines="0" w:before="0" w:line="240" w:lineRule="auto"/>
      <w:ind w:leftChars="1600" w:left="3360" w:firstLineChars="0" w:firstLine="0"/>
    </w:pPr>
    <w:rPr>
      <w:rFonts w:asciiTheme="minorHAnsi" w:eastAsiaTheme="minorEastAsia" w:hAnsiTheme="minorHAnsi"/>
      <w:sz w:val="21"/>
    </w:rPr>
  </w:style>
  <w:style w:type="paragraph" w:styleId="af0">
    <w:name w:val="Title"/>
    <w:basedOn w:val="a0"/>
    <w:next w:val="a0"/>
    <w:link w:val="af1"/>
    <w:uiPriority w:val="10"/>
    <w:qFormat/>
    <w:pPr>
      <w:spacing w:beforeLines="0" w:before="0" w:line="240" w:lineRule="auto"/>
      <w:ind w:firstLineChars="0" w:firstLine="0"/>
      <w:jc w:val="center"/>
    </w:pPr>
    <w:rPr>
      <w:rFonts w:cstheme="majorBidi"/>
      <w:b/>
      <w:bCs/>
      <w:sz w:val="32"/>
      <w:szCs w:val="32"/>
    </w:rPr>
  </w:style>
  <w:style w:type="paragraph" w:styleId="af2">
    <w:name w:val="annotation subject"/>
    <w:basedOn w:val="a5"/>
    <w:next w:val="a5"/>
    <w:link w:val="af3"/>
    <w:uiPriority w:val="99"/>
    <w:semiHidden/>
    <w:unhideWhenUsed/>
    <w:rPr>
      <w:b/>
      <w:bCs/>
    </w:rPr>
  </w:style>
  <w:style w:type="table" w:styleId="af4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1"/>
    <w:uiPriority w:val="22"/>
    <w:qFormat/>
    <w:rPr>
      <w:b/>
      <w:bCs/>
    </w:rPr>
  </w:style>
  <w:style w:type="character" w:styleId="af6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af7">
    <w:name w:val="annotation reference"/>
    <w:basedOn w:val="a1"/>
    <w:uiPriority w:val="99"/>
    <w:semiHidden/>
    <w:unhideWhenUsed/>
    <w:qFormat/>
    <w:rPr>
      <w:sz w:val="21"/>
      <w:szCs w:val="21"/>
    </w:rPr>
  </w:style>
  <w:style w:type="character" w:styleId="af8">
    <w:name w:val="footnote reference"/>
    <w:basedOn w:val="a1"/>
    <w:uiPriority w:val="99"/>
    <w:semiHidden/>
    <w:unhideWhenUsed/>
    <w:qFormat/>
    <w:rPr>
      <w:vertAlign w:val="superscript"/>
    </w:rPr>
  </w:style>
  <w:style w:type="character" w:customStyle="1" w:styleId="af1">
    <w:name w:val="标题 字符"/>
    <w:basedOn w:val="a1"/>
    <w:link w:val="af0"/>
    <w:uiPriority w:val="10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10">
    <w:name w:val="标题 1 字符"/>
    <w:basedOn w:val="a1"/>
    <w:link w:val="1"/>
    <w:uiPriority w:val="9"/>
    <w:qFormat/>
    <w:rPr>
      <w:rFonts w:ascii="Arial" w:eastAsia="黑体" w:hAnsi="Arial"/>
      <w:bCs/>
      <w:kern w:val="44"/>
      <w:sz w:val="30"/>
      <w:szCs w:val="44"/>
    </w:rPr>
  </w:style>
  <w:style w:type="paragraph" w:customStyle="1" w:styleId="section">
    <w:name w:val="section"/>
    <w:basedOn w:val="a0"/>
    <w:next w:val="a0"/>
    <w:link w:val="section0"/>
    <w:qFormat/>
    <w:rsid w:val="00407684"/>
    <w:pPr>
      <w:numPr>
        <w:ilvl w:val="1"/>
        <w:numId w:val="2"/>
      </w:numPr>
      <w:adjustRightInd w:val="0"/>
      <w:snapToGrid w:val="0"/>
      <w:spacing w:before="50" w:afterLines="50" w:after="50"/>
      <w:ind w:firstLineChars="0"/>
      <w:outlineLvl w:val="1"/>
    </w:pPr>
    <w:rPr>
      <w:rFonts w:ascii="Arial" w:eastAsia="黑体" w:hAnsi="Arial"/>
      <w:sz w:val="28"/>
    </w:rPr>
  </w:style>
  <w:style w:type="paragraph" w:customStyle="1" w:styleId="subsection">
    <w:name w:val="subsection"/>
    <w:basedOn w:val="a0"/>
    <w:next w:val="a0"/>
    <w:link w:val="subsection0"/>
    <w:qFormat/>
    <w:pPr>
      <w:numPr>
        <w:ilvl w:val="2"/>
        <w:numId w:val="2"/>
      </w:numPr>
      <w:spacing w:before="50"/>
      <w:ind w:firstLineChars="0"/>
      <w:outlineLvl w:val="2"/>
    </w:pPr>
  </w:style>
  <w:style w:type="character" w:customStyle="1" w:styleId="section0">
    <w:name w:val="section 字符"/>
    <w:basedOn w:val="a1"/>
    <w:link w:val="section"/>
    <w:qFormat/>
    <w:rsid w:val="00407684"/>
    <w:rPr>
      <w:rFonts w:ascii="Arial" w:eastAsia="黑体" w:hAnsi="Arial"/>
      <w:kern w:val="2"/>
      <w:sz w:val="28"/>
      <w:szCs w:val="22"/>
    </w:rPr>
  </w:style>
  <w:style w:type="paragraph" w:customStyle="1" w:styleId="subsubsection">
    <w:name w:val="subsubsection"/>
    <w:basedOn w:val="paragraph"/>
    <w:next w:val="a0"/>
    <w:link w:val="subsubsection0"/>
    <w:qFormat/>
    <w:pPr>
      <w:numPr>
        <w:ilvl w:val="3"/>
      </w:numPr>
      <w:spacing w:before="156"/>
      <w:ind w:left="426"/>
    </w:pPr>
  </w:style>
  <w:style w:type="paragraph" w:customStyle="1" w:styleId="paragraph">
    <w:name w:val="paragraph"/>
    <w:basedOn w:val="a0"/>
    <w:next w:val="a0"/>
    <w:link w:val="paragraph0"/>
    <w:qFormat/>
    <w:pPr>
      <w:numPr>
        <w:ilvl w:val="4"/>
        <w:numId w:val="2"/>
      </w:numPr>
      <w:spacing w:before="50"/>
      <w:ind w:left="0" w:firstLineChars="0"/>
      <w:outlineLvl w:val="3"/>
    </w:pPr>
  </w:style>
  <w:style w:type="character" w:customStyle="1" w:styleId="subsection0">
    <w:name w:val="subsection 字符"/>
    <w:basedOn w:val="a1"/>
    <w:link w:val="subsection"/>
    <w:qFormat/>
    <w:rPr>
      <w:rFonts w:ascii="Times New Roman" w:eastAsia="宋体" w:hAnsi="Times New Roman"/>
      <w:sz w:val="24"/>
    </w:rPr>
  </w:style>
  <w:style w:type="character" w:customStyle="1" w:styleId="subsubsection0">
    <w:name w:val="subsubsection 字符"/>
    <w:basedOn w:val="a1"/>
    <w:link w:val="subsubsection"/>
    <w:qFormat/>
    <w:rPr>
      <w:rFonts w:ascii="Times New Roman" w:eastAsia="宋体" w:hAnsi="Times New Roman"/>
      <w:sz w:val="24"/>
    </w:rPr>
  </w:style>
  <w:style w:type="paragraph" w:customStyle="1" w:styleId="chapter">
    <w:name w:val="chapter*"/>
    <w:basedOn w:val="a0"/>
    <w:next w:val="a0"/>
    <w:link w:val="chapter0"/>
    <w:qFormat/>
    <w:pPr>
      <w:keepNext/>
      <w:keepLines/>
      <w:pageBreakBefore/>
      <w:ind w:firstLineChars="0" w:firstLine="0"/>
      <w:jc w:val="center"/>
      <w:outlineLvl w:val="0"/>
    </w:pPr>
    <w:rPr>
      <w:rFonts w:ascii="Arial" w:eastAsia="黑体" w:hAnsi="Arial"/>
      <w:sz w:val="28"/>
    </w:rPr>
  </w:style>
  <w:style w:type="character" w:customStyle="1" w:styleId="paragraph0">
    <w:name w:val="paragraph 字符"/>
    <w:basedOn w:val="a1"/>
    <w:link w:val="paragraph"/>
    <w:qFormat/>
    <w:rPr>
      <w:rFonts w:ascii="Times New Roman" w:eastAsia="宋体" w:hAnsi="Times New Roman"/>
      <w:sz w:val="24"/>
    </w:rPr>
  </w:style>
  <w:style w:type="character" w:customStyle="1" w:styleId="chapter0">
    <w:name w:val="chapter* 字符"/>
    <w:basedOn w:val="a1"/>
    <w:link w:val="chapter"/>
    <w:qFormat/>
    <w:rPr>
      <w:rFonts w:ascii="Arial" w:eastAsia="黑体" w:hAnsi="Arial"/>
      <w:sz w:val="28"/>
    </w:rPr>
  </w:style>
  <w:style w:type="paragraph" w:customStyle="1" w:styleId="a">
    <w:name w:val="参考文献"/>
    <w:basedOn w:val="a0"/>
    <w:next w:val="a0"/>
    <w:link w:val="af9"/>
    <w:qFormat/>
    <w:pPr>
      <w:numPr>
        <w:ilvl w:val="5"/>
        <w:numId w:val="2"/>
      </w:numPr>
      <w:ind w:firstLineChars="0" w:firstLine="0"/>
    </w:pPr>
  </w:style>
  <w:style w:type="character" w:customStyle="1" w:styleId="af9">
    <w:name w:val="参考文献 字符"/>
    <w:basedOn w:val="a1"/>
    <w:link w:val="a"/>
    <w:qFormat/>
    <w:rPr>
      <w:rFonts w:ascii="Times New Roman" w:eastAsia="宋体" w:hAnsi="Times New Roman"/>
      <w:sz w:val="24"/>
    </w:rPr>
  </w:style>
  <w:style w:type="paragraph" w:customStyle="1" w:styleId="11">
    <w:name w:val="题注1"/>
    <w:basedOn w:val="a0"/>
    <w:next w:val="a0"/>
    <w:link w:val="caption"/>
    <w:qFormat/>
    <w:pPr>
      <w:ind w:firstLineChars="0" w:firstLine="0"/>
      <w:jc w:val="center"/>
    </w:pPr>
  </w:style>
  <w:style w:type="paragraph" w:customStyle="1" w:styleId="figure">
    <w:name w:val="figure"/>
    <w:basedOn w:val="a0"/>
    <w:next w:val="a0"/>
    <w:link w:val="figure0"/>
    <w:qFormat/>
    <w:pPr>
      <w:spacing w:beforeLines="0" w:before="0" w:line="240" w:lineRule="auto"/>
      <w:ind w:firstLineChars="0" w:firstLine="0"/>
      <w:jc w:val="center"/>
    </w:pPr>
  </w:style>
  <w:style w:type="character" w:customStyle="1" w:styleId="caption">
    <w:name w:val="caption 字符"/>
    <w:basedOn w:val="a1"/>
    <w:link w:val="11"/>
    <w:qFormat/>
    <w:rPr>
      <w:rFonts w:ascii="Times New Roman" w:eastAsia="宋体" w:hAnsi="Times New Roman"/>
      <w:sz w:val="24"/>
    </w:rPr>
  </w:style>
  <w:style w:type="paragraph" w:customStyle="1" w:styleId="afa">
    <w:name w:val="表格"/>
    <w:basedOn w:val="a0"/>
    <w:next w:val="a0"/>
    <w:link w:val="afb"/>
    <w:qFormat/>
    <w:pPr>
      <w:spacing w:beforeLines="0" w:before="0"/>
      <w:ind w:firstLineChars="0" w:firstLine="0"/>
      <w:jc w:val="center"/>
    </w:pPr>
    <w:rPr>
      <w:sz w:val="21"/>
    </w:rPr>
  </w:style>
  <w:style w:type="character" w:customStyle="1" w:styleId="figure0">
    <w:name w:val="figure 字符"/>
    <w:basedOn w:val="a1"/>
    <w:link w:val="figure"/>
    <w:qFormat/>
    <w:rPr>
      <w:rFonts w:ascii="Times New Roman" w:eastAsia="宋体" w:hAnsi="Times New Roman"/>
      <w:sz w:val="24"/>
    </w:rPr>
  </w:style>
  <w:style w:type="character" w:customStyle="1" w:styleId="afb">
    <w:name w:val="表格 字符"/>
    <w:basedOn w:val="a1"/>
    <w:link w:val="afa"/>
    <w:rPr>
      <w:rFonts w:ascii="Times New Roman" w:eastAsia="宋体" w:hAnsi="Times New Roman"/>
    </w:rPr>
  </w:style>
  <w:style w:type="table" w:customStyle="1" w:styleId="afc">
    <w:name w:val="三线表"/>
    <w:basedOn w:val="a2"/>
    <w:uiPriority w:val="99"/>
    <w:qFormat/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equation">
    <w:name w:val="equation"/>
    <w:basedOn w:val="a0"/>
    <w:next w:val="a0"/>
    <w:link w:val="equation0"/>
    <w:qFormat/>
    <w:pPr>
      <w:tabs>
        <w:tab w:val="center" w:pos="4156"/>
        <w:tab w:val="right" w:pos="8312"/>
      </w:tabs>
      <w:ind w:firstLineChars="0" w:firstLine="0"/>
    </w:pPr>
  </w:style>
  <w:style w:type="character" w:styleId="afd">
    <w:name w:val="Placeholder Text"/>
    <w:basedOn w:val="a1"/>
    <w:uiPriority w:val="99"/>
    <w:semiHidden/>
    <w:rPr>
      <w:color w:val="808080"/>
    </w:rPr>
  </w:style>
  <w:style w:type="character" w:customStyle="1" w:styleId="equation0">
    <w:name w:val="equation 字符"/>
    <w:basedOn w:val="a1"/>
    <w:link w:val="equation"/>
    <w:rPr>
      <w:rFonts w:ascii="Times New Roman" w:eastAsia="宋体" w:hAnsi="Times New Roman"/>
      <w:sz w:val="24"/>
    </w:rPr>
  </w:style>
  <w:style w:type="character" w:customStyle="1" w:styleId="ae">
    <w:name w:val="脚注文本 字符"/>
    <w:basedOn w:val="a1"/>
    <w:link w:val="ad"/>
    <w:uiPriority w:val="99"/>
    <w:semiHidden/>
    <w:rPr>
      <w:rFonts w:ascii="Times New Roman" w:eastAsia="宋体" w:hAnsi="Times New Roman"/>
      <w:sz w:val="18"/>
      <w:szCs w:val="18"/>
    </w:rPr>
  </w:style>
  <w:style w:type="character" w:customStyle="1" w:styleId="ac">
    <w:name w:val="页眉 字符"/>
    <w:basedOn w:val="a1"/>
    <w:link w:val="ab"/>
    <w:uiPriority w:val="99"/>
    <w:rPr>
      <w:rFonts w:ascii="Times New Roman" w:eastAsia="宋体" w:hAnsi="Times New Roman"/>
      <w:sz w:val="18"/>
      <w:szCs w:val="18"/>
    </w:rPr>
  </w:style>
  <w:style w:type="character" w:customStyle="1" w:styleId="aa">
    <w:name w:val="页脚 字符"/>
    <w:basedOn w:val="a1"/>
    <w:link w:val="a9"/>
    <w:uiPriority w:val="99"/>
    <w:rPr>
      <w:rFonts w:ascii="Times New Roman" w:eastAsia="宋体" w:hAnsi="Times New Roman"/>
      <w:sz w:val="18"/>
      <w:szCs w:val="18"/>
    </w:rPr>
  </w:style>
  <w:style w:type="table" w:customStyle="1" w:styleId="12">
    <w:name w:val="网格型1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3">
    <w:name w:val="书籍标题1"/>
    <w:uiPriority w:val="33"/>
    <w:qFormat/>
    <w:rPr>
      <w:b/>
      <w:bCs/>
      <w:i/>
      <w:iCs/>
      <w:spacing w:val="5"/>
    </w:rPr>
  </w:style>
  <w:style w:type="table" w:customStyle="1" w:styleId="21">
    <w:name w:val="网格型2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1"/>
    <w:link w:val="3"/>
    <w:uiPriority w:val="9"/>
    <w:rPr>
      <w:rFonts w:ascii="Times New Roman" w:eastAsia="宋体" w:hAnsi="Times New Roman"/>
      <w:b/>
      <w:bCs/>
      <w:sz w:val="32"/>
      <w:szCs w:val="32"/>
    </w:rPr>
  </w:style>
  <w:style w:type="paragraph" w:customStyle="1" w:styleId="Title-temp">
    <w:name w:val="Title-temp"/>
    <w:basedOn w:val="a0"/>
    <w:next w:val="a0"/>
    <w:link w:val="Title-tempChar"/>
    <w:qFormat/>
    <w:pPr>
      <w:widowControl/>
      <w:spacing w:beforeLines="0" w:before="120" w:after="120" w:line="276" w:lineRule="auto"/>
      <w:ind w:leftChars="100" w:left="100" w:rightChars="100" w:right="100" w:firstLineChars="0" w:firstLine="0"/>
      <w:jc w:val="center"/>
    </w:pPr>
    <w:rPr>
      <w:rFonts w:asciiTheme="minorHAnsi" w:eastAsia="微软雅黑" w:hAnsiTheme="minorHAnsi"/>
    </w:rPr>
  </w:style>
  <w:style w:type="character" w:customStyle="1" w:styleId="Title-tempChar">
    <w:name w:val="Title-temp Char"/>
    <w:basedOn w:val="a1"/>
    <w:link w:val="Title-temp"/>
    <w:rPr>
      <w:rFonts w:eastAsia="微软雅黑"/>
      <w:sz w:val="24"/>
    </w:rPr>
  </w:style>
  <w:style w:type="paragraph" w:styleId="afe">
    <w:name w:val="List Paragraph"/>
    <w:basedOn w:val="a0"/>
    <w:uiPriority w:val="34"/>
    <w:pPr>
      <w:ind w:firstLine="420"/>
    </w:pPr>
  </w:style>
  <w:style w:type="character" w:customStyle="1" w:styleId="20">
    <w:name w:val="标题 2 字符"/>
    <w:basedOn w:val="a1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table" w:customStyle="1" w:styleId="31">
    <w:name w:val="网格型3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网格型6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subsubsection">
    <w:name w:val="subsubsubsection"/>
    <w:basedOn w:val="paragraph"/>
    <w:link w:val="subsubsubsection0"/>
    <w:qFormat/>
    <w:pPr>
      <w:spacing w:before="156"/>
      <w:ind w:firstLine="480"/>
      <w:outlineLvl w:val="4"/>
    </w:pPr>
  </w:style>
  <w:style w:type="table" w:customStyle="1" w:styleId="7">
    <w:name w:val="网格型7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subsubsection0">
    <w:name w:val="subsubsubsection 字符"/>
    <w:basedOn w:val="paragraph0"/>
    <w:link w:val="subsubsubsection"/>
    <w:rPr>
      <w:rFonts w:ascii="Times New Roman" w:eastAsia="宋体" w:hAnsi="Times New Roman"/>
      <w:sz w:val="24"/>
    </w:rPr>
  </w:style>
  <w:style w:type="table" w:customStyle="1" w:styleId="8">
    <w:name w:val="网格型8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网格型9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未处理的提及1"/>
    <w:basedOn w:val="a1"/>
    <w:uiPriority w:val="99"/>
    <w:semiHidden/>
    <w:unhideWhenUsed/>
    <w:rPr>
      <w:color w:val="605E5C"/>
      <w:shd w:val="clear" w:color="auto" w:fill="E1DFDD"/>
    </w:rPr>
  </w:style>
  <w:style w:type="table" w:customStyle="1" w:styleId="110">
    <w:name w:val="网格型11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网格型111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批注文字 字符"/>
    <w:basedOn w:val="a1"/>
    <w:link w:val="a5"/>
    <w:uiPriority w:val="99"/>
    <w:semiHidden/>
    <w:rPr>
      <w:rFonts w:ascii="Times New Roman" w:eastAsia="宋体" w:hAnsi="Times New Roman"/>
      <w:sz w:val="24"/>
    </w:rPr>
  </w:style>
  <w:style w:type="character" w:customStyle="1" w:styleId="af3">
    <w:name w:val="批注主题 字符"/>
    <w:basedOn w:val="a6"/>
    <w:link w:val="af2"/>
    <w:uiPriority w:val="99"/>
    <w:semiHidden/>
    <w:rPr>
      <w:rFonts w:ascii="Times New Roman" w:eastAsia="宋体" w:hAnsi="Times New Roman"/>
      <w:b/>
      <w:bCs/>
      <w:sz w:val="24"/>
    </w:rPr>
  </w:style>
  <w:style w:type="table" w:customStyle="1" w:styleId="TableNormal">
    <w:name w:val="Table Normal"/>
    <w:semiHidden/>
    <w:unhideWhenUsed/>
    <w:qFormat/>
    <w:rPr>
      <w:rFonts w:ascii="Times New Roman" w:eastAsia="宋体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20">
    <w:name w:val="网格型12"/>
    <w:basedOn w:val="a2"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日期 字符"/>
    <w:basedOn w:val="a1"/>
    <w:link w:val="a7"/>
    <w:uiPriority w:val="99"/>
    <w:semiHidden/>
    <w:rPr>
      <w:rFonts w:ascii="Times New Roman" w:eastAsia="宋体" w:hAnsi="Times New Roman"/>
      <w:sz w:val="24"/>
    </w:rPr>
  </w:style>
  <w:style w:type="paragraph" w:customStyle="1" w:styleId="22">
    <w:name w:val="题注2"/>
    <w:basedOn w:val="a0"/>
    <w:next w:val="a0"/>
    <w:link w:val="caption1"/>
    <w:qFormat/>
    <w:pPr>
      <w:spacing w:before="50"/>
      <w:ind w:firstLineChars="0" w:firstLine="0"/>
      <w:jc w:val="center"/>
    </w:pPr>
  </w:style>
  <w:style w:type="character" w:customStyle="1" w:styleId="caption1">
    <w:name w:val="caption 字符1"/>
    <w:basedOn w:val="a1"/>
    <w:link w:val="22"/>
    <w:rPr>
      <w:rFonts w:ascii="Times New Roman" w:eastAsia="宋体" w:hAnsi="Times New Roman"/>
      <w:sz w:val="24"/>
    </w:rPr>
  </w:style>
  <w:style w:type="table" w:customStyle="1" w:styleId="15">
    <w:name w:val="三线表1"/>
    <w:basedOn w:val="a2"/>
    <w:uiPriority w:val="99"/>
    <w:qFormat/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61">
    <w:name w:val="网格型61"/>
    <w:basedOn w:val="a2"/>
    <w:uiPriority w:val="3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网格型51"/>
    <w:basedOn w:val="a2"/>
    <w:uiPriority w:val="3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三线表2"/>
    <w:basedOn w:val="a2"/>
    <w:uiPriority w:val="99"/>
    <w:rPr>
      <w:kern w:val="2"/>
      <w:sz w:val="21"/>
      <w:szCs w:val="22"/>
    </w:rPr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111">
    <w:name w:val="网格型1111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三线表3"/>
    <w:basedOn w:val="a2"/>
    <w:uiPriority w:val="99"/>
    <w:rPr>
      <w:kern w:val="2"/>
      <w:sz w:val="21"/>
      <w:szCs w:val="22"/>
    </w:rPr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40">
    <w:name w:val="三线表4"/>
    <w:basedOn w:val="a2"/>
    <w:uiPriority w:val="99"/>
    <w:rPr>
      <w:kern w:val="2"/>
      <w:sz w:val="21"/>
      <w:szCs w:val="22"/>
    </w:rPr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6">
    <w:name w:val="明显强调1"/>
    <w:basedOn w:val="a1"/>
    <w:uiPriority w:val="21"/>
    <w:qFormat/>
    <w:rPr>
      <w:i/>
      <w:iCs/>
      <w:color w:val="4472C4" w:themeColor="accent1"/>
    </w:rPr>
  </w:style>
  <w:style w:type="paragraph" w:customStyle="1" w:styleId="TOC20">
    <w:name w:val="TOC 标题2"/>
    <w:basedOn w:val="1"/>
    <w:next w:val="a0"/>
    <w:uiPriority w:val="39"/>
    <w:unhideWhenUsed/>
    <w:qFormat/>
    <w:rsid w:val="003067AE"/>
    <w:pPr>
      <w:pageBreakBefore w:val="0"/>
      <w:widowControl/>
      <w:numPr>
        <w:numId w:val="0"/>
      </w:numPr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697CB5"/>
    <w:pPr>
      <w:pageBreakBefore w:val="0"/>
      <w:widowControl/>
      <w:numPr>
        <w:numId w:val="0"/>
      </w:numPr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jpeg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image" Target="media/image6.jpeg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4.xml"/><Relationship Id="rId29" Type="http://schemas.openxmlformats.org/officeDocument/2006/relationships/image" Target="media/image14.jpeg"/><Relationship Id="rId11" Type="http://schemas.openxmlformats.org/officeDocument/2006/relationships/header" Target="header2.xml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4.jpeg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52" Type="http://schemas.openxmlformats.org/officeDocument/2006/relationships/image" Target="media/image37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8" Type="http://schemas.openxmlformats.org/officeDocument/2006/relationships/endnotes" Target="endnotes.xml"/><Relationship Id="rId51" Type="http://schemas.openxmlformats.org/officeDocument/2006/relationships/image" Target="media/image36.jpe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2.jpe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20" Type="http://schemas.openxmlformats.org/officeDocument/2006/relationships/image" Target="media/image5.jpeg"/><Relationship Id="rId41" Type="http://schemas.openxmlformats.org/officeDocument/2006/relationships/image" Target="media/image26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aiduNetdiskDownload\&#27491;&#22826;&#2647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D2AD3920-7F41-461E-9395-9646B70219A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正太杯.dotx</Template>
  <TotalTime>268</TotalTime>
  <Pages>55</Pages>
  <Words>450</Words>
  <Characters>2571</Characters>
  <Application>Microsoft Office Word</Application>
  <DocSecurity>0</DocSecurity>
  <Lines>21</Lines>
  <Paragraphs>6</Paragraphs>
  <ScaleCrop>false</ScaleCrop>
  <Company/>
  <LinksUpToDate>false</LinksUpToDate>
  <CharactersWithSpaces>3015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Radiant</dc:creator>
  <cp:lastModifiedBy>腾榕</cp:lastModifiedBy>
  <cp:revision>250</cp:revision>
  <cp:lastPrinted>2022-06-02T05:16:00Z</cp:lastPrinted>
  <dcterms:created xsi:type="dcterms:W3CDTF">2022-03-28T11:04:00Z</dcterms:created>
  <dcterms:modified xsi:type="dcterms:W3CDTF">2022-10-05T08:43:00Z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4B5CAAF421644631A16F68E5C555DC04</vt:lpwstr>
  </property>
</Properties>
</file>