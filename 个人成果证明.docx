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8D719B3" w14:textId="60668A57" w:rsidR="00B934E7" w:rsidRDefault="00B934E7" w:rsidP="003067AE">
      <w:pPr>
        <w:snapToGrid w:val="0"/>
        <w:spacing w:beforeLines="0" w:before="0" w:afterLines="200" w:after="652" w:line="240" w:lineRule="auto"/>
        <w:ind w:firstLineChars="0" w:firstLine="0"/>
        <w:jc w:val="center"/>
        <w:rPr>
          <w:rFonts w:ascii="华光行楷_CNKI" w:eastAsia="华光行楷_CNKI" w:hAnsi="华光行楷_CNKI" w:cs="Times New Roman"/>
          <w:b/>
          <w:bCs/>
          <w:sz w:val="20"/>
          <w:szCs w:val="20"/>
        </w:rPr>
      </w:pPr>
      <w:bookmarkStart w:id="0" w:name="_Hlk105005468"/>
      <w:bookmarkEnd w:id="0"/>
    </w:p>
    <w:p w14:paraId="58D60465" w14:textId="77777777" w:rsidR="00324DF8" w:rsidRPr="003067AE" w:rsidRDefault="00324DF8" w:rsidP="003067AE">
      <w:pPr>
        <w:snapToGrid w:val="0"/>
        <w:spacing w:beforeLines="0" w:before="0" w:afterLines="200" w:after="652" w:line="240" w:lineRule="auto"/>
        <w:ind w:firstLineChars="0" w:firstLine="0"/>
        <w:jc w:val="center"/>
        <w:rPr>
          <w:rFonts w:ascii="华光行楷_CNKI" w:eastAsia="华光行楷_CNKI" w:hAnsi="华光行楷_CNKI" w:cs="Times New Roman"/>
          <w:b/>
          <w:bCs/>
          <w:sz w:val="20"/>
          <w:szCs w:val="20"/>
        </w:rPr>
      </w:pPr>
    </w:p>
    <w:p w14:paraId="676E0754" w14:textId="376A966B" w:rsidR="003067AE" w:rsidRPr="003067AE" w:rsidRDefault="00C2559E" w:rsidP="003067AE">
      <w:pPr>
        <w:snapToGrid w:val="0"/>
        <w:spacing w:beforeLines="0" w:before="0" w:afterLines="200" w:after="652" w:line="240" w:lineRule="auto"/>
        <w:ind w:firstLineChars="0" w:firstLine="0"/>
        <w:jc w:val="center"/>
        <w:rPr>
          <w:rFonts w:ascii="华光行楷_CNKI" w:eastAsia="华光行楷_CNKI" w:hAnsi="华光行楷_CNKI" w:cs="Times New Roman"/>
          <w:b/>
          <w:bCs/>
          <w:sz w:val="144"/>
          <w:szCs w:val="144"/>
        </w:rPr>
      </w:pPr>
      <w:r>
        <w:rPr>
          <w:rFonts w:ascii="华光行楷_CNKI" w:eastAsia="华光行楷_CNKI" w:hAnsi="华光行楷_CNKI" w:cs="Times New Roman" w:hint="eastAsia"/>
          <w:b/>
          <w:bCs/>
          <w:sz w:val="144"/>
          <w:szCs w:val="144"/>
        </w:rPr>
        <w:t>个人</w:t>
      </w:r>
      <w:r w:rsidR="00C40F47">
        <w:rPr>
          <w:rFonts w:ascii="华光行楷_CNKI" w:eastAsia="华光行楷_CNKI" w:hAnsi="华光行楷_CNKI" w:cs="Times New Roman" w:hint="eastAsia"/>
          <w:b/>
          <w:bCs/>
          <w:sz w:val="144"/>
          <w:szCs w:val="144"/>
        </w:rPr>
        <w:t>成果证明</w:t>
      </w:r>
    </w:p>
    <w:p w14:paraId="031C0D31" w14:textId="77777777" w:rsidR="003067AE" w:rsidRPr="003067AE" w:rsidRDefault="003067AE" w:rsidP="003067AE">
      <w:pPr>
        <w:widowControl/>
        <w:spacing w:beforeLines="0" w:before="0" w:line="240" w:lineRule="auto"/>
        <w:ind w:firstLineChars="0" w:firstLine="0"/>
        <w:jc w:val="center"/>
        <w:rPr>
          <w:rFonts w:ascii="宋体" w:hAnsi="宋体" w:cs="宋体"/>
          <w:kern w:val="0"/>
          <w:szCs w:val="24"/>
          <w:lang w:bidi="ar"/>
        </w:rPr>
      </w:pPr>
      <w:r w:rsidRPr="003067AE">
        <w:rPr>
          <w:rFonts w:ascii="宋体" w:hAnsi="宋体" w:cs="宋体"/>
          <w:noProof/>
          <w:kern w:val="0"/>
          <w:szCs w:val="24"/>
          <w:lang w:bidi="ar"/>
        </w:rPr>
        <w:drawing>
          <wp:inline distT="0" distB="0" distL="114300" distR="114300" wp14:anchorId="0716251F" wp14:editId="3078D6AD">
            <wp:extent cx="4747260" cy="3390625"/>
            <wp:effectExtent l="0" t="0" r="0" b="635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672"/>
                    <a:stretch/>
                  </pic:blipFill>
                  <pic:spPr bwMode="auto">
                    <a:xfrm>
                      <a:off x="0" y="0"/>
                      <a:ext cx="4756609" cy="33973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7D2D70" w14:textId="77777777" w:rsidR="00B934E7" w:rsidRPr="003067AE" w:rsidRDefault="00B934E7" w:rsidP="003067AE">
      <w:pPr>
        <w:widowControl/>
        <w:spacing w:beforeLines="0" w:before="0" w:line="240" w:lineRule="auto"/>
        <w:ind w:firstLineChars="0" w:firstLine="0"/>
        <w:jc w:val="center"/>
        <w:rPr>
          <w:rFonts w:ascii="宋体" w:hAnsi="宋体" w:cs="宋体"/>
          <w:kern w:val="0"/>
          <w:szCs w:val="24"/>
          <w:lang w:bidi="ar"/>
        </w:rPr>
      </w:pPr>
    </w:p>
    <w:p w14:paraId="44BA884E" w14:textId="77777777" w:rsidR="003067AE" w:rsidRPr="003067AE" w:rsidRDefault="003067AE" w:rsidP="00A140D3">
      <w:pPr>
        <w:spacing w:beforeLines="0" w:before="0" w:line="240" w:lineRule="auto"/>
        <w:ind w:firstLineChars="898" w:firstLine="2694"/>
        <w:jc w:val="left"/>
        <w:rPr>
          <w:rFonts w:ascii="黑体" w:eastAsia="黑体" w:hAnsi="宋体" w:cs="Times New Roman"/>
          <w:sz w:val="30"/>
          <w:szCs w:val="30"/>
          <w:u w:val="single"/>
        </w:rPr>
      </w:pPr>
      <w:r w:rsidRPr="003067AE">
        <w:rPr>
          <w:rFonts w:ascii="黑体" w:eastAsia="黑体" w:hAnsi="黑体" w:cs="Times New Roman" w:hint="eastAsia"/>
          <w:sz w:val="30"/>
          <w:szCs w:val="30"/>
        </w:rPr>
        <w:t>本科学校：</w:t>
      </w:r>
      <w:r w:rsidRPr="003067AE">
        <w:rPr>
          <w:rFonts w:ascii="黑体" w:eastAsia="黑体" w:hAnsi="宋体" w:cs="Times New Roman" w:hint="eastAsia"/>
          <w:sz w:val="30"/>
          <w:szCs w:val="30"/>
        </w:rPr>
        <w:t xml:space="preserve"> </w:t>
      </w:r>
      <w:r w:rsidRPr="003067AE">
        <w:rPr>
          <w:rFonts w:ascii="黑体" w:eastAsia="黑体" w:hAnsi="宋体" w:cs="Times New Roman" w:hint="eastAsia"/>
          <w:sz w:val="30"/>
          <w:szCs w:val="30"/>
          <w:u w:val="single"/>
        </w:rPr>
        <w:t xml:space="preserve">      </w:t>
      </w:r>
      <w:r w:rsidRPr="003067AE">
        <w:rPr>
          <w:rFonts w:ascii="黑体" w:eastAsia="黑体" w:hAnsi="宋体" w:cs="Times New Roman"/>
          <w:sz w:val="30"/>
          <w:szCs w:val="30"/>
          <w:u w:val="single"/>
        </w:rPr>
        <w:t xml:space="preserve">  </w:t>
      </w:r>
      <w:r w:rsidRPr="003067AE">
        <w:rPr>
          <w:rFonts w:ascii="黑体" w:eastAsia="黑体" w:hAnsi="黑体" w:cs="Times New Roman" w:hint="eastAsia"/>
          <w:sz w:val="30"/>
          <w:szCs w:val="30"/>
          <w:u w:val="single"/>
        </w:rPr>
        <w:t xml:space="preserve">江西理工大学 </w:t>
      </w:r>
      <w:r w:rsidRPr="003067AE">
        <w:rPr>
          <w:rFonts w:ascii="黑体" w:eastAsia="黑体" w:hAnsi="黑体" w:cs="Times New Roman"/>
          <w:sz w:val="30"/>
          <w:szCs w:val="30"/>
          <w:u w:val="single"/>
        </w:rPr>
        <w:t xml:space="preserve">       </w:t>
      </w:r>
    </w:p>
    <w:p w14:paraId="430BE3A4" w14:textId="77777777" w:rsidR="003067AE" w:rsidRPr="003067AE" w:rsidRDefault="003067AE" w:rsidP="00A140D3">
      <w:pPr>
        <w:spacing w:beforeLines="0" w:before="0" w:line="240" w:lineRule="auto"/>
        <w:ind w:firstLineChars="898" w:firstLine="2694"/>
        <w:jc w:val="left"/>
        <w:rPr>
          <w:rFonts w:ascii="黑体" w:eastAsia="黑体" w:hAnsi="宋体" w:cs="Times New Roman"/>
          <w:sz w:val="30"/>
          <w:szCs w:val="30"/>
          <w:u w:val="single"/>
        </w:rPr>
      </w:pPr>
      <w:r w:rsidRPr="003067AE">
        <w:rPr>
          <w:rFonts w:ascii="黑体" w:eastAsia="黑体" w:hAnsi="黑体" w:cs="Times New Roman" w:hint="eastAsia"/>
          <w:sz w:val="30"/>
          <w:szCs w:val="30"/>
        </w:rPr>
        <w:t>毕业专业：</w:t>
      </w:r>
      <w:r w:rsidRPr="003067AE">
        <w:rPr>
          <w:rFonts w:ascii="黑体" w:eastAsia="黑体" w:hAnsi="宋体" w:cs="Times New Roman" w:hint="eastAsia"/>
          <w:sz w:val="30"/>
          <w:szCs w:val="30"/>
        </w:rPr>
        <w:t xml:space="preserve"> </w:t>
      </w:r>
      <w:r w:rsidRPr="003067AE">
        <w:rPr>
          <w:rFonts w:ascii="黑体" w:eastAsia="黑体" w:hAnsi="宋体" w:cs="Times New Roman" w:hint="eastAsia"/>
          <w:sz w:val="30"/>
          <w:szCs w:val="30"/>
          <w:u w:val="single"/>
        </w:rPr>
        <w:t xml:space="preserve">   </w:t>
      </w:r>
      <w:r w:rsidRPr="003067AE">
        <w:rPr>
          <w:rFonts w:ascii="黑体" w:eastAsia="黑体" w:hAnsi="宋体" w:cs="Times New Roman"/>
          <w:sz w:val="30"/>
          <w:szCs w:val="30"/>
          <w:u w:val="single"/>
        </w:rPr>
        <w:t xml:space="preserve">    </w:t>
      </w:r>
      <w:r w:rsidRPr="003067AE">
        <w:rPr>
          <w:rFonts w:ascii="黑体" w:eastAsia="黑体" w:hAnsi="黑体" w:cs="Times New Roman" w:hint="eastAsia"/>
          <w:sz w:val="30"/>
          <w:szCs w:val="30"/>
          <w:u w:val="single"/>
        </w:rPr>
        <w:t xml:space="preserve">电子科学与技术 </w:t>
      </w:r>
      <w:r w:rsidRPr="003067AE">
        <w:rPr>
          <w:rFonts w:ascii="黑体" w:eastAsia="黑体" w:hAnsi="黑体" w:cs="Times New Roman"/>
          <w:sz w:val="30"/>
          <w:szCs w:val="30"/>
          <w:u w:val="single"/>
        </w:rPr>
        <w:t xml:space="preserve">      </w:t>
      </w:r>
    </w:p>
    <w:p w14:paraId="3A28D31C" w14:textId="77777777" w:rsidR="003067AE" w:rsidRPr="003067AE" w:rsidRDefault="003067AE" w:rsidP="00A140D3">
      <w:pPr>
        <w:spacing w:beforeLines="0" w:before="0" w:line="240" w:lineRule="auto"/>
        <w:ind w:firstLineChars="898" w:firstLine="2694"/>
        <w:jc w:val="left"/>
        <w:rPr>
          <w:rFonts w:ascii="黑体" w:eastAsia="黑体" w:hAnsi="宋体" w:cs="Times New Roman"/>
          <w:sz w:val="30"/>
          <w:szCs w:val="30"/>
          <w:u w:val="single"/>
        </w:rPr>
      </w:pPr>
      <w:r w:rsidRPr="003067AE">
        <w:rPr>
          <w:rFonts w:ascii="黑体" w:eastAsia="黑体" w:hAnsi="黑体" w:cs="Times New Roman" w:hint="eastAsia"/>
          <w:sz w:val="30"/>
          <w:szCs w:val="30"/>
        </w:rPr>
        <w:t>学生姓名：</w:t>
      </w:r>
      <w:r w:rsidRPr="003067AE">
        <w:rPr>
          <w:rFonts w:ascii="黑体" w:eastAsia="黑体" w:hAnsi="宋体" w:cs="Times New Roman" w:hint="eastAsia"/>
          <w:sz w:val="30"/>
          <w:szCs w:val="30"/>
        </w:rPr>
        <w:t xml:space="preserve"> </w:t>
      </w:r>
      <w:r w:rsidRPr="003067AE">
        <w:rPr>
          <w:rFonts w:ascii="黑体" w:eastAsia="黑体" w:hAnsi="宋体" w:cs="Times New Roman" w:hint="eastAsia"/>
          <w:sz w:val="30"/>
          <w:szCs w:val="30"/>
          <w:u w:val="single"/>
        </w:rPr>
        <w:t xml:space="preserve">          </w:t>
      </w:r>
      <w:r w:rsidRPr="003067AE">
        <w:rPr>
          <w:rFonts w:ascii="黑体" w:eastAsia="黑体" w:hAnsi="宋体" w:cs="Times New Roman"/>
          <w:sz w:val="30"/>
          <w:szCs w:val="30"/>
          <w:u w:val="single"/>
        </w:rPr>
        <w:t xml:space="preserve"> </w:t>
      </w:r>
      <w:r w:rsidRPr="003067AE">
        <w:rPr>
          <w:rFonts w:ascii="黑体" w:eastAsia="黑体" w:hAnsi="黑体" w:cs="Times New Roman" w:hint="eastAsia"/>
          <w:sz w:val="30"/>
          <w:szCs w:val="30"/>
          <w:u w:val="single"/>
        </w:rPr>
        <w:t xml:space="preserve">喻腾榕 </w:t>
      </w:r>
      <w:r w:rsidRPr="003067AE">
        <w:rPr>
          <w:rFonts w:ascii="黑体" w:eastAsia="黑体" w:hAnsi="黑体" w:cs="Times New Roman"/>
          <w:sz w:val="30"/>
          <w:szCs w:val="30"/>
          <w:u w:val="single"/>
        </w:rPr>
        <w:t xml:space="preserve">          </w:t>
      </w:r>
    </w:p>
    <w:p w14:paraId="4B37AC6B" w14:textId="77777777" w:rsidR="003067AE" w:rsidRPr="003067AE" w:rsidRDefault="003067AE" w:rsidP="00A140D3">
      <w:pPr>
        <w:spacing w:beforeLines="0" w:before="0" w:line="240" w:lineRule="auto"/>
        <w:ind w:firstLineChars="898" w:firstLine="2694"/>
        <w:jc w:val="left"/>
        <w:rPr>
          <w:rFonts w:ascii="黑体" w:eastAsia="黑体" w:hAnsi="宋体" w:cs="Times New Roman"/>
          <w:sz w:val="30"/>
          <w:szCs w:val="30"/>
          <w:u w:val="single"/>
        </w:rPr>
      </w:pPr>
      <w:r w:rsidRPr="003067AE">
        <w:rPr>
          <w:rFonts w:ascii="黑体" w:eastAsia="黑体" w:hAnsi="黑体" w:cs="Times New Roman" w:hint="eastAsia"/>
          <w:sz w:val="30"/>
          <w:szCs w:val="30"/>
        </w:rPr>
        <w:t>联系方式：</w:t>
      </w:r>
      <w:r w:rsidRPr="003067AE">
        <w:rPr>
          <w:rFonts w:ascii="黑体" w:eastAsia="黑体" w:hAnsi="宋体" w:cs="Times New Roman" w:hint="eastAsia"/>
          <w:sz w:val="30"/>
          <w:szCs w:val="30"/>
        </w:rPr>
        <w:t xml:space="preserve"> </w:t>
      </w:r>
      <w:r w:rsidRPr="003067AE">
        <w:rPr>
          <w:rFonts w:ascii="黑体" w:eastAsia="黑体" w:hAnsi="宋体" w:cs="Times New Roman" w:hint="eastAsia"/>
          <w:sz w:val="30"/>
          <w:szCs w:val="30"/>
          <w:u w:val="single"/>
        </w:rPr>
        <w:t xml:space="preserve">       </w:t>
      </w:r>
      <w:r w:rsidRPr="003067AE">
        <w:rPr>
          <w:rFonts w:ascii="黑体" w:eastAsia="黑体" w:hAnsi="宋体" w:cs="Times New Roman"/>
          <w:sz w:val="30"/>
          <w:szCs w:val="30"/>
          <w:u w:val="single"/>
        </w:rPr>
        <w:t xml:space="preserve">  </w:t>
      </w:r>
      <w:r w:rsidRPr="003067AE">
        <w:rPr>
          <w:rFonts w:ascii="黑体" w:eastAsia="黑体" w:hAnsi="黑体" w:cs="Times New Roman"/>
          <w:sz w:val="30"/>
          <w:szCs w:val="30"/>
          <w:u w:val="single"/>
        </w:rPr>
        <w:t xml:space="preserve">17379026657        </w:t>
      </w:r>
    </w:p>
    <w:p w14:paraId="31DE5725" w14:textId="6A9F73B5" w:rsidR="00B934E7" w:rsidRDefault="003067AE" w:rsidP="00A140D3">
      <w:pPr>
        <w:spacing w:beforeLines="0" w:before="0" w:line="240" w:lineRule="auto"/>
        <w:ind w:firstLineChars="898" w:firstLine="2694"/>
        <w:jc w:val="left"/>
        <w:rPr>
          <w:rFonts w:ascii="等线" w:eastAsia="等线" w:hAnsi="等线" w:cs="Times New Roman"/>
          <w:sz w:val="21"/>
          <w:szCs w:val="21"/>
          <w:u w:val="single"/>
        </w:rPr>
      </w:pPr>
      <w:proofErr w:type="gramStart"/>
      <w:r w:rsidRPr="003067AE">
        <w:rPr>
          <w:rFonts w:ascii="黑体" w:eastAsia="黑体" w:hAnsi="黑体" w:cs="Times New Roman" w:hint="eastAsia"/>
          <w:sz w:val="30"/>
          <w:szCs w:val="30"/>
        </w:rPr>
        <w:t>邮</w:t>
      </w:r>
      <w:proofErr w:type="gramEnd"/>
      <w:r w:rsidRPr="003067AE">
        <w:rPr>
          <w:rFonts w:ascii="黑体" w:eastAsia="黑体" w:hAnsi="宋体" w:cs="Times New Roman" w:hint="eastAsia"/>
          <w:sz w:val="30"/>
          <w:szCs w:val="30"/>
        </w:rPr>
        <w:t xml:space="preserve">    </w:t>
      </w:r>
      <w:r w:rsidRPr="003067AE">
        <w:rPr>
          <w:rFonts w:ascii="黑体" w:eastAsia="黑体" w:hAnsi="黑体" w:cs="Times New Roman" w:hint="eastAsia"/>
          <w:sz w:val="30"/>
          <w:szCs w:val="30"/>
        </w:rPr>
        <w:t>箱：</w:t>
      </w:r>
      <w:r w:rsidRPr="003067AE">
        <w:rPr>
          <w:rFonts w:ascii="黑体" w:eastAsia="黑体" w:hAnsi="宋体" w:cs="Times New Roman" w:hint="eastAsia"/>
          <w:sz w:val="30"/>
          <w:szCs w:val="30"/>
        </w:rPr>
        <w:t xml:space="preserve"> </w:t>
      </w:r>
      <w:r w:rsidRPr="003067AE">
        <w:rPr>
          <w:rFonts w:ascii="黑体" w:eastAsia="黑体" w:hAnsi="宋体" w:cs="Times New Roman" w:hint="eastAsia"/>
          <w:sz w:val="30"/>
          <w:szCs w:val="30"/>
          <w:u w:val="single"/>
        </w:rPr>
        <w:t xml:space="preserve">      jxust</w:t>
      </w:r>
      <w:r w:rsidRPr="003067AE">
        <w:rPr>
          <w:rFonts w:ascii="黑体" w:eastAsia="黑体" w:hAnsi="宋体" w:cs="Times New Roman"/>
          <w:sz w:val="30"/>
          <w:szCs w:val="30"/>
          <w:u w:val="single"/>
        </w:rPr>
        <w:t>_ytr@163.com</w:t>
      </w:r>
      <w:r w:rsidRPr="003067AE">
        <w:rPr>
          <w:rFonts w:ascii="等线" w:eastAsia="等线" w:hAnsi="等线" w:cs="Times New Roman"/>
          <w:sz w:val="21"/>
          <w:szCs w:val="21"/>
          <w:u w:val="single"/>
        </w:rPr>
        <w:t xml:space="preserve">       </w:t>
      </w:r>
    </w:p>
    <w:p w14:paraId="21AE2B51" w14:textId="51DBD9DC" w:rsidR="003067AE" w:rsidRPr="003067AE" w:rsidRDefault="008A7778" w:rsidP="008A7778">
      <w:pPr>
        <w:tabs>
          <w:tab w:val="left" w:pos="6240"/>
        </w:tabs>
        <w:spacing w:beforeLines="0" w:before="0" w:line="240" w:lineRule="auto"/>
        <w:ind w:firstLineChars="898" w:firstLine="5029"/>
        <w:jc w:val="left"/>
        <w:rPr>
          <w:rFonts w:ascii="等线" w:eastAsia="等线" w:hAnsi="等线" w:cs="Times New Roman"/>
          <w:b/>
          <w:bCs/>
          <w:sz w:val="56"/>
          <w:szCs w:val="56"/>
        </w:rPr>
      </w:pPr>
      <w:r>
        <w:rPr>
          <w:rFonts w:ascii="等线" w:eastAsia="等线" w:hAnsi="等线" w:cs="Times New Roman"/>
          <w:b/>
          <w:bCs/>
          <w:sz w:val="56"/>
          <w:szCs w:val="56"/>
        </w:rPr>
        <w:tab/>
      </w:r>
    </w:p>
    <w:sdt>
      <w:sdtPr>
        <w:rPr>
          <w:rFonts w:asciiTheme="minorHAnsi" w:eastAsiaTheme="minorEastAsia" w:hAnsiTheme="minorHAnsi"/>
          <w:sz w:val="21"/>
          <w:lang w:val="zh-CN"/>
        </w:rPr>
        <w:id w:val="-578447075"/>
        <w:docPartObj>
          <w:docPartGallery w:val="Table of Contents"/>
          <w:docPartUnique/>
        </w:docPartObj>
      </w:sdtPr>
      <w:sdtEndPr>
        <w:rPr>
          <w:lang w:val="en-US"/>
        </w:rPr>
      </w:sdtEndPr>
      <w:sdtContent>
        <w:p w14:paraId="5F5B80D0" w14:textId="39F5D6B9" w:rsidR="003067AE" w:rsidRPr="003067AE" w:rsidRDefault="003A459B" w:rsidP="003A459B">
          <w:pPr>
            <w:keepNext/>
            <w:keepLines/>
            <w:widowControl/>
            <w:tabs>
              <w:tab w:val="center" w:pos="5953"/>
              <w:tab w:val="left" w:pos="10467"/>
            </w:tabs>
            <w:spacing w:beforeLines="0" w:before="240" w:line="259" w:lineRule="auto"/>
            <w:ind w:firstLineChars="0" w:firstLine="0"/>
            <w:jc w:val="left"/>
            <w:rPr>
              <w:rFonts w:asciiTheme="majorHAnsi" w:eastAsiaTheme="majorEastAsia" w:hAnsiTheme="majorHAnsi" w:cstheme="majorBidi"/>
              <w:b/>
              <w:bCs/>
              <w:color w:val="2F5496" w:themeColor="accent1" w:themeShade="BF"/>
              <w:kern w:val="0"/>
              <w:sz w:val="52"/>
              <w:szCs w:val="52"/>
              <w:lang w:val="zh-CN"/>
            </w:rPr>
          </w:pPr>
          <w:r>
            <w:rPr>
              <w:rFonts w:asciiTheme="minorHAnsi" w:eastAsiaTheme="minorEastAsia" w:hAnsiTheme="minorHAnsi"/>
              <w:sz w:val="21"/>
              <w:lang w:val="zh-CN"/>
            </w:rPr>
            <w:tab/>
          </w:r>
          <w:r w:rsidR="003067AE" w:rsidRPr="003067AE">
            <w:rPr>
              <w:rFonts w:asciiTheme="majorHAnsi" w:eastAsiaTheme="majorEastAsia" w:hAnsiTheme="majorHAnsi" w:cstheme="majorBidi"/>
              <w:b/>
              <w:bCs/>
              <w:color w:val="2F5496" w:themeColor="accent1" w:themeShade="BF"/>
              <w:kern w:val="0"/>
              <w:sz w:val="52"/>
              <w:szCs w:val="52"/>
              <w:lang w:val="zh-CN"/>
            </w:rPr>
            <w:t>目录</w:t>
          </w:r>
          <w:r>
            <w:rPr>
              <w:rFonts w:asciiTheme="majorHAnsi" w:eastAsiaTheme="majorEastAsia" w:hAnsiTheme="majorHAnsi" w:cstheme="majorBidi"/>
              <w:b/>
              <w:bCs/>
              <w:color w:val="2F5496" w:themeColor="accent1" w:themeShade="BF"/>
              <w:kern w:val="0"/>
              <w:sz w:val="52"/>
              <w:szCs w:val="52"/>
              <w:lang w:val="zh-CN"/>
            </w:rPr>
            <w:tab/>
          </w:r>
        </w:p>
        <w:p w14:paraId="320DA155" w14:textId="7E6A109D" w:rsidR="009223EA" w:rsidRDefault="003067AE" w:rsidP="009223EA">
          <w:pPr>
            <w:pStyle w:val="TOC1"/>
            <w:spacing w:before="163"/>
            <w:jc w:val="center"/>
            <w:rPr>
              <w:rFonts w:asciiTheme="minorHAnsi" w:eastAsiaTheme="minorEastAsia" w:hAnsiTheme="minorHAnsi"/>
              <w:noProof/>
              <w:sz w:val="21"/>
            </w:rPr>
          </w:pPr>
          <w:r w:rsidRPr="003067AE">
            <w:rPr>
              <w:rFonts w:asciiTheme="minorHAnsi" w:eastAsiaTheme="minorEastAsia" w:hAnsiTheme="minorHAnsi"/>
              <w:szCs w:val="28"/>
            </w:rPr>
            <w:fldChar w:fldCharType="begin"/>
          </w:r>
          <w:r w:rsidRPr="003067AE">
            <w:rPr>
              <w:rFonts w:asciiTheme="minorHAnsi" w:eastAsiaTheme="minorEastAsia" w:hAnsiTheme="minorHAnsi"/>
              <w:szCs w:val="28"/>
            </w:rPr>
            <w:instrText xml:space="preserve"> TOC \o "1-3" \h \z \u </w:instrText>
          </w:r>
          <w:r w:rsidRPr="003067AE">
            <w:rPr>
              <w:rFonts w:asciiTheme="minorHAnsi" w:eastAsiaTheme="minorEastAsia" w:hAnsiTheme="minorHAnsi"/>
              <w:szCs w:val="28"/>
            </w:rPr>
            <w:fldChar w:fldCharType="separate"/>
          </w:r>
          <w:hyperlink w:anchor="_Toc112680652" w:history="1">
            <w:r w:rsidR="009223EA" w:rsidRPr="000350F5">
              <w:rPr>
                <w:rStyle w:val="af6"/>
                <w:noProof/>
              </w:rPr>
              <w:t>一、</w:t>
            </w:r>
            <w:r w:rsidR="009223EA" w:rsidRPr="000350F5">
              <w:rPr>
                <w:rStyle w:val="af6"/>
                <w:noProof/>
              </w:rPr>
              <w:t xml:space="preserve"> </w:t>
            </w:r>
            <w:r w:rsidR="009223EA" w:rsidRPr="000350F5">
              <w:rPr>
                <w:rStyle w:val="af6"/>
                <w:noProof/>
              </w:rPr>
              <w:t>论文</w:t>
            </w:r>
            <w:r w:rsidR="009223EA">
              <w:rPr>
                <w:noProof/>
                <w:webHidden/>
              </w:rPr>
              <w:tab/>
            </w:r>
            <w:r w:rsidR="009223EA">
              <w:rPr>
                <w:noProof/>
                <w:webHidden/>
              </w:rPr>
              <w:fldChar w:fldCharType="begin"/>
            </w:r>
            <w:r w:rsidR="009223EA">
              <w:rPr>
                <w:noProof/>
                <w:webHidden/>
              </w:rPr>
              <w:instrText xml:space="preserve"> PAGEREF _Toc112680652 \h </w:instrText>
            </w:r>
            <w:r w:rsidR="009223EA">
              <w:rPr>
                <w:noProof/>
                <w:webHidden/>
              </w:rPr>
            </w:r>
            <w:r w:rsidR="009223EA">
              <w:rPr>
                <w:noProof/>
                <w:webHidden/>
              </w:rPr>
              <w:fldChar w:fldCharType="separate"/>
            </w:r>
            <w:r w:rsidR="00C901EB">
              <w:rPr>
                <w:noProof/>
                <w:webHidden/>
              </w:rPr>
              <w:t>1</w:t>
            </w:r>
            <w:r w:rsidR="009223EA">
              <w:rPr>
                <w:noProof/>
                <w:webHidden/>
              </w:rPr>
              <w:fldChar w:fldCharType="end"/>
            </w:r>
          </w:hyperlink>
        </w:p>
        <w:p w14:paraId="4FF30FD2" w14:textId="0F8113E4" w:rsidR="009223EA" w:rsidRPr="009223EA" w:rsidRDefault="00000000" w:rsidP="009223EA">
          <w:pPr>
            <w:pStyle w:val="TOC2"/>
            <w:spacing w:before="163"/>
            <w:jc w:val="center"/>
            <w:rPr>
              <w:rFonts w:asciiTheme="minorHAnsi" w:eastAsiaTheme="minorEastAsia" w:hAnsiTheme="minorHAnsi"/>
              <w:noProof/>
              <w:sz w:val="15"/>
              <w:szCs w:val="16"/>
            </w:rPr>
          </w:pPr>
          <w:hyperlink w:anchor="_Toc112680653" w:history="1">
            <w:r w:rsidR="009223EA" w:rsidRPr="009223EA">
              <w:rPr>
                <w:rStyle w:val="af6"/>
                <w:rFonts w:ascii="黑体" w:hAnsi="黑体"/>
                <w:noProof/>
                <w:sz w:val="18"/>
                <w:szCs w:val="16"/>
              </w:rPr>
              <w:t>（一）</w:t>
            </w:r>
            <w:r w:rsidR="009223EA" w:rsidRPr="009223EA">
              <w:rPr>
                <w:rStyle w:val="af6"/>
                <w:noProof/>
                <w:sz w:val="18"/>
                <w:szCs w:val="16"/>
              </w:rPr>
              <w:t xml:space="preserve"> </w:t>
            </w:r>
            <w:r w:rsidR="009223EA" w:rsidRPr="009223EA">
              <w:rPr>
                <w:rStyle w:val="af6"/>
                <w:noProof/>
                <w:sz w:val="18"/>
                <w:szCs w:val="16"/>
              </w:rPr>
              <w:t>《</w:t>
            </w:r>
            <w:r w:rsidR="009223EA" w:rsidRPr="009223EA">
              <w:rPr>
                <w:rStyle w:val="af6"/>
                <w:noProof/>
                <w:sz w:val="18"/>
                <w:szCs w:val="16"/>
              </w:rPr>
              <w:t>Raw material supplier selection model based on entropy weight method and TOPSIS method</w:t>
            </w:r>
            <w:r w:rsidR="009223EA" w:rsidRPr="009223EA">
              <w:rPr>
                <w:rStyle w:val="af6"/>
                <w:noProof/>
                <w:sz w:val="18"/>
                <w:szCs w:val="16"/>
              </w:rPr>
              <w:t>》</w:t>
            </w:r>
            <w:r w:rsidR="009223EA" w:rsidRPr="009223EA">
              <w:rPr>
                <w:noProof/>
                <w:webHidden/>
                <w:sz w:val="18"/>
                <w:szCs w:val="16"/>
              </w:rPr>
              <w:tab/>
            </w:r>
            <w:r w:rsidR="009223EA" w:rsidRPr="009223EA">
              <w:rPr>
                <w:noProof/>
                <w:webHidden/>
                <w:sz w:val="18"/>
                <w:szCs w:val="16"/>
              </w:rPr>
              <w:fldChar w:fldCharType="begin"/>
            </w:r>
            <w:r w:rsidR="009223EA" w:rsidRPr="009223EA">
              <w:rPr>
                <w:noProof/>
                <w:webHidden/>
                <w:sz w:val="18"/>
                <w:szCs w:val="16"/>
              </w:rPr>
              <w:instrText xml:space="preserve"> PAGEREF _Toc112680653 \h </w:instrText>
            </w:r>
            <w:r w:rsidR="009223EA" w:rsidRPr="009223EA">
              <w:rPr>
                <w:noProof/>
                <w:webHidden/>
                <w:sz w:val="18"/>
                <w:szCs w:val="16"/>
              </w:rPr>
            </w:r>
            <w:r w:rsidR="009223EA" w:rsidRPr="009223EA">
              <w:rPr>
                <w:noProof/>
                <w:webHidden/>
                <w:sz w:val="18"/>
                <w:szCs w:val="16"/>
              </w:rPr>
              <w:fldChar w:fldCharType="separate"/>
            </w:r>
            <w:r w:rsidR="00C901EB">
              <w:rPr>
                <w:noProof/>
                <w:webHidden/>
                <w:sz w:val="18"/>
                <w:szCs w:val="16"/>
              </w:rPr>
              <w:t>1</w:t>
            </w:r>
            <w:r w:rsidR="009223EA" w:rsidRPr="009223EA">
              <w:rPr>
                <w:noProof/>
                <w:webHidden/>
                <w:sz w:val="18"/>
                <w:szCs w:val="16"/>
              </w:rPr>
              <w:fldChar w:fldCharType="end"/>
            </w:r>
          </w:hyperlink>
        </w:p>
        <w:p w14:paraId="3AB2D23E" w14:textId="130DA30C" w:rsidR="009223EA" w:rsidRDefault="00000000" w:rsidP="009223EA">
          <w:pPr>
            <w:pStyle w:val="TOC1"/>
            <w:spacing w:before="163"/>
            <w:jc w:val="center"/>
            <w:rPr>
              <w:rFonts w:asciiTheme="minorHAnsi" w:eastAsiaTheme="minorEastAsia" w:hAnsiTheme="minorHAnsi"/>
              <w:noProof/>
              <w:sz w:val="21"/>
            </w:rPr>
          </w:pPr>
          <w:hyperlink w:anchor="_Toc112680654" w:history="1">
            <w:r w:rsidR="009223EA" w:rsidRPr="000350F5">
              <w:rPr>
                <w:rStyle w:val="af6"/>
                <w:noProof/>
              </w:rPr>
              <w:t>二、</w:t>
            </w:r>
            <w:r w:rsidR="009223EA" w:rsidRPr="000350F5">
              <w:rPr>
                <w:rStyle w:val="af6"/>
                <w:noProof/>
              </w:rPr>
              <w:t xml:space="preserve"> </w:t>
            </w:r>
            <w:r w:rsidR="009223EA" w:rsidRPr="000350F5">
              <w:rPr>
                <w:rStyle w:val="af6"/>
                <w:noProof/>
              </w:rPr>
              <w:t>专利</w:t>
            </w:r>
            <w:r w:rsidR="009223EA">
              <w:rPr>
                <w:noProof/>
                <w:webHidden/>
              </w:rPr>
              <w:tab/>
            </w:r>
            <w:r w:rsidR="009223EA">
              <w:rPr>
                <w:noProof/>
                <w:webHidden/>
              </w:rPr>
              <w:fldChar w:fldCharType="begin"/>
            </w:r>
            <w:r w:rsidR="009223EA">
              <w:rPr>
                <w:noProof/>
                <w:webHidden/>
              </w:rPr>
              <w:instrText xml:space="preserve"> PAGEREF _Toc112680654 \h </w:instrText>
            </w:r>
            <w:r w:rsidR="009223EA">
              <w:rPr>
                <w:noProof/>
                <w:webHidden/>
              </w:rPr>
            </w:r>
            <w:r w:rsidR="009223EA">
              <w:rPr>
                <w:noProof/>
                <w:webHidden/>
              </w:rPr>
              <w:fldChar w:fldCharType="separate"/>
            </w:r>
            <w:r w:rsidR="00C901EB">
              <w:rPr>
                <w:noProof/>
                <w:webHidden/>
              </w:rPr>
              <w:t>6</w:t>
            </w:r>
            <w:r w:rsidR="009223EA">
              <w:rPr>
                <w:noProof/>
                <w:webHidden/>
              </w:rPr>
              <w:fldChar w:fldCharType="end"/>
            </w:r>
          </w:hyperlink>
        </w:p>
        <w:p w14:paraId="79385E06" w14:textId="3C1D2CFB" w:rsidR="009223EA" w:rsidRDefault="00000000" w:rsidP="009223EA">
          <w:pPr>
            <w:pStyle w:val="TOC2"/>
            <w:spacing w:before="163"/>
            <w:jc w:val="center"/>
            <w:rPr>
              <w:rFonts w:asciiTheme="minorHAnsi" w:eastAsiaTheme="minorEastAsia" w:hAnsiTheme="minorHAnsi"/>
              <w:noProof/>
              <w:sz w:val="21"/>
            </w:rPr>
          </w:pPr>
          <w:hyperlink w:anchor="_Toc112680655" w:history="1">
            <w:r w:rsidR="009223EA" w:rsidRPr="000350F5">
              <w:rPr>
                <w:rStyle w:val="af6"/>
                <w:rFonts w:ascii="黑体" w:hAnsi="黑体"/>
                <w:noProof/>
              </w:rPr>
              <w:t>（一）</w:t>
            </w:r>
            <w:r w:rsidR="009223EA" w:rsidRPr="000350F5">
              <w:rPr>
                <w:rStyle w:val="af6"/>
                <w:noProof/>
              </w:rPr>
              <w:t xml:space="preserve"> </w:t>
            </w:r>
            <w:r w:rsidR="009223EA" w:rsidRPr="000350F5">
              <w:rPr>
                <w:rStyle w:val="af6"/>
                <w:noProof/>
              </w:rPr>
              <w:t>软件著作权《基于</w:t>
            </w:r>
            <w:r w:rsidR="009223EA" w:rsidRPr="000350F5">
              <w:rPr>
                <w:rStyle w:val="af6"/>
                <w:noProof/>
              </w:rPr>
              <w:t>C++</w:t>
            </w:r>
            <w:r w:rsidR="009223EA" w:rsidRPr="000350F5">
              <w:rPr>
                <w:rStyle w:val="af6"/>
                <w:noProof/>
              </w:rPr>
              <w:t>的大数据挖掘软件》</w:t>
            </w:r>
            <w:r w:rsidR="009223EA" w:rsidRPr="000350F5">
              <w:rPr>
                <w:rStyle w:val="af6"/>
                <w:noProof/>
              </w:rPr>
              <w:t xml:space="preserve"> 2021.11</w:t>
            </w:r>
            <w:r w:rsidR="009223EA">
              <w:rPr>
                <w:noProof/>
                <w:webHidden/>
              </w:rPr>
              <w:tab/>
            </w:r>
            <w:r w:rsidR="009223EA">
              <w:rPr>
                <w:noProof/>
                <w:webHidden/>
              </w:rPr>
              <w:fldChar w:fldCharType="begin"/>
            </w:r>
            <w:r w:rsidR="009223EA">
              <w:rPr>
                <w:noProof/>
                <w:webHidden/>
              </w:rPr>
              <w:instrText xml:space="preserve"> PAGEREF _Toc112680655 \h </w:instrText>
            </w:r>
            <w:r w:rsidR="009223EA">
              <w:rPr>
                <w:noProof/>
                <w:webHidden/>
              </w:rPr>
            </w:r>
            <w:r w:rsidR="009223EA">
              <w:rPr>
                <w:noProof/>
                <w:webHidden/>
              </w:rPr>
              <w:fldChar w:fldCharType="separate"/>
            </w:r>
            <w:r w:rsidR="00C901EB">
              <w:rPr>
                <w:noProof/>
                <w:webHidden/>
              </w:rPr>
              <w:t>6</w:t>
            </w:r>
            <w:r w:rsidR="009223EA">
              <w:rPr>
                <w:noProof/>
                <w:webHidden/>
              </w:rPr>
              <w:fldChar w:fldCharType="end"/>
            </w:r>
          </w:hyperlink>
        </w:p>
        <w:p w14:paraId="027C13A7" w14:textId="0A877DD2" w:rsidR="009223EA" w:rsidRDefault="00000000" w:rsidP="009223EA">
          <w:pPr>
            <w:pStyle w:val="TOC2"/>
            <w:spacing w:before="163"/>
            <w:jc w:val="center"/>
            <w:rPr>
              <w:rFonts w:asciiTheme="minorHAnsi" w:eastAsiaTheme="minorEastAsia" w:hAnsiTheme="minorHAnsi"/>
              <w:noProof/>
              <w:sz w:val="21"/>
            </w:rPr>
          </w:pPr>
          <w:hyperlink w:anchor="_Toc112680656" w:history="1">
            <w:r w:rsidR="009223EA" w:rsidRPr="000350F5">
              <w:rPr>
                <w:rStyle w:val="af6"/>
                <w:rFonts w:ascii="黑体" w:hAnsi="黑体"/>
                <w:noProof/>
              </w:rPr>
              <w:t>（二）</w:t>
            </w:r>
            <w:r w:rsidR="009223EA" w:rsidRPr="000350F5">
              <w:rPr>
                <w:rStyle w:val="af6"/>
                <w:noProof/>
              </w:rPr>
              <w:t xml:space="preserve"> </w:t>
            </w:r>
            <w:r w:rsidR="009223EA" w:rsidRPr="000350F5">
              <w:rPr>
                <w:rStyle w:val="af6"/>
                <w:noProof/>
              </w:rPr>
              <w:t>软件著作权《学生信息管理系统软件》</w:t>
            </w:r>
            <w:r w:rsidR="009223EA" w:rsidRPr="000350F5">
              <w:rPr>
                <w:rStyle w:val="af6"/>
                <w:noProof/>
              </w:rPr>
              <w:t xml:space="preserve"> 2021.11</w:t>
            </w:r>
            <w:r w:rsidR="009223EA">
              <w:rPr>
                <w:noProof/>
                <w:webHidden/>
              </w:rPr>
              <w:tab/>
            </w:r>
            <w:r w:rsidR="009223EA">
              <w:rPr>
                <w:noProof/>
                <w:webHidden/>
              </w:rPr>
              <w:fldChar w:fldCharType="begin"/>
            </w:r>
            <w:r w:rsidR="009223EA">
              <w:rPr>
                <w:noProof/>
                <w:webHidden/>
              </w:rPr>
              <w:instrText xml:space="preserve"> PAGEREF _Toc112680656 \h </w:instrText>
            </w:r>
            <w:r w:rsidR="009223EA">
              <w:rPr>
                <w:noProof/>
                <w:webHidden/>
              </w:rPr>
            </w:r>
            <w:r w:rsidR="009223EA">
              <w:rPr>
                <w:noProof/>
                <w:webHidden/>
              </w:rPr>
              <w:fldChar w:fldCharType="separate"/>
            </w:r>
            <w:r w:rsidR="00C901EB">
              <w:rPr>
                <w:noProof/>
                <w:webHidden/>
              </w:rPr>
              <w:t>7</w:t>
            </w:r>
            <w:r w:rsidR="009223EA">
              <w:rPr>
                <w:noProof/>
                <w:webHidden/>
              </w:rPr>
              <w:fldChar w:fldCharType="end"/>
            </w:r>
          </w:hyperlink>
        </w:p>
        <w:p w14:paraId="6D0AB0BA" w14:textId="17FFAC58" w:rsidR="009223EA" w:rsidRDefault="00000000" w:rsidP="009223EA">
          <w:pPr>
            <w:pStyle w:val="TOC1"/>
            <w:spacing w:before="163"/>
            <w:jc w:val="center"/>
            <w:rPr>
              <w:rFonts w:asciiTheme="minorHAnsi" w:eastAsiaTheme="minorEastAsia" w:hAnsiTheme="minorHAnsi"/>
              <w:noProof/>
              <w:sz w:val="21"/>
            </w:rPr>
          </w:pPr>
          <w:hyperlink w:anchor="_Toc112680657" w:history="1">
            <w:r w:rsidR="009223EA" w:rsidRPr="000350F5">
              <w:rPr>
                <w:rStyle w:val="af6"/>
                <w:noProof/>
              </w:rPr>
              <w:t>三、</w:t>
            </w:r>
            <w:r w:rsidR="009223EA" w:rsidRPr="000350F5">
              <w:rPr>
                <w:rStyle w:val="af6"/>
                <w:noProof/>
              </w:rPr>
              <w:t xml:space="preserve"> </w:t>
            </w:r>
            <w:r w:rsidR="009223EA" w:rsidRPr="000350F5">
              <w:rPr>
                <w:rStyle w:val="af6"/>
                <w:noProof/>
              </w:rPr>
              <w:t>学科竞赛</w:t>
            </w:r>
            <w:r w:rsidR="009223EA">
              <w:rPr>
                <w:noProof/>
                <w:webHidden/>
              </w:rPr>
              <w:tab/>
            </w:r>
            <w:r w:rsidR="009223EA">
              <w:rPr>
                <w:noProof/>
                <w:webHidden/>
              </w:rPr>
              <w:fldChar w:fldCharType="begin"/>
            </w:r>
            <w:r w:rsidR="009223EA">
              <w:rPr>
                <w:noProof/>
                <w:webHidden/>
              </w:rPr>
              <w:instrText xml:space="preserve"> PAGEREF _Toc112680657 \h </w:instrText>
            </w:r>
            <w:r w:rsidR="009223EA">
              <w:rPr>
                <w:noProof/>
                <w:webHidden/>
              </w:rPr>
            </w:r>
            <w:r w:rsidR="009223EA">
              <w:rPr>
                <w:noProof/>
                <w:webHidden/>
              </w:rPr>
              <w:fldChar w:fldCharType="separate"/>
            </w:r>
            <w:r w:rsidR="00C901EB">
              <w:rPr>
                <w:noProof/>
                <w:webHidden/>
              </w:rPr>
              <w:t>8</w:t>
            </w:r>
            <w:r w:rsidR="009223EA">
              <w:rPr>
                <w:noProof/>
                <w:webHidden/>
              </w:rPr>
              <w:fldChar w:fldCharType="end"/>
            </w:r>
          </w:hyperlink>
        </w:p>
        <w:p w14:paraId="4E2ABF37" w14:textId="385BF0D0" w:rsidR="009223EA" w:rsidRDefault="00000000" w:rsidP="009223EA">
          <w:pPr>
            <w:pStyle w:val="TOC2"/>
            <w:spacing w:before="163"/>
            <w:jc w:val="center"/>
            <w:rPr>
              <w:rFonts w:asciiTheme="minorHAnsi" w:eastAsiaTheme="minorEastAsia" w:hAnsiTheme="minorHAnsi"/>
              <w:noProof/>
              <w:sz w:val="21"/>
            </w:rPr>
          </w:pPr>
          <w:hyperlink w:anchor="_Toc112680658" w:history="1">
            <w:r w:rsidR="009223EA" w:rsidRPr="000350F5">
              <w:rPr>
                <w:rStyle w:val="af6"/>
                <w:rFonts w:ascii="黑体" w:hAnsi="黑体"/>
                <w:noProof/>
              </w:rPr>
              <w:t>（一）</w:t>
            </w:r>
            <w:r w:rsidR="009223EA" w:rsidRPr="000350F5">
              <w:rPr>
                <w:rStyle w:val="af6"/>
                <w:noProof/>
              </w:rPr>
              <w:t xml:space="preserve"> “</w:t>
            </w:r>
            <w:r w:rsidR="009223EA" w:rsidRPr="000350F5">
              <w:rPr>
                <w:rStyle w:val="af6"/>
                <w:noProof/>
              </w:rPr>
              <w:t>高教社杯</w:t>
            </w:r>
            <w:r w:rsidR="009223EA" w:rsidRPr="000350F5">
              <w:rPr>
                <w:rStyle w:val="af6"/>
                <w:noProof/>
              </w:rPr>
              <w:t>”</w:t>
            </w:r>
            <w:r w:rsidR="009223EA" w:rsidRPr="000350F5">
              <w:rPr>
                <w:rStyle w:val="af6"/>
                <w:noProof/>
              </w:rPr>
              <w:t>全国大学生数学建模竞赛国家一等奖</w:t>
            </w:r>
            <w:r w:rsidR="009223EA" w:rsidRPr="000350F5">
              <w:rPr>
                <w:rStyle w:val="af6"/>
                <w:noProof/>
              </w:rPr>
              <w:t xml:space="preserve"> 2021.11</w:t>
            </w:r>
            <w:r w:rsidR="009223EA">
              <w:rPr>
                <w:noProof/>
                <w:webHidden/>
              </w:rPr>
              <w:tab/>
            </w:r>
            <w:r w:rsidR="009223EA">
              <w:rPr>
                <w:noProof/>
                <w:webHidden/>
              </w:rPr>
              <w:fldChar w:fldCharType="begin"/>
            </w:r>
            <w:r w:rsidR="009223EA">
              <w:rPr>
                <w:noProof/>
                <w:webHidden/>
              </w:rPr>
              <w:instrText xml:space="preserve"> PAGEREF _Toc112680658 \h </w:instrText>
            </w:r>
            <w:r w:rsidR="009223EA">
              <w:rPr>
                <w:noProof/>
                <w:webHidden/>
              </w:rPr>
            </w:r>
            <w:r w:rsidR="009223EA">
              <w:rPr>
                <w:noProof/>
                <w:webHidden/>
              </w:rPr>
              <w:fldChar w:fldCharType="separate"/>
            </w:r>
            <w:r w:rsidR="00C901EB">
              <w:rPr>
                <w:noProof/>
                <w:webHidden/>
              </w:rPr>
              <w:t>8</w:t>
            </w:r>
            <w:r w:rsidR="009223EA">
              <w:rPr>
                <w:noProof/>
                <w:webHidden/>
              </w:rPr>
              <w:fldChar w:fldCharType="end"/>
            </w:r>
          </w:hyperlink>
        </w:p>
        <w:p w14:paraId="58F68442" w14:textId="30C4DE49" w:rsidR="009223EA" w:rsidRDefault="00000000" w:rsidP="009223EA">
          <w:pPr>
            <w:pStyle w:val="TOC2"/>
            <w:spacing w:before="163"/>
            <w:jc w:val="center"/>
            <w:rPr>
              <w:rFonts w:asciiTheme="minorHAnsi" w:eastAsiaTheme="minorEastAsia" w:hAnsiTheme="minorHAnsi"/>
              <w:noProof/>
              <w:sz w:val="21"/>
            </w:rPr>
          </w:pPr>
          <w:hyperlink w:anchor="_Toc112680659" w:history="1">
            <w:r w:rsidR="009223EA" w:rsidRPr="000350F5">
              <w:rPr>
                <w:rStyle w:val="af6"/>
                <w:rFonts w:ascii="黑体" w:hAnsi="黑体"/>
                <w:noProof/>
              </w:rPr>
              <w:t>（二）</w:t>
            </w:r>
            <w:r w:rsidR="009223EA" w:rsidRPr="000350F5">
              <w:rPr>
                <w:rStyle w:val="af6"/>
                <w:noProof/>
              </w:rPr>
              <w:t xml:space="preserve"> </w:t>
            </w:r>
            <w:r w:rsidR="009223EA" w:rsidRPr="000350F5">
              <w:rPr>
                <w:rStyle w:val="af6"/>
                <w:noProof/>
              </w:rPr>
              <w:t>美国大学生数学建模竞赛国际二等奖</w:t>
            </w:r>
            <w:r w:rsidR="009223EA" w:rsidRPr="000350F5">
              <w:rPr>
                <w:rStyle w:val="af6"/>
                <w:noProof/>
              </w:rPr>
              <w:t xml:space="preserve"> 2022.05</w:t>
            </w:r>
            <w:r w:rsidR="009223EA">
              <w:rPr>
                <w:noProof/>
                <w:webHidden/>
              </w:rPr>
              <w:tab/>
            </w:r>
            <w:r w:rsidR="009223EA">
              <w:rPr>
                <w:noProof/>
                <w:webHidden/>
              </w:rPr>
              <w:fldChar w:fldCharType="begin"/>
            </w:r>
            <w:r w:rsidR="009223EA">
              <w:rPr>
                <w:noProof/>
                <w:webHidden/>
              </w:rPr>
              <w:instrText xml:space="preserve"> PAGEREF _Toc112680659 \h </w:instrText>
            </w:r>
            <w:r w:rsidR="009223EA">
              <w:rPr>
                <w:noProof/>
                <w:webHidden/>
              </w:rPr>
            </w:r>
            <w:r w:rsidR="009223EA">
              <w:rPr>
                <w:noProof/>
                <w:webHidden/>
              </w:rPr>
              <w:fldChar w:fldCharType="separate"/>
            </w:r>
            <w:r w:rsidR="00C901EB">
              <w:rPr>
                <w:noProof/>
                <w:webHidden/>
              </w:rPr>
              <w:t>9</w:t>
            </w:r>
            <w:r w:rsidR="009223EA">
              <w:rPr>
                <w:noProof/>
                <w:webHidden/>
              </w:rPr>
              <w:fldChar w:fldCharType="end"/>
            </w:r>
          </w:hyperlink>
        </w:p>
        <w:p w14:paraId="043CCBAB" w14:textId="3BC97269" w:rsidR="009223EA" w:rsidRDefault="00000000" w:rsidP="009223EA">
          <w:pPr>
            <w:pStyle w:val="TOC2"/>
            <w:spacing w:before="163"/>
            <w:jc w:val="center"/>
            <w:rPr>
              <w:rFonts w:asciiTheme="minorHAnsi" w:eastAsiaTheme="minorEastAsia" w:hAnsiTheme="minorHAnsi"/>
              <w:noProof/>
              <w:sz w:val="21"/>
            </w:rPr>
          </w:pPr>
          <w:hyperlink w:anchor="_Toc112680660" w:history="1">
            <w:r w:rsidR="009223EA" w:rsidRPr="000350F5">
              <w:rPr>
                <w:rStyle w:val="af6"/>
                <w:rFonts w:ascii="黑体" w:hAnsi="黑体"/>
                <w:noProof/>
              </w:rPr>
              <w:t>（三）</w:t>
            </w:r>
            <w:r w:rsidR="009223EA" w:rsidRPr="000350F5">
              <w:rPr>
                <w:rStyle w:val="af6"/>
                <w:noProof/>
              </w:rPr>
              <w:t xml:space="preserve"> </w:t>
            </w:r>
            <w:r w:rsidR="009223EA" w:rsidRPr="000350F5">
              <w:rPr>
                <w:rStyle w:val="af6"/>
                <w:noProof/>
              </w:rPr>
              <w:t>中国高校大数据挑战赛国家二等奖</w:t>
            </w:r>
            <w:r w:rsidR="009223EA" w:rsidRPr="000350F5">
              <w:rPr>
                <w:rStyle w:val="af6"/>
                <w:noProof/>
              </w:rPr>
              <w:t xml:space="preserve"> 2021.11</w:t>
            </w:r>
            <w:r w:rsidR="009223EA">
              <w:rPr>
                <w:noProof/>
                <w:webHidden/>
              </w:rPr>
              <w:tab/>
            </w:r>
            <w:r w:rsidR="009223EA">
              <w:rPr>
                <w:noProof/>
                <w:webHidden/>
              </w:rPr>
              <w:fldChar w:fldCharType="begin"/>
            </w:r>
            <w:r w:rsidR="009223EA">
              <w:rPr>
                <w:noProof/>
                <w:webHidden/>
              </w:rPr>
              <w:instrText xml:space="preserve"> PAGEREF _Toc112680660 \h </w:instrText>
            </w:r>
            <w:r w:rsidR="009223EA">
              <w:rPr>
                <w:noProof/>
                <w:webHidden/>
              </w:rPr>
            </w:r>
            <w:r w:rsidR="009223EA">
              <w:rPr>
                <w:noProof/>
                <w:webHidden/>
              </w:rPr>
              <w:fldChar w:fldCharType="separate"/>
            </w:r>
            <w:r w:rsidR="00C901EB">
              <w:rPr>
                <w:noProof/>
                <w:webHidden/>
              </w:rPr>
              <w:t>10</w:t>
            </w:r>
            <w:r w:rsidR="009223EA">
              <w:rPr>
                <w:noProof/>
                <w:webHidden/>
              </w:rPr>
              <w:fldChar w:fldCharType="end"/>
            </w:r>
          </w:hyperlink>
        </w:p>
        <w:p w14:paraId="2B5E23FB" w14:textId="68FC0FC1" w:rsidR="009223EA" w:rsidRDefault="00000000" w:rsidP="009223EA">
          <w:pPr>
            <w:pStyle w:val="TOC2"/>
            <w:spacing w:before="163"/>
            <w:jc w:val="center"/>
            <w:rPr>
              <w:rFonts w:asciiTheme="minorHAnsi" w:eastAsiaTheme="minorEastAsia" w:hAnsiTheme="minorHAnsi"/>
              <w:noProof/>
              <w:sz w:val="21"/>
            </w:rPr>
          </w:pPr>
          <w:hyperlink w:anchor="_Toc112680661" w:history="1">
            <w:r w:rsidR="009223EA" w:rsidRPr="000350F5">
              <w:rPr>
                <w:rStyle w:val="af6"/>
                <w:rFonts w:ascii="黑体" w:hAnsi="黑体"/>
                <w:noProof/>
              </w:rPr>
              <w:t>（四）</w:t>
            </w:r>
            <w:r w:rsidR="009223EA" w:rsidRPr="000350F5">
              <w:rPr>
                <w:rStyle w:val="af6"/>
                <w:noProof/>
              </w:rPr>
              <w:t xml:space="preserve"> </w:t>
            </w:r>
            <w:r w:rsidR="009223EA" w:rsidRPr="000350F5">
              <w:rPr>
                <w:rStyle w:val="af6"/>
                <w:noProof/>
              </w:rPr>
              <w:t>全国大学生算法设计与编程挑战赛国家铜奖</w:t>
            </w:r>
            <w:r w:rsidR="009223EA" w:rsidRPr="000350F5">
              <w:rPr>
                <w:rStyle w:val="af6"/>
                <w:noProof/>
              </w:rPr>
              <w:t xml:space="preserve"> 2021.10</w:t>
            </w:r>
            <w:r w:rsidR="009223EA">
              <w:rPr>
                <w:noProof/>
                <w:webHidden/>
              </w:rPr>
              <w:tab/>
            </w:r>
            <w:r w:rsidR="009223EA">
              <w:rPr>
                <w:noProof/>
                <w:webHidden/>
              </w:rPr>
              <w:fldChar w:fldCharType="begin"/>
            </w:r>
            <w:r w:rsidR="009223EA">
              <w:rPr>
                <w:noProof/>
                <w:webHidden/>
              </w:rPr>
              <w:instrText xml:space="preserve"> PAGEREF _Toc112680661 \h </w:instrText>
            </w:r>
            <w:r w:rsidR="009223EA">
              <w:rPr>
                <w:noProof/>
                <w:webHidden/>
              </w:rPr>
            </w:r>
            <w:r w:rsidR="009223EA">
              <w:rPr>
                <w:noProof/>
                <w:webHidden/>
              </w:rPr>
              <w:fldChar w:fldCharType="separate"/>
            </w:r>
            <w:r w:rsidR="00C901EB">
              <w:rPr>
                <w:noProof/>
                <w:webHidden/>
              </w:rPr>
              <w:t>11</w:t>
            </w:r>
            <w:r w:rsidR="009223EA">
              <w:rPr>
                <w:noProof/>
                <w:webHidden/>
              </w:rPr>
              <w:fldChar w:fldCharType="end"/>
            </w:r>
          </w:hyperlink>
        </w:p>
        <w:p w14:paraId="55972B40" w14:textId="65B0169E" w:rsidR="009223EA" w:rsidRDefault="00000000" w:rsidP="009223EA">
          <w:pPr>
            <w:pStyle w:val="TOC2"/>
            <w:spacing w:before="163"/>
            <w:jc w:val="center"/>
            <w:rPr>
              <w:rFonts w:asciiTheme="minorHAnsi" w:eastAsiaTheme="minorEastAsia" w:hAnsiTheme="minorHAnsi"/>
              <w:noProof/>
              <w:sz w:val="21"/>
            </w:rPr>
          </w:pPr>
          <w:hyperlink w:anchor="_Toc112680662" w:history="1">
            <w:r w:rsidR="009223EA" w:rsidRPr="000350F5">
              <w:rPr>
                <w:rStyle w:val="af6"/>
                <w:rFonts w:ascii="黑体" w:hAnsi="黑体"/>
                <w:noProof/>
              </w:rPr>
              <w:t>（五）</w:t>
            </w:r>
            <w:r w:rsidR="009223EA" w:rsidRPr="000350F5">
              <w:rPr>
                <w:rStyle w:val="af6"/>
                <w:noProof/>
              </w:rPr>
              <w:t xml:space="preserve"> </w:t>
            </w:r>
            <w:r w:rsidR="009223EA" w:rsidRPr="000350F5">
              <w:rPr>
                <w:rStyle w:val="af6"/>
                <w:noProof/>
              </w:rPr>
              <w:t>大学生就业能力大赛国家一等奖</w:t>
            </w:r>
            <w:r w:rsidR="009223EA" w:rsidRPr="000350F5">
              <w:rPr>
                <w:rStyle w:val="af6"/>
                <w:noProof/>
              </w:rPr>
              <w:t xml:space="preserve"> 2022.01</w:t>
            </w:r>
            <w:r w:rsidR="009223EA">
              <w:rPr>
                <w:noProof/>
                <w:webHidden/>
              </w:rPr>
              <w:tab/>
            </w:r>
            <w:r w:rsidR="009223EA">
              <w:rPr>
                <w:noProof/>
                <w:webHidden/>
              </w:rPr>
              <w:fldChar w:fldCharType="begin"/>
            </w:r>
            <w:r w:rsidR="009223EA">
              <w:rPr>
                <w:noProof/>
                <w:webHidden/>
              </w:rPr>
              <w:instrText xml:space="preserve"> PAGEREF _Toc112680662 \h </w:instrText>
            </w:r>
            <w:r w:rsidR="009223EA">
              <w:rPr>
                <w:noProof/>
                <w:webHidden/>
              </w:rPr>
            </w:r>
            <w:r w:rsidR="009223EA">
              <w:rPr>
                <w:noProof/>
                <w:webHidden/>
              </w:rPr>
              <w:fldChar w:fldCharType="separate"/>
            </w:r>
            <w:r w:rsidR="00C901EB">
              <w:rPr>
                <w:noProof/>
                <w:webHidden/>
              </w:rPr>
              <w:t>12</w:t>
            </w:r>
            <w:r w:rsidR="009223EA">
              <w:rPr>
                <w:noProof/>
                <w:webHidden/>
              </w:rPr>
              <w:fldChar w:fldCharType="end"/>
            </w:r>
          </w:hyperlink>
        </w:p>
        <w:p w14:paraId="236312A3" w14:textId="26D87055" w:rsidR="009223EA" w:rsidRDefault="00000000" w:rsidP="009223EA">
          <w:pPr>
            <w:pStyle w:val="TOC2"/>
            <w:spacing w:before="163"/>
            <w:jc w:val="center"/>
            <w:rPr>
              <w:rFonts w:asciiTheme="minorHAnsi" w:eastAsiaTheme="minorEastAsia" w:hAnsiTheme="minorHAnsi"/>
              <w:noProof/>
              <w:sz w:val="21"/>
            </w:rPr>
          </w:pPr>
          <w:hyperlink w:anchor="_Toc112680663" w:history="1">
            <w:r w:rsidR="009223EA" w:rsidRPr="000350F5">
              <w:rPr>
                <w:rStyle w:val="af6"/>
                <w:rFonts w:ascii="黑体" w:hAnsi="黑体"/>
                <w:noProof/>
              </w:rPr>
              <w:t>（六）</w:t>
            </w:r>
            <w:r w:rsidR="009223EA" w:rsidRPr="000350F5">
              <w:rPr>
                <w:rStyle w:val="af6"/>
                <w:noProof/>
              </w:rPr>
              <w:t xml:space="preserve"> “</w:t>
            </w:r>
            <w:r w:rsidR="009223EA" w:rsidRPr="000350F5">
              <w:rPr>
                <w:rStyle w:val="af6"/>
                <w:noProof/>
              </w:rPr>
              <w:t>远见者杯</w:t>
            </w:r>
            <w:r w:rsidR="009223EA" w:rsidRPr="000350F5">
              <w:rPr>
                <w:rStyle w:val="af6"/>
                <w:noProof/>
              </w:rPr>
              <w:t>”</w:t>
            </w:r>
            <w:r w:rsidR="009223EA" w:rsidRPr="000350F5">
              <w:rPr>
                <w:rStyle w:val="af6"/>
                <w:noProof/>
              </w:rPr>
              <w:t>全国大学生简历设计大赛国家二等奖</w:t>
            </w:r>
            <w:r w:rsidR="009223EA" w:rsidRPr="000350F5">
              <w:rPr>
                <w:rStyle w:val="af6"/>
                <w:noProof/>
              </w:rPr>
              <w:t>2022.05</w:t>
            </w:r>
            <w:r w:rsidR="009223EA">
              <w:rPr>
                <w:noProof/>
                <w:webHidden/>
              </w:rPr>
              <w:tab/>
            </w:r>
            <w:r w:rsidR="009223EA">
              <w:rPr>
                <w:noProof/>
                <w:webHidden/>
              </w:rPr>
              <w:fldChar w:fldCharType="begin"/>
            </w:r>
            <w:r w:rsidR="009223EA">
              <w:rPr>
                <w:noProof/>
                <w:webHidden/>
              </w:rPr>
              <w:instrText xml:space="preserve"> PAGEREF _Toc112680663 \h </w:instrText>
            </w:r>
            <w:r w:rsidR="009223EA">
              <w:rPr>
                <w:noProof/>
                <w:webHidden/>
              </w:rPr>
            </w:r>
            <w:r w:rsidR="009223EA">
              <w:rPr>
                <w:noProof/>
                <w:webHidden/>
              </w:rPr>
              <w:fldChar w:fldCharType="separate"/>
            </w:r>
            <w:r w:rsidR="00C901EB">
              <w:rPr>
                <w:noProof/>
                <w:webHidden/>
              </w:rPr>
              <w:t>13</w:t>
            </w:r>
            <w:r w:rsidR="009223EA">
              <w:rPr>
                <w:noProof/>
                <w:webHidden/>
              </w:rPr>
              <w:fldChar w:fldCharType="end"/>
            </w:r>
          </w:hyperlink>
        </w:p>
        <w:p w14:paraId="2ACECFA2" w14:textId="164D0113" w:rsidR="009223EA" w:rsidRDefault="00000000" w:rsidP="009223EA">
          <w:pPr>
            <w:pStyle w:val="TOC2"/>
            <w:spacing w:before="163"/>
            <w:jc w:val="center"/>
            <w:rPr>
              <w:rFonts w:asciiTheme="minorHAnsi" w:eastAsiaTheme="minorEastAsia" w:hAnsiTheme="minorHAnsi"/>
              <w:noProof/>
              <w:sz w:val="21"/>
            </w:rPr>
          </w:pPr>
          <w:hyperlink w:anchor="_Toc112680664" w:history="1">
            <w:r w:rsidR="009223EA" w:rsidRPr="000350F5">
              <w:rPr>
                <w:rStyle w:val="af6"/>
                <w:rFonts w:ascii="黑体" w:hAnsi="黑体"/>
                <w:noProof/>
              </w:rPr>
              <w:t>（七）</w:t>
            </w:r>
            <w:r w:rsidR="009223EA" w:rsidRPr="000350F5">
              <w:rPr>
                <w:rStyle w:val="af6"/>
                <w:noProof/>
              </w:rPr>
              <w:t xml:space="preserve"> </w:t>
            </w:r>
            <w:r w:rsidR="009223EA" w:rsidRPr="000350F5">
              <w:rPr>
                <w:rStyle w:val="af6"/>
                <w:noProof/>
              </w:rPr>
              <w:t>全国大学生数学竞赛网络挑战赛国家三等奖</w:t>
            </w:r>
            <w:r w:rsidR="009223EA" w:rsidRPr="000350F5">
              <w:rPr>
                <w:rStyle w:val="af6"/>
                <w:noProof/>
              </w:rPr>
              <w:t xml:space="preserve"> 2021.07</w:t>
            </w:r>
            <w:r w:rsidR="009223EA">
              <w:rPr>
                <w:noProof/>
                <w:webHidden/>
              </w:rPr>
              <w:tab/>
            </w:r>
            <w:r w:rsidR="009223EA">
              <w:rPr>
                <w:noProof/>
                <w:webHidden/>
              </w:rPr>
              <w:fldChar w:fldCharType="begin"/>
            </w:r>
            <w:r w:rsidR="009223EA">
              <w:rPr>
                <w:noProof/>
                <w:webHidden/>
              </w:rPr>
              <w:instrText xml:space="preserve"> PAGEREF _Toc112680664 \h </w:instrText>
            </w:r>
            <w:r w:rsidR="009223EA">
              <w:rPr>
                <w:noProof/>
                <w:webHidden/>
              </w:rPr>
            </w:r>
            <w:r w:rsidR="009223EA">
              <w:rPr>
                <w:noProof/>
                <w:webHidden/>
              </w:rPr>
              <w:fldChar w:fldCharType="separate"/>
            </w:r>
            <w:r w:rsidR="00C901EB">
              <w:rPr>
                <w:noProof/>
                <w:webHidden/>
              </w:rPr>
              <w:t>14</w:t>
            </w:r>
            <w:r w:rsidR="009223EA">
              <w:rPr>
                <w:noProof/>
                <w:webHidden/>
              </w:rPr>
              <w:fldChar w:fldCharType="end"/>
            </w:r>
          </w:hyperlink>
        </w:p>
        <w:p w14:paraId="5B003A37" w14:textId="5D879432" w:rsidR="009223EA" w:rsidRDefault="00000000" w:rsidP="009223EA">
          <w:pPr>
            <w:pStyle w:val="TOC2"/>
            <w:spacing w:before="163"/>
            <w:jc w:val="center"/>
            <w:rPr>
              <w:rFonts w:asciiTheme="minorHAnsi" w:eastAsiaTheme="minorEastAsia" w:hAnsiTheme="minorHAnsi"/>
              <w:noProof/>
              <w:sz w:val="21"/>
            </w:rPr>
          </w:pPr>
          <w:hyperlink w:anchor="_Toc112680665" w:history="1">
            <w:r w:rsidR="009223EA" w:rsidRPr="000350F5">
              <w:rPr>
                <w:rStyle w:val="af6"/>
                <w:rFonts w:ascii="黑体" w:hAnsi="黑体"/>
                <w:noProof/>
              </w:rPr>
              <w:t>（八）</w:t>
            </w:r>
            <w:r w:rsidR="009223EA" w:rsidRPr="000350F5">
              <w:rPr>
                <w:rStyle w:val="af6"/>
                <w:noProof/>
              </w:rPr>
              <w:t xml:space="preserve"> “</w:t>
            </w:r>
            <w:r w:rsidR="009223EA" w:rsidRPr="000350F5">
              <w:rPr>
                <w:rStyle w:val="af6"/>
                <w:noProof/>
              </w:rPr>
              <w:t>正大杯</w:t>
            </w:r>
            <w:r w:rsidR="009223EA" w:rsidRPr="000350F5">
              <w:rPr>
                <w:rStyle w:val="af6"/>
                <w:noProof/>
              </w:rPr>
              <w:t>”</w:t>
            </w:r>
            <w:r w:rsidR="009223EA" w:rsidRPr="000350F5">
              <w:rPr>
                <w:rStyle w:val="af6"/>
                <w:noProof/>
              </w:rPr>
              <w:t>全国大学生市场调研与分析大赛省级二等奖</w:t>
            </w:r>
            <w:r w:rsidR="009223EA" w:rsidRPr="000350F5">
              <w:rPr>
                <w:rStyle w:val="af6"/>
                <w:noProof/>
              </w:rPr>
              <w:t xml:space="preserve"> 2022.04</w:t>
            </w:r>
            <w:r w:rsidR="009223EA">
              <w:rPr>
                <w:noProof/>
                <w:webHidden/>
              </w:rPr>
              <w:tab/>
            </w:r>
            <w:r w:rsidR="009223EA">
              <w:rPr>
                <w:noProof/>
                <w:webHidden/>
              </w:rPr>
              <w:fldChar w:fldCharType="begin"/>
            </w:r>
            <w:r w:rsidR="009223EA">
              <w:rPr>
                <w:noProof/>
                <w:webHidden/>
              </w:rPr>
              <w:instrText xml:space="preserve"> PAGEREF _Toc112680665 \h </w:instrText>
            </w:r>
            <w:r w:rsidR="009223EA">
              <w:rPr>
                <w:noProof/>
                <w:webHidden/>
              </w:rPr>
            </w:r>
            <w:r w:rsidR="009223EA">
              <w:rPr>
                <w:noProof/>
                <w:webHidden/>
              </w:rPr>
              <w:fldChar w:fldCharType="separate"/>
            </w:r>
            <w:r w:rsidR="00C901EB">
              <w:rPr>
                <w:noProof/>
                <w:webHidden/>
              </w:rPr>
              <w:t>15</w:t>
            </w:r>
            <w:r w:rsidR="009223EA">
              <w:rPr>
                <w:noProof/>
                <w:webHidden/>
              </w:rPr>
              <w:fldChar w:fldCharType="end"/>
            </w:r>
          </w:hyperlink>
        </w:p>
        <w:p w14:paraId="32C62AF2" w14:textId="6E207707" w:rsidR="009223EA" w:rsidRDefault="00000000" w:rsidP="009223EA">
          <w:pPr>
            <w:pStyle w:val="TOC2"/>
            <w:spacing w:before="163"/>
            <w:jc w:val="center"/>
            <w:rPr>
              <w:rFonts w:asciiTheme="minorHAnsi" w:eastAsiaTheme="minorEastAsia" w:hAnsiTheme="minorHAnsi"/>
              <w:noProof/>
              <w:sz w:val="21"/>
            </w:rPr>
          </w:pPr>
          <w:hyperlink w:anchor="_Toc112680666" w:history="1">
            <w:r w:rsidR="009223EA" w:rsidRPr="000350F5">
              <w:rPr>
                <w:rStyle w:val="af6"/>
                <w:rFonts w:ascii="黑体" w:hAnsi="黑体"/>
                <w:noProof/>
              </w:rPr>
              <w:t>（九）</w:t>
            </w:r>
            <w:r w:rsidR="009223EA" w:rsidRPr="000350F5">
              <w:rPr>
                <w:rStyle w:val="af6"/>
                <w:noProof/>
              </w:rPr>
              <w:t xml:space="preserve"> </w:t>
            </w:r>
            <w:r w:rsidR="009223EA" w:rsidRPr="000350F5">
              <w:rPr>
                <w:rStyle w:val="af6"/>
                <w:noProof/>
              </w:rPr>
              <w:t>江西省大学生物理创新竞赛省级二等奖</w:t>
            </w:r>
            <w:r w:rsidR="009223EA" w:rsidRPr="000350F5">
              <w:rPr>
                <w:rStyle w:val="af6"/>
                <w:noProof/>
              </w:rPr>
              <w:t xml:space="preserve"> 2021.12</w:t>
            </w:r>
            <w:r w:rsidR="009223EA">
              <w:rPr>
                <w:noProof/>
                <w:webHidden/>
              </w:rPr>
              <w:tab/>
            </w:r>
            <w:r w:rsidR="009223EA">
              <w:rPr>
                <w:noProof/>
                <w:webHidden/>
              </w:rPr>
              <w:fldChar w:fldCharType="begin"/>
            </w:r>
            <w:r w:rsidR="009223EA">
              <w:rPr>
                <w:noProof/>
                <w:webHidden/>
              </w:rPr>
              <w:instrText xml:space="preserve"> PAGEREF _Toc112680666 \h </w:instrText>
            </w:r>
            <w:r w:rsidR="009223EA">
              <w:rPr>
                <w:noProof/>
                <w:webHidden/>
              </w:rPr>
            </w:r>
            <w:r w:rsidR="009223EA">
              <w:rPr>
                <w:noProof/>
                <w:webHidden/>
              </w:rPr>
              <w:fldChar w:fldCharType="separate"/>
            </w:r>
            <w:r w:rsidR="00C901EB">
              <w:rPr>
                <w:noProof/>
                <w:webHidden/>
              </w:rPr>
              <w:t>16</w:t>
            </w:r>
            <w:r w:rsidR="009223EA">
              <w:rPr>
                <w:noProof/>
                <w:webHidden/>
              </w:rPr>
              <w:fldChar w:fldCharType="end"/>
            </w:r>
          </w:hyperlink>
        </w:p>
        <w:p w14:paraId="776A4D05" w14:textId="3B1F9642" w:rsidR="009223EA" w:rsidRDefault="00000000" w:rsidP="009223EA">
          <w:pPr>
            <w:pStyle w:val="TOC2"/>
            <w:spacing w:before="163"/>
            <w:jc w:val="center"/>
            <w:rPr>
              <w:rFonts w:asciiTheme="minorHAnsi" w:eastAsiaTheme="minorEastAsia" w:hAnsiTheme="minorHAnsi"/>
              <w:noProof/>
              <w:sz w:val="21"/>
            </w:rPr>
          </w:pPr>
          <w:hyperlink w:anchor="_Toc112680667" w:history="1">
            <w:r w:rsidR="009223EA" w:rsidRPr="000350F5">
              <w:rPr>
                <w:rStyle w:val="af6"/>
                <w:rFonts w:ascii="黑体" w:hAnsi="黑体"/>
                <w:noProof/>
              </w:rPr>
              <w:t>（十）</w:t>
            </w:r>
            <w:r w:rsidR="009223EA" w:rsidRPr="000350F5">
              <w:rPr>
                <w:rStyle w:val="af6"/>
                <w:noProof/>
              </w:rPr>
              <w:t xml:space="preserve"> </w:t>
            </w:r>
            <w:r w:rsidR="009223EA" w:rsidRPr="000350F5">
              <w:rPr>
                <w:rStyle w:val="af6"/>
                <w:noProof/>
              </w:rPr>
              <w:t>全国大学生数学竞赛（非数学类）省级三等奖</w:t>
            </w:r>
            <w:r w:rsidR="009223EA" w:rsidRPr="000350F5">
              <w:rPr>
                <w:rStyle w:val="af6"/>
                <w:noProof/>
              </w:rPr>
              <w:t xml:space="preserve"> 2020.12</w:t>
            </w:r>
            <w:r w:rsidR="009223EA">
              <w:rPr>
                <w:noProof/>
                <w:webHidden/>
              </w:rPr>
              <w:tab/>
            </w:r>
            <w:r w:rsidR="009223EA">
              <w:rPr>
                <w:noProof/>
                <w:webHidden/>
              </w:rPr>
              <w:fldChar w:fldCharType="begin"/>
            </w:r>
            <w:r w:rsidR="009223EA">
              <w:rPr>
                <w:noProof/>
                <w:webHidden/>
              </w:rPr>
              <w:instrText xml:space="preserve"> PAGEREF _Toc112680667 \h </w:instrText>
            </w:r>
            <w:r w:rsidR="009223EA">
              <w:rPr>
                <w:noProof/>
                <w:webHidden/>
              </w:rPr>
            </w:r>
            <w:r w:rsidR="009223EA">
              <w:rPr>
                <w:noProof/>
                <w:webHidden/>
              </w:rPr>
              <w:fldChar w:fldCharType="separate"/>
            </w:r>
            <w:r w:rsidR="00C901EB">
              <w:rPr>
                <w:noProof/>
                <w:webHidden/>
              </w:rPr>
              <w:t>17</w:t>
            </w:r>
            <w:r w:rsidR="009223EA">
              <w:rPr>
                <w:noProof/>
                <w:webHidden/>
              </w:rPr>
              <w:fldChar w:fldCharType="end"/>
            </w:r>
          </w:hyperlink>
        </w:p>
        <w:p w14:paraId="4419A11E" w14:textId="7949DB21" w:rsidR="009223EA" w:rsidRDefault="00000000" w:rsidP="009223EA">
          <w:pPr>
            <w:pStyle w:val="TOC2"/>
            <w:spacing w:before="163"/>
            <w:jc w:val="center"/>
            <w:rPr>
              <w:rFonts w:asciiTheme="minorHAnsi" w:eastAsiaTheme="minorEastAsia" w:hAnsiTheme="minorHAnsi"/>
              <w:noProof/>
              <w:sz w:val="21"/>
            </w:rPr>
          </w:pPr>
          <w:hyperlink w:anchor="_Toc112680668" w:history="1">
            <w:r w:rsidR="009223EA" w:rsidRPr="000350F5">
              <w:rPr>
                <w:rStyle w:val="af6"/>
                <w:rFonts w:ascii="黑体" w:hAnsi="黑体"/>
                <w:noProof/>
              </w:rPr>
              <w:t>（十一）</w:t>
            </w:r>
            <w:r w:rsidR="009223EA" w:rsidRPr="000350F5">
              <w:rPr>
                <w:rStyle w:val="af6"/>
                <w:noProof/>
              </w:rPr>
              <w:t xml:space="preserve"> </w:t>
            </w:r>
            <w:r w:rsidR="009223EA" w:rsidRPr="000350F5">
              <w:rPr>
                <w:rStyle w:val="af6"/>
                <w:noProof/>
              </w:rPr>
              <w:t>全校大学生数学竞赛（非数学类）校级一等奖</w:t>
            </w:r>
            <w:r w:rsidR="009223EA">
              <w:rPr>
                <w:noProof/>
                <w:webHidden/>
              </w:rPr>
              <w:tab/>
            </w:r>
            <w:r w:rsidR="009223EA">
              <w:rPr>
                <w:noProof/>
                <w:webHidden/>
              </w:rPr>
              <w:fldChar w:fldCharType="begin"/>
            </w:r>
            <w:r w:rsidR="009223EA">
              <w:rPr>
                <w:noProof/>
                <w:webHidden/>
              </w:rPr>
              <w:instrText xml:space="preserve"> PAGEREF _Toc112680668 \h </w:instrText>
            </w:r>
            <w:r w:rsidR="009223EA">
              <w:rPr>
                <w:noProof/>
                <w:webHidden/>
              </w:rPr>
            </w:r>
            <w:r w:rsidR="009223EA">
              <w:rPr>
                <w:noProof/>
                <w:webHidden/>
              </w:rPr>
              <w:fldChar w:fldCharType="separate"/>
            </w:r>
            <w:r w:rsidR="00C901EB">
              <w:rPr>
                <w:noProof/>
                <w:webHidden/>
              </w:rPr>
              <w:t>18</w:t>
            </w:r>
            <w:r w:rsidR="009223EA">
              <w:rPr>
                <w:noProof/>
                <w:webHidden/>
              </w:rPr>
              <w:fldChar w:fldCharType="end"/>
            </w:r>
          </w:hyperlink>
        </w:p>
        <w:p w14:paraId="2646CFBF" w14:textId="41A40160" w:rsidR="009223EA" w:rsidRDefault="00000000" w:rsidP="009223EA">
          <w:pPr>
            <w:pStyle w:val="TOC2"/>
            <w:spacing w:before="163"/>
            <w:jc w:val="center"/>
            <w:rPr>
              <w:rFonts w:asciiTheme="minorHAnsi" w:eastAsiaTheme="minorEastAsia" w:hAnsiTheme="minorHAnsi"/>
              <w:noProof/>
              <w:sz w:val="21"/>
            </w:rPr>
          </w:pPr>
          <w:hyperlink w:anchor="_Toc112680669" w:history="1">
            <w:r w:rsidR="009223EA" w:rsidRPr="000350F5">
              <w:rPr>
                <w:rStyle w:val="af6"/>
                <w:rFonts w:ascii="黑体" w:hAnsi="黑体"/>
                <w:noProof/>
              </w:rPr>
              <w:t>（十二）</w:t>
            </w:r>
            <w:r w:rsidR="009223EA" w:rsidRPr="000350F5">
              <w:rPr>
                <w:rStyle w:val="af6"/>
                <w:noProof/>
              </w:rPr>
              <w:t xml:space="preserve"> </w:t>
            </w:r>
            <w:r w:rsidR="009223EA" w:rsidRPr="000350F5">
              <w:rPr>
                <w:rStyle w:val="af6"/>
                <w:noProof/>
              </w:rPr>
              <w:t>全校大学生物理创新竞赛校级一等奖</w:t>
            </w:r>
            <w:r w:rsidR="009223EA" w:rsidRPr="000350F5">
              <w:rPr>
                <w:rStyle w:val="af6"/>
                <w:noProof/>
              </w:rPr>
              <w:t xml:space="preserve"> 2021.10</w:t>
            </w:r>
            <w:r w:rsidR="009223EA">
              <w:rPr>
                <w:noProof/>
                <w:webHidden/>
              </w:rPr>
              <w:tab/>
            </w:r>
            <w:r w:rsidR="009223EA">
              <w:rPr>
                <w:noProof/>
                <w:webHidden/>
              </w:rPr>
              <w:fldChar w:fldCharType="begin"/>
            </w:r>
            <w:r w:rsidR="009223EA">
              <w:rPr>
                <w:noProof/>
                <w:webHidden/>
              </w:rPr>
              <w:instrText xml:space="preserve"> PAGEREF _Toc112680669 \h </w:instrText>
            </w:r>
            <w:r w:rsidR="009223EA">
              <w:rPr>
                <w:noProof/>
                <w:webHidden/>
              </w:rPr>
            </w:r>
            <w:r w:rsidR="009223EA">
              <w:rPr>
                <w:noProof/>
                <w:webHidden/>
              </w:rPr>
              <w:fldChar w:fldCharType="separate"/>
            </w:r>
            <w:r w:rsidR="00C901EB">
              <w:rPr>
                <w:noProof/>
                <w:webHidden/>
              </w:rPr>
              <w:t>19</w:t>
            </w:r>
            <w:r w:rsidR="009223EA">
              <w:rPr>
                <w:noProof/>
                <w:webHidden/>
              </w:rPr>
              <w:fldChar w:fldCharType="end"/>
            </w:r>
          </w:hyperlink>
        </w:p>
        <w:p w14:paraId="059C8FAF" w14:textId="5BBBFB8F" w:rsidR="009223EA" w:rsidRDefault="00000000" w:rsidP="009223EA">
          <w:pPr>
            <w:pStyle w:val="TOC2"/>
            <w:spacing w:before="163"/>
            <w:jc w:val="center"/>
            <w:rPr>
              <w:rFonts w:asciiTheme="minorHAnsi" w:eastAsiaTheme="minorEastAsia" w:hAnsiTheme="minorHAnsi"/>
              <w:noProof/>
              <w:sz w:val="21"/>
            </w:rPr>
          </w:pPr>
          <w:hyperlink w:anchor="_Toc112680670" w:history="1">
            <w:r w:rsidR="009223EA" w:rsidRPr="000350F5">
              <w:rPr>
                <w:rStyle w:val="af6"/>
                <w:rFonts w:ascii="黑体" w:hAnsi="黑体"/>
                <w:noProof/>
              </w:rPr>
              <w:t>（十三）</w:t>
            </w:r>
            <w:r w:rsidR="009223EA" w:rsidRPr="000350F5">
              <w:rPr>
                <w:rStyle w:val="af6"/>
                <w:noProof/>
              </w:rPr>
              <w:t xml:space="preserve"> </w:t>
            </w:r>
            <w:r w:rsidR="009223EA" w:rsidRPr="000350F5">
              <w:rPr>
                <w:rStyle w:val="af6"/>
                <w:noProof/>
              </w:rPr>
              <w:t>全校大学生数学建模竞赛校级二等奖</w:t>
            </w:r>
            <w:r w:rsidR="009223EA" w:rsidRPr="000350F5">
              <w:rPr>
                <w:rStyle w:val="af6"/>
                <w:noProof/>
              </w:rPr>
              <w:t xml:space="preserve"> 2021.07</w:t>
            </w:r>
            <w:r w:rsidR="009223EA">
              <w:rPr>
                <w:noProof/>
                <w:webHidden/>
              </w:rPr>
              <w:tab/>
            </w:r>
            <w:r w:rsidR="009223EA">
              <w:rPr>
                <w:noProof/>
                <w:webHidden/>
              </w:rPr>
              <w:fldChar w:fldCharType="begin"/>
            </w:r>
            <w:r w:rsidR="009223EA">
              <w:rPr>
                <w:noProof/>
                <w:webHidden/>
              </w:rPr>
              <w:instrText xml:space="preserve"> PAGEREF _Toc112680670 \h </w:instrText>
            </w:r>
            <w:r w:rsidR="009223EA">
              <w:rPr>
                <w:noProof/>
                <w:webHidden/>
              </w:rPr>
            </w:r>
            <w:r w:rsidR="009223EA">
              <w:rPr>
                <w:noProof/>
                <w:webHidden/>
              </w:rPr>
              <w:fldChar w:fldCharType="separate"/>
            </w:r>
            <w:r w:rsidR="00C901EB">
              <w:rPr>
                <w:noProof/>
                <w:webHidden/>
              </w:rPr>
              <w:t>20</w:t>
            </w:r>
            <w:r w:rsidR="009223EA">
              <w:rPr>
                <w:noProof/>
                <w:webHidden/>
              </w:rPr>
              <w:fldChar w:fldCharType="end"/>
            </w:r>
          </w:hyperlink>
        </w:p>
        <w:p w14:paraId="6240D003" w14:textId="20E4D6FF" w:rsidR="009223EA" w:rsidRDefault="00000000" w:rsidP="009223EA">
          <w:pPr>
            <w:pStyle w:val="TOC2"/>
            <w:spacing w:before="163"/>
            <w:jc w:val="center"/>
            <w:rPr>
              <w:rFonts w:asciiTheme="minorHAnsi" w:eastAsiaTheme="minorEastAsia" w:hAnsiTheme="minorHAnsi"/>
              <w:noProof/>
              <w:sz w:val="21"/>
            </w:rPr>
          </w:pPr>
          <w:hyperlink w:anchor="_Toc112680671" w:history="1">
            <w:r w:rsidR="009223EA" w:rsidRPr="000350F5">
              <w:rPr>
                <w:rStyle w:val="af6"/>
                <w:rFonts w:ascii="黑体" w:hAnsi="黑体"/>
                <w:noProof/>
              </w:rPr>
              <w:t>（十四）</w:t>
            </w:r>
            <w:r w:rsidR="009223EA" w:rsidRPr="000350F5">
              <w:rPr>
                <w:rStyle w:val="af6"/>
                <w:noProof/>
              </w:rPr>
              <w:t xml:space="preserve"> </w:t>
            </w:r>
            <w:r w:rsidR="009223EA" w:rsidRPr="000350F5">
              <w:rPr>
                <w:rStyle w:val="af6"/>
                <w:noProof/>
              </w:rPr>
              <w:t>全校大学生节能减排竞赛校级三等奖</w:t>
            </w:r>
            <w:r w:rsidR="009223EA" w:rsidRPr="000350F5">
              <w:rPr>
                <w:rStyle w:val="af6"/>
                <w:noProof/>
              </w:rPr>
              <w:t xml:space="preserve"> 2020.09</w:t>
            </w:r>
            <w:r w:rsidR="009223EA">
              <w:rPr>
                <w:noProof/>
                <w:webHidden/>
              </w:rPr>
              <w:tab/>
            </w:r>
            <w:r w:rsidR="009223EA">
              <w:rPr>
                <w:noProof/>
                <w:webHidden/>
              </w:rPr>
              <w:fldChar w:fldCharType="begin"/>
            </w:r>
            <w:r w:rsidR="009223EA">
              <w:rPr>
                <w:noProof/>
                <w:webHidden/>
              </w:rPr>
              <w:instrText xml:space="preserve"> PAGEREF _Toc112680671 \h </w:instrText>
            </w:r>
            <w:r w:rsidR="009223EA">
              <w:rPr>
                <w:noProof/>
                <w:webHidden/>
              </w:rPr>
            </w:r>
            <w:r w:rsidR="009223EA">
              <w:rPr>
                <w:noProof/>
                <w:webHidden/>
              </w:rPr>
              <w:fldChar w:fldCharType="separate"/>
            </w:r>
            <w:r w:rsidR="00C901EB">
              <w:rPr>
                <w:noProof/>
                <w:webHidden/>
              </w:rPr>
              <w:t>21</w:t>
            </w:r>
            <w:r w:rsidR="009223EA">
              <w:rPr>
                <w:noProof/>
                <w:webHidden/>
              </w:rPr>
              <w:fldChar w:fldCharType="end"/>
            </w:r>
          </w:hyperlink>
        </w:p>
        <w:p w14:paraId="6B790011" w14:textId="7E68AA80" w:rsidR="009223EA" w:rsidRDefault="00000000" w:rsidP="009223EA">
          <w:pPr>
            <w:pStyle w:val="TOC2"/>
            <w:spacing w:before="163"/>
            <w:jc w:val="center"/>
            <w:rPr>
              <w:rFonts w:asciiTheme="minorHAnsi" w:eastAsiaTheme="minorEastAsia" w:hAnsiTheme="minorHAnsi"/>
              <w:noProof/>
              <w:sz w:val="21"/>
            </w:rPr>
          </w:pPr>
          <w:hyperlink w:anchor="_Toc112680672" w:history="1">
            <w:r w:rsidR="009223EA" w:rsidRPr="000350F5">
              <w:rPr>
                <w:rStyle w:val="af6"/>
                <w:rFonts w:ascii="黑体" w:hAnsi="黑体"/>
                <w:noProof/>
              </w:rPr>
              <w:t>（十五）</w:t>
            </w:r>
            <w:r w:rsidR="009223EA" w:rsidRPr="000350F5">
              <w:rPr>
                <w:rStyle w:val="af6"/>
                <w:noProof/>
              </w:rPr>
              <w:t xml:space="preserve"> </w:t>
            </w:r>
            <w:r w:rsidR="009223EA" w:rsidRPr="000350F5">
              <w:rPr>
                <w:rStyle w:val="af6"/>
                <w:noProof/>
              </w:rPr>
              <w:t>全校暑期三下乡优秀调研报告</w:t>
            </w:r>
            <w:r w:rsidR="009223EA" w:rsidRPr="000350F5">
              <w:rPr>
                <w:rStyle w:val="af6"/>
                <w:noProof/>
              </w:rPr>
              <w:t>2022.02</w:t>
            </w:r>
            <w:r w:rsidR="009223EA">
              <w:rPr>
                <w:noProof/>
                <w:webHidden/>
              </w:rPr>
              <w:tab/>
            </w:r>
            <w:r w:rsidR="009223EA">
              <w:rPr>
                <w:noProof/>
                <w:webHidden/>
              </w:rPr>
              <w:fldChar w:fldCharType="begin"/>
            </w:r>
            <w:r w:rsidR="009223EA">
              <w:rPr>
                <w:noProof/>
                <w:webHidden/>
              </w:rPr>
              <w:instrText xml:space="preserve"> PAGEREF _Toc112680672 \h </w:instrText>
            </w:r>
            <w:r w:rsidR="009223EA">
              <w:rPr>
                <w:noProof/>
                <w:webHidden/>
              </w:rPr>
            </w:r>
            <w:r w:rsidR="009223EA">
              <w:rPr>
                <w:noProof/>
                <w:webHidden/>
              </w:rPr>
              <w:fldChar w:fldCharType="separate"/>
            </w:r>
            <w:r w:rsidR="00C901EB">
              <w:rPr>
                <w:noProof/>
                <w:webHidden/>
              </w:rPr>
              <w:t>22</w:t>
            </w:r>
            <w:r w:rsidR="009223EA">
              <w:rPr>
                <w:noProof/>
                <w:webHidden/>
              </w:rPr>
              <w:fldChar w:fldCharType="end"/>
            </w:r>
          </w:hyperlink>
        </w:p>
        <w:p w14:paraId="1C048B7B" w14:textId="186A5A6B" w:rsidR="009223EA" w:rsidRDefault="00000000" w:rsidP="009223EA">
          <w:pPr>
            <w:pStyle w:val="TOC1"/>
            <w:spacing w:before="163"/>
            <w:jc w:val="center"/>
            <w:rPr>
              <w:rFonts w:asciiTheme="minorHAnsi" w:eastAsiaTheme="minorEastAsia" w:hAnsiTheme="minorHAnsi"/>
              <w:noProof/>
              <w:sz w:val="21"/>
            </w:rPr>
          </w:pPr>
          <w:hyperlink w:anchor="_Toc112680673" w:history="1">
            <w:r w:rsidR="009223EA" w:rsidRPr="000350F5">
              <w:rPr>
                <w:rStyle w:val="af6"/>
                <w:noProof/>
              </w:rPr>
              <w:t>四、</w:t>
            </w:r>
            <w:r w:rsidR="009223EA" w:rsidRPr="000350F5">
              <w:rPr>
                <w:rStyle w:val="af6"/>
                <w:noProof/>
              </w:rPr>
              <w:t xml:space="preserve"> </w:t>
            </w:r>
            <w:r w:rsidR="009223EA" w:rsidRPr="000350F5">
              <w:rPr>
                <w:rStyle w:val="af6"/>
                <w:noProof/>
              </w:rPr>
              <w:t>荣誉证书</w:t>
            </w:r>
            <w:r w:rsidR="009223EA">
              <w:rPr>
                <w:noProof/>
                <w:webHidden/>
              </w:rPr>
              <w:tab/>
            </w:r>
            <w:r w:rsidR="009223EA">
              <w:rPr>
                <w:noProof/>
                <w:webHidden/>
              </w:rPr>
              <w:fldChar w:fldCharType="begin"/>
            </w:r>
            <w:r w:rsidR="009223EA">
              <w:rPr>
                <w:noProof/>
                <w:webHidden/>
              </w:rPr>
              <w:instrText xml:space="preserve"> PAGEREF _Toc112680673 \h </w:instrText>
            </w:r>
            <w:r w:rsidR="009223EA">
              <w:rPr>
                <w:noProof/>
                <w:webHidden/>
              </w:rPr>
            </w:r>
            <w:r w:rsidR="009223EA">
              <w:rPr>
                <w:noProof/>
                <w:webHidden/>
              </w:rPr>
              <w:fldChar w:fldCharType="separate"/>
            </w:r>
            <w:r w:rsidR="00C901EB">
              <w:rPr>
                <w:noProof/>
                <w:webHidden/>
              </w:rPr>
              <w:t>23</w:t>
            </w:r>
            <w:r w:rsidR="009223EA">
              <w:rPr>
                <w:noProof/>
                <w:webHidden/>
              </w:rPr>
              <w:fldChar w:fldCharType="end"/>
            </w:r>
          </w:hyperlink>
        </w:p>
        <w:p w14:paraId="7567B889" w14:textId="10FD2022" w:rsidR="009223EA" w:rsidRDefault="00000000" w:rsidP="009223EA">
          <w:pPr>
            <w:pStyle w:val="TOC2"/>
            <w:spacing w:before="163"/>
            <w:jc w:val="center"/>
            <w:rPr>
              <w:rFonts w:asciiTheme="minorHAnsi" w:eastAsiaTheme="minorEastAsia" w:hAnsiTheme="minorHAnsi"/>
              <w:noProof/>
              <w:sz w:val="21"/>
            </w:rPr>
          </w:pPr>
          <w:hyperlink w:anchor="_Toc112680674" w:history="1">
            <w:r w:rsidR="009223EA" w:rsidRPr="000350F5">
              <w:rPr>
                <w:rStyle w:val="af6"/>
                <w:rFonts w:ascii="黑体" w:hAnsi="黑体"/>
                <w:noProof/>
              </w:rPr>
              <w:t>（一）</w:t>
            </w:r>
            <w:r w:rsidR="009223EA" w:rsidRPr="000350F5">
              <w:rPr>
                <w:rStyle w:val="af6"/>
                <w:noProof/>
              </w:rPr>
              <w:t xml:space="preserve"> </w:t>
            </w:r>
            <w:r w:rsidR="009223EA" w:rsidRPr="000350F5">
              <w:rPr>
                <w:rStyle w:val="af6"/>
                <w:noProof/>
              </w:rPr>
              <w:t>优秀团员标兵</w:t>
            </w:r>
            <w:r w:rsidR="009223EA" w:rsidRPr="000350F5">
              <w:rPr>
                <w:rStyle w:val="af6"/>
                <w:noProof/>
              </w:rPr>
              <w:t xml:space="preserve"> 2022.05</w:t>
            </w:r>
            <w:r w:rsidR="009223EA">
              <w:rPr>
                <w:noProof/>
                <w:webHidden/>
              </w:rPr>
              <w:tab/>
            </w:r>
            <w:r w:rsidR="009223EA">
              <w:rPr>
                <w:noProof/>
                <w:webHidden/>
              </w:rPr>
              <w:fldChar w:fldCharType="begin"/>
            </w:r>
            <w:r w:rsidR="009223EA">
              <w:rPr>
                <w:noProof/>
                <w:webHidden/>
              </w:rPr>
              <w:instrText xml:space="preserve"> PAGEREF _Toc112680674 \h </w:instrText>
            </w:r>
            <w:r w:rsidR="009223EA">
              <w:rPr>
                <w:noProof/>
                <w:webHidden/>
              </w:rPr>
            </w:r>
            <w:r w:rsidR="009223EA">
              <w:rPr>
                <w:noProof/>
                <w:webHidden/>
              </w:rPr>
              <w:fldChar w:fldCharType="separate"/>
            </w:r>
            <w:r w:rsidR="00C901EB">
              <w:rPr>
                <w:noProof/>
                <w:webHidden/>
              </w:rPr>
              <w:t>23</w:t>
            </w:r>
            <w:r w:rsidR="009223EA">
              <w:rPr>
                <w:noProof/>
                <w:webHidden/>
              </w:rPr>
              <w:fldChar w:fldCharType="end"/>
            </w:r>
          </w:hyperlink>
        </w:p>
        <w:p w14:paraId="271F4B38" w14:textId="2D234A2E" w:rsidR="009223EA" w:rsidRDefault="00000000" w:rsidP="009223EA">
          <w:pPr>
            <w:pStyle w:val="TOC2"/>
            <w:spacing w:before="163"/>
            <w:jc w:val="center"/>
            <w:rPr>
              <w:rFonts w:asciiTheme="minorHAnsi" w:eastAsiaTheme="minorEastAsia" w:hAnsiTheme="minorHAnsi"/>
              <w:noProof/>
              <w:sz w:val="21"/>
            </w:rPr>
          </w:pPr>
          <w:hyperlink w:anchor="_Toc112680675" w:history="1">
            <w:r w:rsidR="009223EA" w:rsidRPr="000350F5">
              <w:rPr>
                <w:rStyle w:val="af6"/>
                <w:rFonts w:ascii="黑体" w:hAnsi="黑体"/>
                <w:noProof/>
              </w:rPr>
              <w:t>（二）</w:t>
            </w:r>
            <w:r w:rsidR="009223EA" w:rsidRPr="000350F5">
              <w:rPr>
                <w:rStyle w:val="af6"/>
                <w:noProof/>
              </w:rPr>
              <w:t xml:space="preserve"> </w:t>
            </w:r>
            <w:r w:rsidR="009223EA" w:rsidRPr="000350F5">
              <w:rPr>
                <w:rStyle w:val="af6"/>
                <w:noProof/>
              </w:rPr>
              <w:t>五好学生标兵</w:t>
            </w:r>
            <w:r w:rsidR="009223EA" w:rsidRPr="000350F5">
              <w:rPr>
                <w:rStyle w:val="af6"/>
                <w:noProof/>
              </w:rPr>
              <w:t xml:space="preserve"> 2021.11</w:t>
            </w:r>
            <w:r w:rsidR="009223EA">
              <w:rPr>
                <w:noProof/>
                <w:webHidden/>
              </w:rPr>
              <w:tab/>
            </w:r>
            <w:r w:rsidR="009223EA">
              <w:rPr>
                <w:noProof/>
                <w:webHidden/>
              </w:rPr>
              <w:fldChar w:fldCharType="begin"/>
            </w:r>
            <w:r w:rsidR="009223EA">
              <w:rPr>
                <w:noProof/>
                <w:webHidden/>
              </w:rPr>
              <w:instrText xml:space="preserve"> PAGEREF _Toc112680675 \h </w:instrText>
            </w:r>
            <w:r w:rsidR="009223EA">
              <w:rPr>
                <w:noProof/>
                <w:webHidden/>
              </w:rPr>
            </w:r>
            <w:r w:rsidR="009223EA">
              <w:rPr>
                <w:noProof/>
                <w:webHidden/>
              </w:rPr>
              <w:fldChar w:fldCharType="separate"/>
            </w:r>
            <w:r w:rsidR="00C901EB">
              <w:rPr>
                <w:noProof/>
                <w:webHidden/>
              </w:rPr>
              <w:t>24</w:t>
            </w:r>
            <w:r w:rsidR="009223EA">
              <w:rPr>
                <w:noProof/>
                <w:webHidden/>
              </w:rPr>
              <w:fldChar w:fldCharType="end"/>
            </w:r>
          </w:hyperlink>
        </w:p>
        <w:p w14:paraId="76956919" w14:textId="108ED8CA" w:rsidR="009223EA" w:rsidRDefault="00000000" w:rsidP="009223EA">
          <w:pPr>
            <w:pStyle w:val="TOC2"/>
            <w:spacing w:before="163"/>
            <w:jc w:val="center"/>
            <w:rPr>
              <w:rFonts w:asciiTheme="minorHAnsi" w:eastAsiaTheme="minorEastAsia" w:hAnsiTheme="minorHAnsi"/>
              <w:noProof/>
              <w:sz w:val="21"/>
            </w:rPr>
          </w:pPr>
          <w:hyperlink w:anchor="_Toc112680676" w:history="1">
            <w:r w:rsidR="009223EA" w:rsidRPr="000350F5">
              <w:rPr>
                <w:rStyle w:val="af6"/>
                <w:rFonts w:ascii="黑体" w:hAnsi="黑体"/>
                <w:noProof/>
              </w:rPr>
              <w:t>（三）</w:t>
            </w:r>
            <w:r w:rsidR="009223EA" w:rsidRPr="000350F5">
              <w:rPr>
                <w:rStyle w:val="af6"/>
                <w:noProof/>
              </w:rPr>
              <w:t xml:space="preserve"> </w:t>
            </w:r>
            <w:r w:rsidR="009223EA" w:rsidRPr="000350F5">
              <w:rPr>
                <w:rStyle w:val="af6"/>
                <w:noProof/>
              </w:rPr>
              <w:t>优秀团干</w:t>
            </w:r>
            <w:r w:rsidR="009223EA" w:rsidRPr="000350F5">
              <w:rPr>
                <w:rStyle w:val="af6"/>
                <w:noProof/>
              </w:rPr>
              <w:t xml:space="preserve"> 2020.05</w:t>
            </w:r>
            <w:r w:rsidR="009223EA">
              <w:rPr>
                <w:noProof/>
                <w:webHidden/>
              </w:rPr>
              <w:tab/>
            </w:r>
            <w:r w:rsidR="009223EA">
              <w:rPr>
                <w:noProof/>
                <w:webHidden/>
              </w:rPr>
              <w:fldChar w:fldCharType="begin"/>
            </w:r>
            <w:r w:rsidR="009223EA">
              <w:rPr>
                <w:noProof/>
                <w:webHidden/>
              </w:rPr>
              <w:instrText xml:space="preserve"> PAGEREF _Toc112680676 \h </w:instrText>
            </w:r>
            <w:r w:rsidR="009223EA">
              <w:rPr>
                <w:noProof/>
                <w:webHidden/>
              </w:rPr>
            </w:r>
            <w:r w:rsidR="009223EA">
              <w:rPr>
                <w:noProof/>
                <w:webHidden/>
              </w:rPr>
              <w:fldChar w:fldCharType="separate"/>
            </w:r>
            <w:r w:rsidR="00C901EB">
              <w:rPr>
                <w:noProof/>
                <w:webHidden/>
              </w:rPr>
              <w:t>25</w:t>
            </w:r>
            <w:r w:rsidR="009223EA">
              <w:rPr>
                <w:noProof/>
                <w:webHidden/>
              </w:rPr>
              <w:fldChar w:fldCharType="end"/>
            </w:r>
          </w:hyperlink>
        </w:p>
        <w:p w14:paraId="5CEDE867" w14:textId="7AE2BAF1" w:rsidR="009223EA" w:rsidRDefault="00000000" w:rsidP="009223EA">
          <w:pPr>
            <w:pStyle w:val="TOC2"/>
            <w:spacing w:before="163"/>
            <w:jc w:val="center"/>
            <w:rPr>
              <w:rFonts w:asciiTheme="minorHAnsi" w:eastAsiaTheme="minorEastAsia" w:hAnsiTheme="minorHAnsi"/>
              <w:noProof/>
              <w:sz w:val="21"/>
            </w:rPr>
          </w:pPr>
          <w:hyperlink w:anchor="_Toc112680677" w:history="1">
            <w:r w:rsidR="009223EA" w:rsidRPr="000350F5">
              <w:rPr>
                <w:rStyle w:val="af6"/>
                <w:rFonts w:ascii="黑体" w:hAnsi="黑体"/>
                <w:noProof/>
              </w:rPr>
              <w:t>（四）</w:t>
            </w:r>
            <w:r w:rsidR="009223EA" w:rsidRPr="000350F5">
              <w:rPr>
                <w:rStyle w:val="af6"/>
                <w:noProof/>
              </w:rPr>
              <w:t xml:space="preserve"> </w:t>
            </w:r>
            <w:r w:rsidR="009223EA" w:rsidRPr="000350F5">
              <w:rPr>
                <w:rStyle w:val="af6"/>
                <w:noProof/>
              </w:rPr>
              <w:t>优秀学生干部</w:t>
            </w:r>
            <w:r w:rsidR="009223EA" w:rsidRPr="000350F5">
              <w:rPr>
                <w:rStyle w:val="af6"/>
                <w:noProof/>
              </w:rPr>
              <w:t xml:space="preserve"> 2020.12</w:t>
            </w:r>
            <w:r w:rsidR="009223EA">
              <w:rPr>
                <w:noProof/>
                <w:webHidden/>
              </w:rPr>
              <w:tab/>
            </w:r>
            <w:r w:rsidR="009223EA">
              <w:rPr>
                <w:noProof/>
                <w:webHidden/>
              </w:rPr>
              <w:fldChar w:fldCharType="begin"/>
            </w:r>
            <w:r w:rsidR="009223EA">
              <w:rPr>
                <w:noProof/>
                <w:webHidden/>
              </w:rPr>
              <w:instrText xml:space="preserve"> PAGEREF _Toc112680677 \h </w:instrText>
            </w:r>
            <w:r w:rsidR="009223EA">
              <w:rPr>
                <w:noProof/>
                <w:webHidden/>
              </w:rPr>
            </w:r>
            <w:r w:rsidR="009223EA">
              <w:rPr>
                <w:noProof/>
                <w:webHidden/>
              </w:rPr>
              <w:fldChar w:fldCharType="separate"/>
            </w:r>
            <w:r w:rsidR="00C901EB">
              <w:rPr>
                <w:noProof/>
                <w:webHidden/>
              </w:rPr>
              <w:t>26</w:t>
            </w:r>
            <w:r w:rsidR="009223EA">
              <w:rPr>
                <w:noProof/>
                <w:webHidden/>
              </w:rPr>
              <w:fldChar w:fldCharType="end"/>
            </w:r>
          </w:hyperlink>
        </w:p>
        <w:p w14:paraId="2DF9AF3B" w14:textId="68F0901A" w:rsidR="009223EA" w:rsidRDefault="00000000" w:rsidP="009223EA">
          <w:pPr>
            <w:pStyle w:val="TOC2"/>
            <w:spacing w:before="163"/>
            <w:jc w:val="center"/>
            <w:rPr>
              <w:rFonts w:asciiTheme="minorHAnsi" w:eastAsiaTheme="minorEastAsia" w:hAnsiTheme="minorHAnsi"/>
              <w:noProof/>
              <w:sz w:val="21"/>
            </w:rPr>
          </w:pPr>
          <w:hyperlink w:anchor="_Toc112680678" w:history="1">
            <w:r w:rsidR="009223EA" w:rsidRPr="000350F5">
              <w:rPr>
                <w:rStyle w:val="af6"/>
                <w:rFonts w:ascii="黑体" w:hAnsi="黑体"/>
                <w:noProof/>
              </w:rPr>
              <w:t>（五）</w:t>
            </w:r>
            <w:r w:rsidR="009223EA" w:rsidRPr="000350F5">
              <w:rPr>
                <w:rStyle w:val="af6"/>
                <w:noProof/>
              </w:rPr>
              <w:t xml:space="preserve"> </w:t>
            </w:r>
            <w:r w:rsidR="009223EA" w:rsidRPr="000350F5">
              <w:rPr>
                <w:rStyle w:val="af6"/>
                <w:noProof/>
              </w:rPr>
              <w:t>军训优秀学员</w:t>
            </w:r>
            <w:r w:rsidR="009223EA" w:rsidRPr="000350F5">
              <w:rPr>
                <w:rStyle w:val="af6"/>
                <w:noProof/>
              </w:rPr>
              <w:t>2019.09</w:t>
            </w:r>
            <w:r w:rsidR="009223EA">
              <w:rPr>
                <w:noProof/>
                <w:webHidden/>
              </w:rPr>
              <w:tab/>
            </w:r>
            <w:r w:rsidR="009223EA">
              <w:rPr>
                <w:noProof/>
                <w:webHidden/>
              </w:rPr>
              <w:fldChar w:fldCharType="begin"/>
            </w:r>
            <w:r w:rsidR="009223EA">
              <w:rPr>
                <w:noProof/>
                <w:webHidden/>
              </w:rPr>
              <w:instrText xml:space="preserve"> PAGEREF _Toc112680678 \h </w:instrText>
            </w:r>
            <w:r w:rsidR="009223EA">
              <w:rPr>
                <w:noProof/>
                <w:webHidden/>
              </w:rPr>
            </w:r>
            <w:r w:rsidR="009223EA">
              <w:rPr>
                <w:noProof/>
                <w:webHidden/>
              </w:rPr>
              <w:fldChar w:fldCharType="separate"/>
            </w:r>
            <w:r w:rsidR="00C901EB">
              <w:rPr>
                <w:noProof/>
                <w:webHidden/>
              </w:rPr>
              <w:t>27</w:t>
            </w:r>
            <w:r w:rsidR="009223EA">
              <w:rPr>
                <w:noProof/>
                <w:webHidden/>
              </w:rPr>
              <w:fldChar w:fldCharType="end"/>
            </w:r>
          </w:hyperlink>
        </w:p>
        <w:p w14:paraId="5EC42EEB" w14:textId="5D19C548" w:rsidR="009223EA" w:rsidRDefault="00000000" w:rsidP="009223EA">
          <w:pPr>
            <w:pStyle w:val="TOC2"/>
            <w:spacing w:before="163"/>
            <w:jc w:val="center"/>
            <w:rPr>
              <w:rFonts w:asciiTheme="minorHAnsi" w:eastAsiaTheme="minorEastAsia" w:hAnsiTheme="minorHAnsi"/>
              <w:noProof/>
              <w:sz w:val="21"/>
            </w:rPr>
          </w:pPr>
          <w:hyperlink w:anchor="_Toc112680679" w:history="1">
            <w:r w:rsidR="009223EA" w:rsidRPr="000350F5">
              <w:rPr>
                <w:rStyle w:val="af6"/>
                <w:rFonts w:ascii="黑体" w:hAnsi="黑体"/>
                <w:noProof/>
              </w:rPr>
              <w:t>（六）</w:t>
            </w:r>
            <w:r w:rsidR="009223EA" w:rsidRPr="000350F5">
              <w:rPr>
                <w:rStyle w:val="af6"/>
                <w:noProof/>
              </w:rPr>
              <w:t xml:space="preserve"> </w:t>
            </w:r>
            <w:r w:rsidR="009223EA" w:rsidRPr="000350F5">
              <w:rPr>
                <w:rStyle w:val="af6"/>
                <w:noProof/>
              </w:rPr>
              <w:t>双学先进个人</w:t>
            </w:r>
            <w:r w:rsidR="009223EA" w:rsidRPr="000350F5">
              <w:rPr>
                <w:rStyle w:val="af6"/>
                <w:noProof/>
              </w:rPr>
              <w:t xml:space="preserve"> 2020.03</w:t>
            </w:r>
            <w:r w:rsidR="009223EA">
              <w:rPr>
                <w:noProof/>
                <w:webHidden/>
              </w:rPr>
              <w:tab/>
            </w:r>
            <w:r w:rsidR="009223EA">
              <w:rPr>
                <w:noProof/>
                <w:webHidden/>
              </w:rPr>
              <w:fldChar w:fldCharType="begin"/>
            </w:r>
            <w:r w:rsidR="009223EA">
              <w:rPr>
                <w:noProof/>
                <w:webHidden/>
              </w:rPr>
              <w:instrText xml:space="preserve"> PAGEREF _Toc112680679 \h </w:instrText>
            </w:r>
            <w:r w:rsidR="009223EA">
              <w:rPr>
                <w:noProof/>
                <w:webHidden/>
              </w:rPr>
            </w:r>
            <w:r w:rsidR="009223EA">
              <w:rPr>
                <w:noProof/>
                <w:webHidden/>
              </w:rPr>
              <w:fldChar w:fldCharType="separate"/>
            </w:r>
            <w:r w:rsidR="00C901EB">
              <w:rPr>
                <w:noProof/>
                <w:webHidden/>
              </w:rPr>
              <w:t>28</w:t>
            </w:r>
            <w:r w:rsidR="009223EA">
              <w:rPr>
                <w:noProof/>
                <w:webHidden/>
              </w:rPr>
              <w:fldChar w:fldCharType="end"/>
            </w:r>
          </w:hyperlink>
        </w:p>
        <w:p w14:paraId="2748C7F6" w14:textId="141FF8D7" w:rsidR="009223EA" w:rsidRDefault="00000000" w:rsidP="009223EA">
          <w:pPr>
            <w:pStyle w:val="TOC2"/>
            <w:spacing w:before="163"/>
            <w:jc w:val="center"/>
            <w:rPr>
              <w:rFonts w:asciiTheme="minorHAnsi" w:eastAsiaTheme="minorEastAsia" w:hAnsiTheme="minorHAnsi"/>
              <w:noProof/>
              <w:sz w:val="21"/>
            </w:rPr>
          </w:pPr>
          <w:hyperlink w:anchor="_Toc112680680" w:history="1">
            <w:r w:rsidR="009223EA" w:rsidRPr="000350F5">
              <w:rPr>
                <w:rStyle w:val="af6"/>
                <w:rFonts w:ascii="黑体" w:hAnsi="黑体"/>
                <w:noProof/>
              </w:rPr>
              <w:t>（七）</w:t>
            </w:r>
            <w:r w:rsidR="009223EA" w:rsidRPr="000350F5">
              <w:rPr>
                <w:rStyle w:val="af6"/>
                <w:noProof/>
              </w:rPr>
              <w:t xml:space="preserve"> </w:t>
            </w:r>
            <w:r w:rsidR="009223EA" w:rsidRPr="000350F5">
              <w:rPr>
                <w:rStyle w:val="af6"/>
                <w:noProof/>
              </w:rPr>
              <w:t>双学先进个人</w:t>
            </w:r>
            <w:r w:rsidR="009223EA" w:rsidRPr="000350F5">
              <w:rPr>
                <w:rStyle w:val="af6"/>
                <w:noProof/>
              </w:rPr>
              <w:t xml:space="preserve"> 2021.03</w:t>
            </w:r>
            <w:r w:rsidR="009223EA">
              <w:rPr>
                <w:noProof/>
                <w:webHidden/>
              </w:rPr>
              <w:tab/>
            </w:r>
            <w:r w:rsidR="009223EA">
              <w:rPr>
                <w:noProof/>
                <w:webHidden/>
              </w:rPr>
              <w:fldChar w:fldCharType="begin"/>
            </w:r>
            <w:r w:rsidR="009223EA">
              <w:rPr>
                <w:noProof/>
                <w:webHidden/>
              </w:rPr>
              <w:instrText xml:space="preserve"> PAGEREF _Toc112680680 \h </w:instrText>
            </w:r>
            <w:r w:rsidR="009223EA">
              <w:rPr>
                <w:noProof/>
                <w:webHidden/>
              </w:rPr>
            </w:r>
            <w:r w:rsidR="009223EA">
              <w:rPr>
                <w:noProof/>
                <w:webHidden/>
              </w:rPr>
              <w:fldChar w:fldCharType="separate"/>
            </w:r>
            <w:r w:rsidR="00C901EB">
              <w:rPr>
                <w:noProof/>
                <w:webHidden/>
              </w:rPr>
              <w:t>29</w:t>
            </w:r>
            <w:r w:rsidR="009223EA">
              <w:rPr>
                <w:noProof/>
                <w:webHidden/>
              </w:rPr>
              <w:fldChar w:fldCharType="end"/>
            </w:r>
          </w:hyperlink>
        </w:p>
        <w:p w14:paraId="2E2BF2FF" w14:textId="15E12D49" w:rsidR="009223EA" w:rsidRDefault="00000000" w:rsidP="009223EA">
          <w:pPr>
            <w:pStyle w:val="TOC1"/>
            <w:spacing w:before="163"/>
            <w:jc w:val="center"/>
            <w:rPr>
              <w:rFonts w:asciiTheme="minorHAnsi" w:eastAsiaTheme="minorEastAsia" w:hAnsiTheme="minorHAnsi"/>
              <w:noProof/>
              <w:sz w:val="21"/>
            </w:rPr>
          </w:pPr>
          <w:hyperlink w:anchor="_Toc112680681" w:history="1">
            <w:r w:rsidR="009223EA" w:rsidRPr="000350F5">
              <w:rPr>
                <w:rStyle w:val="af6"/>
                <w:noProof/>
              </w:rPr>
              <w:t>五、</w:t>
            </w:r>
            <w:r w:rsidR="009223EA" w:rsidRPr="000350F5">
              <w:rPr>
                <w:rStyle w:val="af6"/>
                <w:noProof/>
              </w:rPr>
              <w:t xml:space="preserve"> </w:t>
            </w:r>
            <w:r w:rsidR="009223EA" w:rsidRPr="000350F5">
              <w:rPr>
                <w:rStyle w:val="af6"/>
                <w:noProof/>
              </w:rPr>
              <w:t>奖学金</w:t>
            </w:r>
            <w:r w:rsidR="009223EA">
              <w:rPr>
                <w:noProof/>
                <w:webHidden/>
              </w:rPr>
              <w:tab/>
            </w:r>
            <w:r w:rsidR="009223EA">
              <w:rPr>
                <w:noProof/>
                <w:webHidden/>
              </w:rPr>
              <w:fldChar w:fldCharType="begin"/>
            </w:r>
            <w:r w:rsidR="009223EA">
              <w:rPr>
                <w:noProof/>
                <w:webHidden/>
              </w:rPr>
              <w:instrText xml:space="preserve"> PAGEREF _Toc112680681 \h </w:instrText>
            </w:r>
            <w:r w:rsidR="009223EA">
              <w:rPr>
                <w:noProof/>
                <w:webHidden/>
              </w:rPr>
            </w:r>
            <w:r w:rsidR="009223EA">
              <w:rPr>
                <w:noProof/>
                <w:webHidden/>
              </w:rPr>
              <w:fldChar w:fldCharType="separate"/>
            </w:r>
            <w:r w:rsidR="00C901EB">
              <w:rPr>
                <w:noProof/>
                <w:webHidden/>
              </w:rPr>
              <w:t>30</w:t>
            </w:r>
            <w:r w:rsidR="009223EA">
              <w:rPr>
                <w:noProof/>
                <w:webHidden/>
              </w:rPr>
              <w:fldChar w:fldCharType="end"/>
            </w:r>
          </w:hyperlink>
        </w:p>
        <w:p w14:paraId="6715F72D" w14:textId="74904DD7" w:rsidR="009223EA" w:rsidRDefault="00000000" w:rsidP="009223EA">
          <w:pPr>
            <w:pStyle w:val="TOC2"/>
            <w:spacing w:before="163"/>
            <w:jc w:val="center"/>
            <w:rPr>
              <w:rFonts w:asciiTheme="minorHAnsi" w:eastAsiaTheme="minorEastAsia" w:hAnsiTheme="minorHAnsi"/>
              <w:noProof/>
              <w:sz w:val="21"/>
            </w:rPr>
          </w:pPr>
          <w:hyperlink w:anchor="_Toc112680682" w:history="1">
            <w:r w:rsidR="009223EA" w:rsidRPr="000350F5">
              <w:rPr>
                <w:rStyle w:val="af6"/>
                <w:rFonts w:ascii="黑体" w:hAnsi="黑体"/>
                <w:noProof/>
              </w:rPr>
              <w:t>（一）</w:t>
            </w:r>
            <w:r w:rsidR="009223EA" w:rsidRPr="000350F5">
              <w:rPr>
                <w:rStyle w:val="af6"/>
                <w:noProof/>
              </w:rPr>
              <w:t xml:space="preserve"> </w:t>
            </w:r>
            <w:r w:rsidR="009223EA" w:rsidRPr="000350F5">
              <w:rPr>
                <w:rStyle w:val="af6"/>
                <w:noProof/>
              </w:rPr>
              <w:t>豪鹏科技奖学金</w:t>
            </w:r>
            <w:r w:rsidR="009223EA" w:rsidRPr="000350F5">
              <w:rPr>
                <w:rStyle w:val="af6"/>
                <w:noProof/>
              </w:rPr>
              <w:t xml:space="preserve"> 2021.12</w:t>
            </w:r>
            <w:r w:rsidR="009223EA">
              <w:rPr>
                <w:noProof/>
                <w:webHidden/>
              </w:rPr>
              <w:tab/>
            </w:r>
            <w:r w:rsidR="009223EA">
              <w:rPr>
                <w:noProof/>
                <w:webHidden/>
              </w:rPr>
              <w:fldChar w:fldCharType="begin"/>
            </w:r>
            <w:r w:rsidR="009223EA">
              <w:rPr>
                <w:noProof/>
                <w:webHidden/>
              </w:rPr>
              <w:instrText xml:space="preserve"> PAGEREF _Toc112680682 \h </w:instrText>
            </w:r>
            <w:r w:rsidR="009223EA">
              <w:rPr>
                <w:noProof/>
                <w:webHidden/>
              </w:rPr>
            </w:r>
            <w:r w:rsidR="009223EA">
              <w:rPr>
                <w:noProof/>
                <w:webHidden/>
              </w:rPr>
              <w:fldChar w:fldCharType="separate"/>
            </w:r>
            <w:r w:rsidR="00C901EB">
              <w:rPr>
                <w:noProof/>
                <w:webHidden/>
              </w:rPr>
              <w:t>30</w:t>
            </w:r>
            <w:r w:rsidR="009223EA">
              <w:rPr>
                <w:noProof/>
                <w:webHidden/>
              </w:rPr>
              <w:fldChar w:fldCharType="end"/>
            </w:r>
          </w:hyperlink>
        </w:p>
        <w:p w14:paraId="50B871AF" w14:textId="2FC80ECC" w:rsidR="009223EA" w:rsidRDefault="00000000" w:rsidP="009223EA">
          <w:pPr>
            <w:pStyle w:val="TOC2"/>
            <w:spacing w:before="163"/>
            <w:jc w:val="center"/>
            <w:rPr>
              <w:rFonts w:asciiTheme="minorHAnsi" w:eastAsiaTheme="minorEastAsia" w:hAnsiTheme="minorHAnsi"/>
              <w:noProof/>
              <w:sz w:val="21"/>
            </w:rPr>
          </w:pPr>
          <w:hyperlink w:anchor="_Toc112680683" w:history="1">
            <w:r w:rsidR="009223EA" w:rsidRPr="000350F5">
              <w:rPr>
                <w:rStyle w:val="af6"/>
                <w:rFonts w:ascii="黑体" w:hAnsi="黑体"/>
                <w:noProof/>
              </w:rPr>
              <w:t>（二）</w:t>
            </w:r>
            <w:r w:rsidR="009223EA" w:rsidRPr="000350F5">
              <w:rPr>
                <w:rStyle w:val="af6"/>
                <w:noProof/>
              </w:rPr>
              <w:t xml:space="preserve"> </w:t>
            </w:r>
            <w:r w:rsidR="009223EA" w:rsidRPr="000350F5">
              <w:rPr>
                <w:rStyle w:val="af6"/>
                <w:noProof/>
              </w:rPr>
              <w:t>钟惠明奖学金</w:t>
            </w:r>
            <w:r w:rsidR="009223EA" w:rsidRPr="000350F5">
              <w:rPr>
                <w:rStyle w:val="af6"/>
                <w:noProof/>
              </w:rPr>
              <w:t xml:space="preserve"> 2020.12</w:t>
            </w:r>
            <w:r w:rsidR="009223EA">
              <w:rPr>
                <w:noProof/>
                <w:webHidden/>
              </w:rPr>
              <w:tab/>
            </w:r>
            <w:r w:rsidR="009223EA">
              <w:rPr>
                <w:noProof/>
                <w:webHidden/>
              </w:rPr>
              <w:fldChar w:fldCharType="begin"/>
            </w:r>
            <w:r w:rsidR="009223EA">
              <w:rPr>
                <w:noProof/>
                <w:webHidden/>
              </w:rPr>
              <w:instrText xml:space="preserve"> PAGEREF _Toc112680683 \h </w:instrText>
            </w:r>
            <w:r w:rsidR="009223EA">
              <w:rPr>
                <w:noProof/>
                <w:webHidden/>
              </w:rPr>
            </w:r>
            <w:r w:rsidR="009223EA">
              <w:rPr>
                <w:noProof/>
                <w:webHidden/>
              </w:rPr>
              <w:fldChar w:fldCharType="separate"/>
            </w:r>
            <w:r w:rsidR="00C901EB">
              <w:rPr>
                <w:noProof/>
                <w:webHidden/>
              </w:rPr>
              <w:t>31</w:t>
            </w:r>
            <w:r w:rsidR="009223EA">
              <w:rPr>
                <w:noProof/>
                <w:webHidden/>
              </w:rPr>
              <w:fldChar w:fldCharType="end"/>
            </w:r>
          </w:hyperlink>
        </w:p>
        <w:p w14:paraId="4EEE1579" w14:textId="0FCCEC4B" w:rsidR="009223EA" w:rsidRDefault="00000000" w:rsidP="009223EA">
          <w:pPr>
            <w:pStyle w:val="TOC2"/>
            <w:spacing w:before="163"/>
            <w:jc w:val="center"/>
            <w:rPr>
              <w:rFonts w:asciiTheme="minorHAnsi" w:eastAsiaTheme="minorEastAsia" w:hAnsiTheme="minorHAnsi"/>
              <w:noProof/>
              <w:sz w:val="21"/>
            </w:rPr>
          </w:pPr>
          <w:hyperlink w:anchor="_Toc112680684" w:history="1">
            <w:r w:rsidR="009223EA" w:rsidRPr="000350F5">
              <w:rPr>
                <w:rStyle w:val="af6"/>
                <w:rFonts w:ascii="黑体" w:hAnsi="黑体"/>
                <w:noProof/>
              </w:rPr>
              <w:t>（三）</w:t>
            </w:r>
            <w:r w:rsidR="009223EA" w:rsidRPr="000350F5">
              <w:rPr>
                <w:rStyle w:val="af6"/>
                <w:noProof/>
              </w:rPr>
              <w:t xml:space="preserve"> </w:t>
            </w:r>
            <w:r w:rsidR="009223EA" w:rsidRPr="000350F5">
              <w:rPr>
                <w:rStyle w:val="af6"/>
                <w:noProof/>
              </w:rPr>
              <w:t>校级一等奖学金</w:t>
            </w:r>
            <w:r w:rsidR="009223EA" w:rsidRPr="000350F5">
              <w:rPr>
                <w:rStyle w:val="af6"/>
                <w:noProof/>
              </w:rPr>
              <w:t xml:space="preserve"> 2020.10</w:t>
            </w:r>
            <w:r w:rsidR="009223EA">
              <w:rPr>
                <w:noProof/>
                <w:webHidden/>
              </w:rPr>
              <w:tab/>
            </w:r>
            <w:r w:rsidR="009223EA">
              <w:rPr>
                <w:noProof/>
                <w:webHidden/>
              </w:rPr>
              <w:fldChar w:fldCharType="begin"/>
            </w:r>
            <w:r w:rsidR="009223EA">
              <w:rPr>
                <w:noProof/>
                <w:webHidden/>
              </w:rPr>
              <w:instrText xml:space="preserve"> PAGEREF _Toc112680684 \h </w:instrText>
            </w:r>
            <w:r w:rsidR="009223EA">
              <w:rPr>
                <w:noProof/>
                <w:webHidden/>
              </w:rPr>
            </w:r>
            <w:r w:rsidR="009223EA">
              <w:rPr>
                <w:noProof/>
                <w:webHidden/>
              </w:rPr>
              <w:fldChar w:fldCharType="separate"/>
            </w:r>
            <w:r w:rsidR="00C901EB">
              <w:rPr>
                <w:noProof/>
                <w:webHidden/>
              </w:rPr>
              <w:t>32</w:t>
            </w:r>
            <w:r w:rsidR="009223EA">
              <w:rPr>
                <w:noProof/>
                <w:webHidden/>
              </w:rPr>
              <w:fldChar w:fldCharType="end"/>
            </w:r>
          </w:hyperlink>
        </w:p>
        <w:p w14:paraId="1EBAA710" w14:textId="4A423CD9" w:rsidR="009223EA" w:rsidRDefault="00000000" w:rsidP="009223EA">
          <w:pPr>
            <w:pStyle w:val="TOC2"/>
            <w:spacing w:before="163"/>
            <w:jc w:val="center"/>
            <w:rPr>
              <w:rFonts w:asciiTheme="minorHAnsi" w:eastAsiaTheme="minorEastAsia" w:hAnsiTheme="minorHAnsi"/>
              <w:noProof/>
              <w:sz w:val="21"/>
            </w:rPr>
          </w:pPr>
          <w:hyperlink w:anchor="_Toc112680685" w:history="1">
            <w:r w:rsidR="009223EA" w:rsidRPr="000350F5">
              <w:rPr>
                <w:rStyle w:val="af6"/>
                <w:rFonts w:ascii="黑体" w:hAnsi="黑体"/>
                <w:noProof/>
              </w:rPr>
              <w:t>（四）</w:t>
            </w:r>
            <w:r w:rsidR="009223EA" w:rsidRPr="000350F5">
              <w:rPr>
                <w:rStyle w:val="af6"/>
                <w:noProof/>
              </w:rPr>
              <w:t xml:space="preserve"> </w:t>
            </w:r>
            <w:r w:rsidR="009223EA" w:rsidRPr="000350F5">
              <w:rPr>
                <w:rStyle w:val="af6"/>
                <w:noProof/>
              </w:rPr>
              <w:t>校级一等奖学金</w:t>
            </w:r>
            <w:r w:rsidR="009223EA" w:rsidRPr="000350F5">
              <w:rPr>
                <w:rStyle w:val="af6"/>
                <w:noProof/>
              </w:rPr>
              <w:t xml:space="preserve"> 2021.05</w:t>
            </w:r>
            <w:r w:rsidR="009223EA">
              <w:rPr>
                <w:noProof/>
                <w:webHidden/>
              </w:rPr>
              <w:tab/>
            </w:r>
            <w:r w:rsidR="009223EA">
              <w:rPr>
                <w:noProof/>
                <w:webHidden/>
              </w:rPr>
              <w:fldChar w:fldCharType="begin"/>
            </w:r>
            <w:r w:rsidR="009223EA">
              <w:rPr>
                <w:noProof/>
                <w:webHidden/>
              </w:rPr>
              <w:instrText xml:space="preserve"> PAGEREF _Toc112680685 \h </w:instrText>
            </w:r>
            <w:r w:rsidR="009223EA">
              <w:rPr>
                <w:noProof/>
                <w:webHidden/>
              </w:rPr>
            </w:r>
            <w:r w:rsidR="009223EA">
              <w:rPr>
                <w:noProof/>
                <w:webHidden/>
              </w:rPr>
              <w:fldChar w:fldCharType="separate"/>
            </w:r>
            <w:r w:rsidR="00C901EB">
              <w:rPr>
                <w:noProof/>
                <w:webHidden/>
              </w:rPr>
              <w:t>33</w:t>
            </w:r>
            <w:r w:rsidR="009223EA">
              <w:rPr>
                <w:noProof/>
                <w:webHidden/>
              </w:rPr>
              <w:fldChar w:fldCharType="end"/>
            </w:r>
          </w:hyperlink>
        </w:p>
        <w:p w14:paraId="79A7DE0F" w14:textId="2F52F51D" w:rsidR="009223EA" w:rsidRDefault="00000000" w:rsidP="009223EA">
          <w:pPr>
            <w:pStyle w:val="TOC2"/>
            <w:spacing w:before="163"/>
            <w:jc w:val="center"/>
            <w:rPr>
              <w:rFonts w:asciiTheme="minorHAnsi" w:eastAsiaTheme="minorEastAsia" w:hAnsiTheme="minorHAnsi"/>
              <w:noProof/>
              <w:sz w:val="21"/>
            </w:rPr>
          </w:pPr>
          <w:hyperlink w:anchor="_Toc112680686" w:history="1">
            <w:r w:rsidR="009223EA" w:rsidRPr="000350F5">
              <w:rPr>
                <w:rStyle w:val="af6"/>
                <w:rFonts w:ascii="黑体" w:hAnsi="黑体"/>
                <w:noProof/>
              </w:rPr>
              <w:t>（五）</w:t>
            </w:r>
            <w:r w:rsidR="009223EA" w:rsidRPr="000350F5">
              <w:rPr>
                <w:rStyle w:val="af6"/>
                <w:noProof/>
              </w:rPr>
              <w:t xml:space="preserve"> </w:t>
            </w:r>
            <w:r w:rsidR="009223EA" w:rsidRPr="000350F5">
              <w:rPr>
                <w:rStyle w:val="af6"/>
                <w:noProof/>
              </w:rPr>
              <w:t>校级一等奖学金</w:t>
            </w:r>
            <w:r w:rsidR="009223EA" w:rsidRPr="000350F5">
              <w:rPr>
                <w:rStyle w:val="af6"/>
                <w:noProof/>
              </w:rPr>
              <w:t xml:space="preserve"> 2021.11</w:t>
            </w:r>
            <w:r w:rsidR="009223EA">
              <w:rPr>
                <w:noProof/>
                <w:webHidden/>
              </w:rPr>
              <w:tab/>
            </w:r>
            <w:r w:rsidR="009223EA">
              <w:rPr>
                <w:noProof/>
                <w:webHidden/>
              </w:rPr>
              <w:fldChar w:fldCharType="begin"/>
            </w:r>
            <w:r w:rsidR="009223EA">
              <w:rPr>
                <w:noProof/>
                <w:webHidden/>
              </w:rPr>
              <w:instrText xml:space="preserve"> PAGEREF _Toc112680686 \h </w:instrText>
            </w:r>
            <w:r w:rsidR="009223EA">
              <w:rPr>
                <w:noProof/>
                <w:webHidden/>
              </w:rPr>
            </w:r>
            <w:r w:rsidR="009223EA">
              <w:rPr>
                <w:noProof/>
                <w:webHidden/>
              </w:rPr>
              <w:fldChar w:fldCharType="separate"/>
            </w:r>
            <w:r w:rsidR="00C901EB">
              <w:rPr>
                <w:noProof/>
                <w:webHidden/>
              </w:rPr>
              <w:t>34</w:t>
            </w:r>
            <w:r w:rsidR="009223EA">
              <w:rPr>
                <w:noProof/>
                <w:webHidden/>
              </w:rPr>
              <w:fldChar w:fldCharType="end"/>
            </w:r>
          </w:hyperlink>
        </w:p>
        <w:p w14:paraId="37FEF011" w14:textId="2EA1A8DE" w:rsidR="009223EA" w:rsidRDefault="00000000" w:rsidP="009223EA">
          <w:pPr>
            <w:pStyle w:val="TOC2"/>
            <w:spacing w:before="163"/>
            <w:jc w:val="center"/>
            <w:rPr>
              <w:rFonts w:asciiTheme="minorHAnsi" w:eastAsiaTheme="minorEastAsia" w:hAnsiTheme="minorHAnsi"/>
              <w:noProof/>
              <w:sz w:val="21"/>
            </w:rPr>
          </w:pPr>
          <w:hyperlink w:anchor="_Toc112680687" w:history="1">
            <w:r w:rsidR="009223EA" w:rsidRPr="000350F5">
              <w:rPr>
                <w:rStyle w:val="af6"/>
                <w:rFonts w:ascii="黑体" w:hAnsi="黑体"/>
                <w:noProof/>
              </w:rPr>
              <w:t>（六）</w:t>
            </w:r>
            <w:r w:rsidR="009223EA" w:rsidRPr="000350F5">
              <w:rPr>
                <w:rStyle w:val="af6"/>
                <w:noProof/>
              </w:rPr>
              <w:t xml:space="preserve"> </w:t>
            </w:r>
            <w:r w:rsidR="009223EA" w:rsidRPr="000350F5">
              <w:rPr>
                <w:rStyle w:val="af6"/>
                <w:noProof/>
              </w:rPr>
              <w:t>校级一等奖学金</w:t>
            </w:r>
            <w:r w:rsidR="009223EA" w:rsidRPr="000350F5">
              <w:rPr>
                <w:rStyle w:val="af6"/>
                <w:noProof/>
              </w:rPr>
              <w:t xml:space="preserve"> 2022.05</w:t>
            </w:r>
            <w:r w:rsidR="009223EA">
              <w:rPr>
                <w:noProof/>
                <w:webHidden/>
              </w:rPr>
              <w:tab/>
            </w:r>
            <w:r w:rsidR="009223EA">
              <w:rPr>
                <w:noProof/>
                <w:webHidden/>
              </w:rPr>
              <w:fldChar w:fldCharType="begin"/>
            </w:r>
            <w:r w:rsidR="009223EA">
              <w:rPr>
                <w:noProof/>
                <w:webHidden/>
              </w:rPr>
              <w:instrText xml:space="preserve"> PAGEREF _Toc112680687 \h </w:instrText>
            </w:r>
            <w:r w:rsidR="009223EA">
              <w:rPr>
                <w:noProof/>
                <w:webHidden/>
              </w:rPr>
            </w:r>
            <w:r w:rsidR="009223EA">
              <w:rPr>
                <w:noProof/>
                <w:webHidden/>
              </w:rPr>
              <w:fldChar w:fldCharType="separate"/>
            </w:r>
            <w:r w:rsidR="00C901EB">
              <w:rPr>
                <w:noProof/>
                <w:webHidden/>
              </w:rPr>
              <w:t>35</w:t>
            </w:r>
            <w:r w:rsidR="009223EA">
              <w:rPr>
                <w:noProof/>
                <w:webHidden/>
              </w:rPr>
              <w:fldChar w:fldCharType="end"/>
            </w:r>
          </w:hyperlink>
        </w:p>
        <w:p w14:paraId="4A4C9783" w14:textId="2196F798" w:rsidR="009223EA" w:rsidRDefault="00000000" w:rsidP="009223EA">
          <w:pPr>
            <w:pStyle w:val="TOC2"/>
            <w:spacing w:before="163"/>
            <w:jc w:val="center"/>
            <w:rPr>
              <w:rFonts w:asciiTheme="minorHAnsi" w:eastAsiaTheme="minorEastAsia" w:hAnsiTheme="minorHAnsi"/>
              <w:noProof/>
              <w:sz w:val="21"/>
            </w:rPr>
          </w:pPr>
          <w:hyperlink w:anchor="_Toc112680688" w:history="1">
            <w:r w:rsidR="009223EA" w:rsidRPr="000350F5">
              <w:rPr>
                <w:rStyle w:val="af6"/>
                <w:rFonts w:ascii="黑体" w:hAnsi="黑体"/>
                <w:noProof/>
              </w:rPr>
              <w:t>（七）</w:t>
            </w:r>
            <w:r w:rsidR="009223EA" w:rsidRPr="000350F5">
              <w:rPr>
                <w:rStyle w:val="af6"/>
                <w:noProof/>
              </w:rPr>
              <w:t xml:space="preserve"> </w:t>
            </w:r>
            <w:r w:rsidR="009223EA" w:rsidRPr="000350F5">
              <w:rPr>
                <w:rStyle w:val="af6"/>
                <w:noProof/>
              </w:rPr>
              <w:t>校级二等奖学金</w:t>
            </w:r>
            <w:r w:rsidR="009223EA" w:rsidRPr="000350F5">
              <w:rPr>
                <w:rStyle w:val="af6"/>
                <w:noProof/>
              </w:rPr>
              <w:t xml:space="preserve"> 2020.06</w:t>
            </w:r>
            <w:r w:rsidR="009223EA">
              <w:rPr>
                <w:noProof/>
                <w:webHidden/>
              </w:rPr>
              <w:tab/>
            </w:r>
            <w:r w:rsidR="009223EA">
              <w:rPr>
                <w:noProof/>
                <w:webHidden/>
              </w:rPr>
              <w:fldChar w:fldCharType="begin"/>
            </w:r>
            <w:r w:rsidR="009223EA">
              <w:rPr>
                <w:noProof/>
                <w:webHidden/>
              </w:rPr>
              <w:instrText xml:space="preserve"> PAGEREF _Toc112680688 \h </w:instrText>
            </w:r>
            <w:r w:rsidR="009223EA">
              <w:rPr>
                <w:noProof/>
                <w:webHidden/>
              </w:rPr>
            </w:r>
            <w:r w:rsidR="009223EA">
              <w:rPr>
                <w:noProof/>
                <w:webHidden/>
              </w:rPr>
              <w:fldChar w:fldCharType="separate"/>
            </w:r>
            <w:r w:rsidR="00C901EB">
              <w:rPr>
                <w:noProof/>
                <w:webHidden/>
              </w:rPr>
              <w:t>36</w:t>
            </w:r>
            <w:r w:rsidR="009223EA">
              <w:rPr>
                <w:noProof/>
                <w:webHidden/>
              </w:rPr>
              <w:fldChar w:fldCharType="end"/>
            </w:r>
          </w:hyperlink>
        </w:p>
        <w:p w14:paraId="775D6689" w14:textId="588B1984" w:rsidR="009223EA" w:rsidRDefault="00000000" w:rsidP="009223EA">
          <w:pPr>
            <w:pStyle w:val="TOC1"/>
            <w:spacing w:before="163"/>
            <w:jc w:val="center"/>
            <w:rPr>
              <w:rFonts w:asciiTheme="minorHAnsi" w:eastAsiaTheme="minorEastAsia" w:hAnsiTheme="minorHAnsi"/>
              <w:noProof/>
              <w:sz w:val="21"/>
            </w:rPr>
          </w:pPr>
          <w:hyperlink w:anchor="_Toc112680689" w:history="1">
            <w:r w:rsidR="009223EA" w:rsidRPr="000350F5">
              <w:rPr>
                <w:rStyle w:val="af6"/>
                <w:noProof/>
              </w:rPr>
              <w:t>六、</w:t>
            </w:r>
            <w:r w:rsidR="009223EA" w:rsidRPr="000350F5">
              <w:rPr>
                <w:rStyle w:val="af6"/>
                <w:noProof/>
              </w:rPr>
              <w:t xml:space="preserve"> </w:t>
            </w:r>
            <w:r w:rsidR="009223EA" w:rsidRPr="000350F5">
              <w:rPr>
                <w:rStyle w:val="af6"/>
                <w:noProof/>
              </w:rPr>
              <w:t>等级证书</w:t>
            </w:r>
            <w:r w:rsidR="009223EA">
              <w:rPr>
                <w:noProof/>
                <w:webHidden/>
              </w:rPr>
              <w:tab/>
            </w:r>
            <w:r w:rsidR="009223EA">
              <w:rPr>
                <w:noProof/>
                <w:webHidden/>
              </w:rPr>
              <w:fldChar w:fldCharType="begin"/>
            </w:r>
            <w:r w:rsidR="009223EA">
              <w:rPr>
                <w:noProof/>
                <w:webHidden/>
              </w:rPr>
              <w:instrText xml:space="preserve"> PAGEREF _Toc112680689 \h </w:instrText>
            </w:r>
            <w:r w:rsidR="009223EA">
              <w:rPr>
                <w:noProof/>
                <w:webHidden/>
              </w:rPr>
            </w:r>
            <w:r w:rsidR="009223EA">
              <w:rPr>
                <w:noProof/>
                <w:webHidden/>
              </w:rPr>
              <w:fldChar w:fldCharType="separate"/>
            </w:r>
            <w:r w:rsidR="00C901EB">
              <w:rPr>
                <w:noProof/>
                <w:webHidden/>
              </w:rPr>
              <w:t>37</w:t>
            </w:r>
            <w:r w:rsidR="009223EA">
              <w:rPr>
                <w:noProof/>
                <w:webHidden/>
              </w:rPr>
              <w:fldChar w:fldCharType="end"/>
            </w:r>
          </w:hyperlink>
        </w:p>
        <w:p w14:paraId="55338FD4" w14:textId="2C7A7134" w:rsidR="009223EA" w:rsidRDefault="00000000" w:rsidP="009223EA">
          <w:pPr>
            <w:pStyle w:val="TOC2"/>
            <w:spacing w:before="163"/>
            <w:jc w:val="center"/>
            <w:rPr>
              <w:rFonts w:asciiTheme="minorHAnsi" w:eastAsiaTheme="minorEastAsia" w:hAnsiTheme="minorHAnsi"/>
              <w:noProof/>
              <w:sz w:val="21"/>
            </w:rPr>
          </w:pPr>
          <w:hyperlink w:anchor="_Toc112680690" w:history="1">
            <w:r w:rsidR="009223EA" w:rsidRPr="000350F5">
              <w:rPr>
                <w:rStyle w:val="af6"/>
                <w:rFonts w:ascii="黑体" w:hAnsi="黑体"/>
                <w:noProof/>
              </w:rPr>
              <w:t>（一）</w:t>
            </w:r>
            <w:r w:rsidR="009223EA" w:rsidRPr="000350F5">
              <w:rPr>
                <w:rStyle w:val="af6"/>
                <w:noProof/>
              </w:rPr>
              <w:t xml:space="preserve"> </w:t>
            </w:r>
            <w:r w:rsidR="009223EA" w:rsidRPr="000350F5">
              <w:rPr>
                <w:rStyle w:val="af6"/>
                <w:noProof/>
              </w:rPr>
              <w:t>普通话水平证书</w:t>
            </w:r>
            <w:r w:rsidR="009223EA" w:rsidRPr="000350F5">
              <w:rPr>
                <w:rStyle w:val="af6"/>
                <w:noProof/>
              </w:rPr>
              <w:t>2021.03</w:t>
            </w:r>
            <w:r w:rsidR="009223EA">
              <w:rPr>
                <w:noProof/>
                <w:webHidden/>
              </w:rPr>
              <w:tab/>
            </w:r>
            <w:r w:rsidR="009223EA">
              <w:rPr>
                <w:noProof/>
                <w:webHidden/>
              </w:rPr>
              <w:fldChar w:fldCharType="begin"/>
            </w:r>
            <w:r w:rsidR="009223EA">
              <w:rPr>
                <w:noProof/>
                <w:webHidden/>
              </w:rPr>
              <w:instrText xml:space="preserve"> PAGEREF _Toc112680690 \h </w:instrText>
            </w:r>
            <w:r w:rsidR="009223EA">
              <w:rPr>
                <w:noProof/>
                <w:webHidden/>
              </w:rPr>
            </w:r>
            <w:r w:rsidR="009223EA">
              <w:rPr>
                <w:noProof/>
                <w:webHidden/>
              </w:rPr>
              <w:fldChar w:fldCharType="separate"/>
            </w:r>
            <w:r w:rsidR="00C901EB">
              <w:rPr>
                <w:noProof/>
                <w:webHidden/>
              </w:rPr>
              <w:t>37</w:t>
            </w:r>
            <w:r w:rsidR="009223EA">
              <w:rPr>
                <w:noProof/>
                <w:webHidden/>
              </w:rPr>
              <w:fldChar w:fldCharType="end"/>
            </w:r>
          </w:hyperlink>
        </w:p>
        <w:p w14:paraId="36218DCF" w14:textId="1FB60575" w:rsidR="009223EA" w:rsidRDefault="00000000" w:rsidP="009223EA">
          <w:pPr>
            <w:pStyle w:val="TOC2"/>
            <w:spacing w:before="163"/>
            <w:jc w:val="center"/>
            <w:rPr>
              <w:rFonts w:asciiTheme="minorHAnsi" w:eastAsiaTheme="minorEastAsia" w:hAnsiTheme="minorHAnsi"/>
              <w:noProof/>
              <w:sz w:val="21"/>
            </w:rPr>
          </w:pPr>
          <w:hyperlink w:anchor="_Toc112680691" w:history="1">
            <w:r w:rsidR="009223EA" w:rsidRPr="000350F5">
              <w:rPr>
                <w:rStyle w:val="af6"/>
                <w:rFonts w:ascii="黑体" w:hAnsi="黑体"/>
                <w:noProof/>
              </w:rPr>
              <w:t>（二）</w:t>
            </w:r>
            <w:r w:rsidR="009223EA" w:rsidRPr="000350F5">
              <w:rPr>
                <w:rStyle w:val="af6"/>
                <w:noProof/>
              </w:rPr>
              <w:t xml:space="preserve"> </w:t>
            </w:r>
            <w:r w:rsidR="009223EA" w:rsidRPr="000350F5">
              <w:rPr>
                <w:rStyle w:val="af6"/>
                <w:noProof/>
              </w:rPr>
              <w:t>计算机二级证书</w:t>
            </w:r>
            <w:r w:rsidR="009223EA" w:rsidRPr="000350F5">
              <w:rPr>
                <w:rStyle w:val="af6"/>
                <w:noProof/>
              </w:rPr>
              <w:t>2021.09</w:t>
            </w:r>
            <w:r w:rsidR="009223EA">
              <w:rPr>
                <w:noProof/>
                <w:webHidden/>
              </w:rPr>
              <w:tab/>
            </w:r>
            <w:r w:rsidR="009223EA">
              <w:rPr>
                <w:noProof/>
                <w:webHidden/>
              </w:rPr>
              <w:fldChar w:fldCharType="begin"/>
            </w:r>
            <w:r w:rsidR="009223EA">
              <w:rPr>
                <w:noProof/>
                <w:webHidden/>
              </w:rPr>
              <w:instrText xml:space="preserve"> PAGEREF _Toc112680691 \h </w:instrText>
            </w:r>
            <w:r w:rsidR="009223EA">
              <w:rPr>
                <w:noProof/>
                <w:webHidden/>
              </w:rPr>
            </w:r>
            <w:r w:rsidR="009223EA">
              <w:rPr>
                <w:noProof/>
                <w:webHidden/>
              </w:rPr>
              <w:fldChar w:fldCharType="separate"/>
            </w:r>
            <w:r w:rsidR="00C901EB">
              <w:rPr>
                <w:noProof/>
                <w:webHidden/>
              </w:rPr>
              <w:t>38</w:t>
            </w:r>
            <w:r w:rsidR="009223EA">
              <w:rPr>
                <w:noProof/>
                <w:webHidden/>
              </w:rPr>
              <w:fldChar w:fldCharType="end"/>
            </w:r>
          </w:hyperlink>
        </w:p>
        <w:p w14:paraId="404A1737" w14:textId="761D38BF" w:rsidR="009223EA" w:rsidRDefault="00000000" w:rsidP="009223EA">
          <w:pPr>
            <w:pStyle w:val="TOC2"/>
            <w:spacing w:before="163"/>
            <w:jc w:val="center"/>
            <w:rPr>
              <w:rFonts w:asciiTheme="minorHAnsi" w:eastAsiaTheme="minorEastAsia" w:hAnsiTheme="minorHAnsi"/>
              <w:noProof/>
              <w:sz w:val="21"/>
            </w:rPr>
          </w:pPr>
          <w:hyperlink w:anchor="_Toc112680692" w:history="1">
            <w:r w:rsidR="009223EA" w:rsidRPr="000350F5">
              <w:rPr>
                <w:rStyle w:val="af6"/>
                <w:rFonts w:ascii="黑体" w:hAnsi="黑体"/>
                <w:noProof/>
              </w:rPr>
              <w:t>（三）</w:t>
            </w:r>
            <w:r w:rsidR="009223EA" w:rsidRPr="000350F5">
              <w:rPr>
                <w:rStyle w:val="af6"/>
                <w:noProof/>
              </w:rPr>
              <w:t xml:space="preserve"> </w:t>
            </w:r>
            <w:r w:rsidR="009223EA" w:rsidRPr="000350F5">
              <w:rPr>
                <w:rStyle w:val="af6"/>
                <w:noProof/>
              </w:rPr>
              <w:t>计算机三级证书</w:t>
            </w:r>
            <w:r w:rsidR="009223EA" w:rsidRPr="000350F5">
              <w:rPr>
                <w:rStyle w:val="af6"/>
                <w:noProof/>
              </w:rPr>
              <w:t>2022.05</w:t>
            </w:r>
            <w:r w:rsidR="009223EA">
              <w:rPr>
                <w:noProof/>
                <w:webHidden/>
              </w:rPr>
              <w:tab/>
            </w:r>
            <w:r w:rsidR="009223EA">
              <w:rPr>
                <w:noProof/>
                <w:webHidden/>
              </w:rPr>
              <w:fldChar w:fldCharType="begin"/>
            </w:r>
            <w:r w:rsidR="009223EA">
              <w:rPr>
                <w:noProof/>
                <w:webHidden/>
              </w:rPr>
              <w:instrText xml:space="preserve"> PAGEREF _Toc112680692 \h </w:instrText>
            </w:r>
            <w:r w:rsidR="009223EA">
              <w:rPr>
                <w:noProof/>
                <w:webHidden/>
              </w:rPr>
            </w:r>
            <w:r w:rsidR="009223EA">
              <w:rPr>
                <w:noProof/>
                <w:webHidden/>
              </w:rPr>
              <w:fldChar w:fldCharType="separate"/>
            </w:r>
            <w:r w:rsidR="00C901EB">
              <w:rPr>
                <w:noProof/>
                <w:webHidden/>
              </w:rPr>
              <w:t>39</w:t>
            </w:r>
            <w:r w:rsidR="009223EA">
              <w:rPr>
                <w:noProof/>
                <w:webHidden/>
              </w:rPr>
              <w:fldChar w:fldCharType="end"/>
            </w:r>
          </w:hyperlink>
        </w:p>
        <w:p w14:paraId="62C7D4A7" w14:textId="75696AB9" w:rsidR="003067AE" w:rsidRPr="003067AE" w:rsidRDefault="003067AE" w:rsidP="00A4294E">
          <w:pPr>
            <w:snapToGrid w:val="0"/>
            <w:spacing w:beforeLines="0" w:before="0" w:line="312" w:lineRule="auto"/>
            <w:ind w:firstLineChars="0" w:firstLine="0"/>
            <w:jc w:val="center"/>
            <w:rPr>
              <w:rFonts w:asciiTheme="minorHAnsi" w:eastAsiaTheme="minorEastAsia" w:hAnsiTheme="minorHAnsi"/>
              <w:bCs/>
              <w:sz w:val="21"/>
              <w:szCs w:val="28"/>
              <w:lang w:val="zh-CN"/>
            </w:rPr>
          </w:pPr>
          <w:r w:rsidRPr="003067AE">
            <w:rPr>
              <w:rFonts w:asciiTheme="minorHAnsi" w:eastAsiaTheme="minorEastAsia" w:hAnsiTheme="minorHAnsi"/>
              <w:bCs/>
              <w:sz w:val="21"/>
              <w:szCs w:val="28"/>
              <w:lang w:val="zh-CN"/>
            </w:rPr>
            <w:fldChar w:fldCharType="end"/>
          </w:r>
        </w:p>
      </w:sdtContent>
    </w:sdt>
    <w:p w14:paraId="49C0E694" w14:textId="77777777" w:rsidR="00793595" w:rsidRDefault="00793595" w:rsidP="003067AE">
      <w:pPr>
        <w:pStyle w:val="1"/>
        <w:spacing w:before="163"/>
        <w:sectPr w:rsidR="00793595" w:rsidSect="00141D31">
          <w:headerReference w:type="even" r:id="rId10"/>
          <w:headerReference w:type="default" r:id="rId11"/>
          <w:footerReference w:type="even" r:id="rId12"/>
          <w:footerReference w:type="default" r:id="rId13"/>
          <w:headerReference w:type="first" r:id="rId14"/>
          <w:footerReference w:type="first" r:id="rId15"/>
          <w:footnotePr>
            <w:numFmt w:val="decimalEnclosedCircleChinese"/>
          </w:footnotePr>
          <w:pgSz w:w="11906" w:h="16838" w:code="9"/>
          <w:pgMar w:top="0" w:right="0" w:bottom="0" w:left="0" w:header="0" w:footer="0" w:gutter="0"/>
          <w:cols w:space="425"/>
          <w:docGrid w:type="lines" w:linePitch="326"/>
        </w:sectPr>
      </w:pPr>
    </w:p>
    <w:p w14:paraId="085A899F" w14:textId="021EB747" w:rsidR="00793595" w:rsidRDefault="00793595" w:rsidP="00793595">
      <w:pPr>
        <w:pStyle w:val="1"/>
        <w:spacing w:before="163"/>
      </w:pPr>
      <w:bookmarkStart w:id="1" w:name="_Toc112680652"/>
      <w:r>
        <w:rPr>
          <w:rFonts w:hint="eastAsia"/>
        </w:rPr>
        <w:lastRenderedPageBreak/>
        <w:t>论文</w:t>
      </w:r>
      <w:bookmarkEnd w:id="1"/>
    </w:p>
    <w:p w14:paraId="6F69C049" w14:textId="6F308522" w:rsidR="00432D98" w:rsidRPr="00432D98" w:rsidRDefault="00432D98" w:rsidP="00432D98">
      <w:pPr>
        <w:pStyle w:val="section"/>
        <w:spacing w:before="163" w:after="163"/>
      </w:pPr>
      <w:bookmarkStart w:id="2" w:name="_Toc112680653"/>
      <w:r w:rsidRPr="00E02E66">
        <w:t>《</w:t>
      </w:r>
      <w:r w:rsidRPr="00E02E66">
        <w:t>Raw material supplier selection model based on entropy weight method and TOPSIS method</w:t>
      </w:r>
      <w:r w:rsidRPr="00E02E66">
        <w:t>》</w:t>
      </w:r>
      <w:bookmarkEnd w:id="2"/>
    </w:p>
    <w:p w14:paraId="145E41AD" w14:textId="77777777" w:rsidR="00793595" w:rsidRDefault="00793595" w:rsidP="00793595">
      <w:pPr>
        <w:spacing w:before="163"/>
        <w:ind w:firstLineChars="0" w:firstLine="0"/>
        <w:jc w:val="center"/>
      </w:pPr>
      <w:r>
        <w:rPr>
          <w:noProof/>
        </w:rPr>
        <w:drawing>
          <wp:inline distT="0" distB="0" distL="0" distR="0" wp14:anchorId="343D346D" wp14:editId="562AA753">
            <wp:extent cx="6419590" cy="8305800"/>
            <wp:effectExtent l="0" t="0" r="635" b="0"/>
            <wp:docPr id="81" name="图片 81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 descr="文本, 信件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5641" cy="83265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0A4410" w14:textId="77777777" w:rsidR="00793595" w:rsidRDefault="00793595" w:rsidP="00793595">
      <w:pPr>
        <w:spacing w:before="163"/>
        <w:ind w:firstLineChars="0" w:firstLine="0"/>
        <w:jc w:val="center"/>
      </w:pPr>
      <w:r>
        <w:rPr>
          <w:noProof/>
        </w:rPr>
        <w:lastRenderedPageBreak/>
        <w:drawing>
          <wp:inline distT="0" distB="0" distL="0" distR="0" wp14:anchorId="46B69D4B" wp14:editId="66BD276D">
            <wp:extent cx="7357334" cy="9519073"/>
            <wp:effectExtent l="0" t="0" r="0" b="6350"/>
            <wp:docPr id="82" name="图片 82" descr="文本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 descr="文本&#10;&#10;中度可信度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67573" cy="95323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19E70FF" wp14:editId="3661856F">
            <wp:extent cx="7339829" cy="9496425"/>
            <wp:effectExtent l="0" t="0" r="0" b="0"/>
            <wp:docPr id="84" name="图片 84" descr="图片包含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4" descr="图片包含 文本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44318" cy="95022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E21F2F" w14:textId="77777777" w:rsidR="00793595" w:rsidRDefault="00793595" w:rsidP="00793595">
      <w:pPr>
        <w:spacing w:before="163"/>
        <w:ind w:firstLineChars="0" w:firstLine="0"/>
        <w:jc w:val="center"/>
      </w:pPr>
    </w:p>
    <w:p w14:paraId="48D33434" w14:textId="77777777" w:rsidR="00793595" w:rsidRDefault="00793595" w:rsidP="00793595">
      <w:pPr>
        <w:spacing w:before="163"/>
        <w:ind w:firstLineChars="0" w:firstLine="0"/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5648BFE7" wp14:editId="3FF6D849">
            <wp:extent cx="7376639" cy="9544050"/>
            <wp:effectExtent l="0" t="0" r="0" b="0"/>
            <wp:docPr id="85" name="图片 85" descr="文本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 descr="文本&#10;&#10;中度可信度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79435" cy="95476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867878" w14:textId="77777777" w:rsidR="00793595" w:rsidRDefault="00793595" w:rsidP="00793595">
      <w:pPr>
        <w:spacing w:before="163"/>
        <w:ind w:firstLineChars="0" w:firstLine="0"/>
        <w:jc w:val="center"/>
      </w:pPr>
    </w:p>
    <w:p w14:paraId="66C87BAB" w14:textId="77777777" w:rsidR="00793595" w:rsidRPr="00E26EAD" w:rsidRDefault="00793595" w:rsidP="00793595">
      <w:pPr>
        <w:spacing w:before="163"/>
        <w:ind w:firstLineChars="0" w:firstLine="0"/>
        <w:jc w:val="center"/>
      </w:pPr>
      <w:r>
        <w:rPr>
          <w:noProof/>
        </w:rPr>
        <w:lastRenderedPageBreak/>
        <w:drawing>
          <wp:inline distT="0" distB="0" distL="0" distR="0" wp14:anchorId="7BD43A6A" wp14:editId="17D1E2CE">
            <wp:extent cx="7376639" cy="9544050"/>
            <wp:effectExtent l="0" t="0" r="0" b="0"/>
            <wp:docPr id="86" name="图片 86" descr="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6" descr="表格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84360" cy="95540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1DAE86" w14:textId="77777777" w:rsidR="00432D98" w:rsidRDefault="00432D98" w:rsidP="003067AE">
      <w:pPr>
        <w:pStyle w:val="1"/>
        <w:spacing w:before="163"/>
        <w:sectPr w:rsidR="00432D98" w:rsidSect="008A7778">
          <w:footerReference w:type="default" r:id="rId21"/>
          <w:footnotePr>
            <w:numFmt w:val="decimalEnclosedCircleChinese"/>
          </w:footnotePr>
          <w:pgSz w:w="11906" w:h="16838" w:code="9"/>
          <w:pgMar w:top="0" w:right="0" w:bottom="0" w:left="0" w:header="0" w:footer="0" w:gutter="0"/>
          <w:pgNumType w:start="1"/>
          <w:cols w:space="425"/>
          <w:docGrid w:type="lines" w:linePitch="326"/>
        </w:sectPr>
      </w:pPr>
    </w:p>
    <w:p w14:paraId="486767C5" w14:textId="3C9D0586" w:rsidR="00432D98" w:rsidRDefault="00432D98" w:rsidP="00432D98">
      <w:pPr>
        <w:pStyle w:val="1"/>
        <w:spacing w:before="120"/>
      </w:pPr>
      <w:bookmarkStart w:id="3" w:name="_Toc112680654"/>
      <w:r>
        <w:rPr>
          <w:rFonts w:hint="eastAsia"/>
        </w:rPr>
        <w:lastRenderedPageBreak/>
        <w:t>专利</w:t>
      </w:r>
      <w:bookmarkEnd w:id="3"/>
    </w:p>
    <w:p w14:paraId="6EE9CA02" w14:textId="1EC0F243" w:rsidR="00432D98" w:rsidRPr="00432D98" w:rsidRDefault="00432D98" w:rsidP="00432D98">
      <w:pPr>
        <w:pStyle w:val="section"/>
        <w:spacing w:before="120" w:after="120"/>
      </w:pPr>
      <w:bookmarkStart w:id="4" w:name="_Toc112680655"/>
      <w:r w:rsidRPr="00432D98">
        <w:rPr>
          <w:rFonts w:hint="eastAsia"/>
        </w:rPr>
        <w:t>软件著作权</w:t>
      </w:r>
      <w:r w:rsidR="00DA5E6F" w:rsidRPr="00DA5E6F">
        <w:rPr>
          <w:rFonts w:hint="eastAsia"/>
        </w:rPr>
        <w:t>《基于</w:t>
      </w:r>
      <w:r w:rsidR="00DA5E6F" w:rsidRPr="00DA5E6F">
        <w:rPr>
          <w:rFonts w:hint="eastAsia"/>
        </w:rPr>
        <w:t>C++</w:t>
      </w:r>
      <w:r w:rsidR="00DA5E6F" w:rsidRPr="00DA5E6F">
        <w:rPr>
          <w:rFonts w:hint="eastAsia"/>
        </w:rPr>
        <w:t>的大数据挖掘软件》</w:t>
      </w:r>
      <w:r w:rsidRPr="00432D98">
        <w:rPr>
          <w:rFonts w:hint="eastAsia"/>
        </w:rPr>
        <w:t xml:space="preserve"> 2021.11</w:t>
      </w:r>
      <w:bookmarkEnd w:id="4"/>
    </w:p>
    <w:p w14:paraId="14664B16" w14:textId="77777777" w:rsidR="00432D98" w:rsidRDefault="00432D98" w:rsidP="00432D98">
      <w:pPr>
        <w:pStyle w:val="af0"/>
      </w:pPr>
      <w:r>
        <w:rPr>
          <w:noProof/>
        </w:rPr>
        <w:drawing>
          <wp:inline distT="0" distB="0" distL="0" distR="0" wp14:anchorId="168319FE" wp14:editId="6A4A39EC">
            <wp:extent cx="6501078" cy="9182100"/>
            <wp:effectExtent l="0" t="0" r="0" b="0"/>
            <wp:docPr id="126" name="图片 126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26" descr="文本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9909" cy="92086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5B34E1" w14:textId="77777777" w:rsidR="00432D98" w:rsidRPr="00D44138" w:rsidRDefault="00432D98" w:rsidP="00432D98">
      <w:pPr>
        <w:spacing w:before="120"/>
        <w:sectPr w:rsidR="00432D98" w:rsidRPr="00D44138" w:rsidSect="004D1702">
          <w:footnotePr>
            <w:numFmt w:val="decimalEnclosedCircleChinese"/>
          </w:footnotePr>
          <w:pgSz w:w="11906" w:h="16838" w:code="9"/>
          <w:pgMar w:top="0" w:right="0" w:bottom="0" w:left="0" w:header="0" w:footer="0" w:gutter="0"/>
          <w:cols w:space="425"/>
          <w:docGrid w:linePitch="326"/>
        </w:sectPr>
      </w:pPr>
    </w:p>
    <w:p w14:paraId="4D0863D2" w14:textId="42919066" w:rsidR="00432D98" w:rsidRDefault="00432D98" w:rsidP="00432D98">
      <w:pPr>
        <w:pStyle w:val="section"/>
        <w:spacing w:before="163" w:after="163"/>
      </w:pPr>
      <w:bookmarkStart w:id="5" w:name="_Toc112680656"/>
      <w:bookmarkStart w:id="6" w:name="_Hlk109900588"/>
      <w:r w:rsidRPr="002549D6">
        <w:rPr>
          <w:rFonts w:hint="eastAsia"/>
        </w:rPr>
        <w:lastRenderedPageBreak/>
        <w:t>软件著作权</w:t>
      </w:r>
      <w:r w:rsidR="00DA5E6F" w:rsidRPr="00DA5E6F">
        <w:rPr>
          <w:rFonts w:hint="eastAsia"/>
        </w:rPr>
        <w:t>《学生信息管理系统软件》</w:t>
      </w:r>
      <w:r>
        <w:rPr>
          <w:rFonts w:hint="eastAsia"/>
        </w:rPr>
        <w:t xml:space="preserve"> </w:t>
      </w:r>
      <w:r>
        <w:t>2021.11</w:t>
      </w:r>
      <w:bookmarkEnd w:id="5"/>
    </w:p>
    <w:bookmarkEnd w:id="6"/>
    <w:p w14:paraId="55EA3F16" w14:textId="77777777" w:rsidR="00432D98" w:rsidRPr="00D44138" w:rsidRDefault="00432D98" w:rsidP="00432D98">
      <w:pPr>
        <w:spacing w:before="163"/>
        <w:ind w:firstLineChars="0" w:firstLine="0"/>
        <w:jc w:val="center"/>
      </w:pPr>
      <w:r>
        <w:rPr>
          <w:noProof/>
        </w:rPr>
        <w:drawing>
          <wp:inline distT="0" distB="0" distL="0" distR="0" wp14:anchorId="25237613" wp14:editId="38A0727E">
            <wp:extent cx="6663727" cy="9428309"/>
            <wp:effectExtent l="0" t="0" r="3810" b="1905"/>
            <wp:docPr id="127" name="图片 127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27" descr="文本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3727" cy="94283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26B464" w14:textId="77777777" w:rsidR="009D5277" w:rsidRDefault="009D5277" w:rsidP="003067AE">
      <w:pPr>
        <w:pStyle w:val="1"/>
        <w:spacing w:before="163"/>
        <w:sectPr w:rsidR="009D5277" w:rsidSect="00141D31">
          <w:footnotePr>
            <w:numFmt w:val="decimalEnclosedCircleChinese"/>
          </w:footnotePr>
          <w:pgSz w:w="11906" w:h="16838" w:code="9"/>
          <w:pgMar w:top="0" w:right="0" w:bottom="0" w:left="0" w:header="0" w:footer="0" w:gutter="0"/>
          <w:cols w:space="425"/>
          <w:docGrid w:type="lines" w:linePitch="326"/>
        </w:sectPr>
      </w:pPr>
    </w:p>
    <w:p w14:paraId="27A1C855" w14:textId="07C18779" w:rsidR="00140FFF" w:rsidRDefault="00793595" w:rsidP="0078634B">
      <w:pPr>
        <w:pStyle w:val="1"/>
        <w:spacing w:before="163"/>
      </w:pPr>
      <w:bookmarkStart w:id="7" w:name="_Toc112680657"/>
      <w:r>
        <w:rPr>
          <w:rFonts w:hint="eastAsia"/>
        </w:rPr>
        <w:lastRenderedPageBreak/>
        <w:t>学科竞赛</w:t>
      </w:r>
      <w:bookmarkEnd w:id="7"/>
    </w:p>
    <w:p w14:paraId="388FDF61" w14:textId="77777777" w:rsidR="00181C5D" w:rsidRDefault="00181C5D" w:rsidP="00181C5D">
      <w:pPr>
        <w:pStyle w:val="section"/>
        <w:spacing w:before="163" w:after="163"/>
      </w:pPr>
      <w:bookmarkStart w:id="8" w:name="_Toc112680658"/>
      <w:r w:rsidRPr="004046A9">
        <w:rPr>
          <w:rFonts w:hint="eastAsia"/>
        </w:rPr>
        <w:t>“高教社杯”全国大学生数学建模竞赛国家一等奖</w:t>
      </w:r>
      <w:r>
        <w:rPr>
          <w:rFonts w:hint="eastAsia"/>
        </w:rPr>
        <w:t xml:space="preserve"> </w:t>
      </w:r>
      <w:r w:rsidRPr="004046A9">
        <w:t>2021.11</w:t>
      </w:r>
      <w:bookmarkEnd w:id="8"/>
    </w:p>
    <w:p w14:paraId="027950A7" w14:textId="77777777" w:rsidR="00181C5D" w:rsidRPr="004046A9" w:rsidRDefault="00181C5D" w:rsidP="00181C5D">
      <w:pPr>
        <w:spacing w:before="163"/>
        <w:jc w:val="center"/>
      </w:pPr>
      <w:r>
        <w:rPr>
          <w:noProof/>
        </w:rPr>
        <w:drawing>
          <wp:inline distT="0" distB="0" distL="0" distR="0" wp14:anchorId="1EA68E3B" wp14:editId="324EB926">
            <wp:extent cx="8089350" cy="5699760"/>
            <wp:effectExtent l="0" t="0" r="6985" b="0"/>
            <wp:docPr id="87" name="图片 87" descr="文本, 白板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7" descr="文本, 白板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26219" cy="57257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17C3EE" w14:textId="77777777" w:rsidR="00181C5D" w:rsidRDefault="00181C5D" w:rsidP="00181C5D">
      <w:pPr>
        <w:pStyle w:val="section"/>
        <w:numPr>
          <w:ilvl w:val="0"/>
          <w:numId w:val="0"/>
        </w:numPr>
        <w:spacing w:before="163" w:after="163"/>
        <w:sectPr w:rsidR="00181C5D" w:rsidSect="004046A9">
          <w:footnotePr>
            <w:numFmt w:val="decimalEnclosedCircleChinese"/>
          </w:footnotePr>
          <w:pgSz w:w="16838" w:h="11906" w:orient="landscape" w:code="9"/>
          <w:pgMar w:top="0" w:right="0" w:bottom="0" w:left="0" w:header="0" w:footer="0" w:gutter="0"/>
          <w:cols w:space="425"/>
          <w:docGrid w:type="linesAndChars" w:linePitch="326"/>
        </w:sectPr>
      </w:pPr>
    </w:p>
    <w:p w14:paraId="41C429DA" w14:textId="77777777" w:rsidR="00181C5D" w:rsidRDefault="00181C5D" w:rsidP="00181C5D">
      <w:pPr>
        <w:pStyle w:val="section"/>
        <w:spacing w:before="163" w:after="163"/>
      </w:pPr>
      <w:bookmarkStart w:id="9" w:name="_Toc112680659"/>
      <w:r w:rsidRPr="00F75DB4">
        <w:rPr>
          <w:rFonts w:hint="eastAsia"/>
        </w:rPr>
        <w:lastRenderedPageBreak/>
        <w:t>美国大学生数学建模竞赛国际二等奖</w:t>
      </w:r>
      <w:r w:rsidRPr="00F75DB4">
        <w:rPr>
          <w:rFonts w:hint="eastAsia"/>
        </w:rPr>
        <w:t xml:space="preserve"> 2022.05</w:t>
      </w:r>
      <w:bookmarkEnd w:id="9"/>
    </w:p>
    <w:p w14:paraId="1D865700" w14:textId="77777777" w:rsidR="00181C5D" w:rsidRPr="002F72DF" w:rsidRDefault="00181C5D" w:rsidP="00181C5D">
      <w:pPr>
        <w:spacing w:before="163"/>
        <w:ind w:firstLineChars="0" w:firstLine="0"/>
        <w:jc w:val="center"/>
      </w:pPr>
      <w:bookmarkStart w:id="10" w:name="_Toc105006517"/>
      <w:r>
        <w:rPr>
          <w:noProof/>
        </w:rPr>
        <w:drawing>
          <wp:inline distT="0" distB="0" distL="0" distR="0" wp14:anchorId="21E8D07A" wp14:editId="7B92A1D2">
            <wp:extent cx="8224083" cy="6347713"/>
            <wp:effectExtent l="0" t="0" r="5715" b="0"/>
            <wp:docPr id="88" name="图片 88" descr="文本&#10;&#10;低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8" descr="文本&#10;&#10;低可信度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6461" cy="63727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10"/>
    </w:p>
    <w:p w14:paraId="45C45FC9" w14:textId="77777777" w:rsidR="00181C5D" w:rsidRPr="00F75DB4" w:rsidRDefault="00181C5D" w:rsidP="00181C5D">
      <w:pPr>
        <w:spacing w:before="163"/>
        <w:sectPr w:rsidR="00181C5D" w:rsidRPr="00F75DB4" w:rsidSect="004046A9">
          <w:footnotePr>
            <w:numFmt w:val="decimalEnclosedCircleChinese"/>
          </w:footnotePr>
          <w:pgSz w:w="16838" w:h="11906" w:orient="landscape" w:code="9"/>
          <w:pgMar w:top="0" w:right="0" w:bottom="0" w:left="0" w:header="0" w:footer="0" w:gutter="0"/>
          <w:cols w:space="425"/>
          <w:docGrid w:type="linesAndChars" w:linePitch="326"/>
        </w:sectPr>
      </w:pPr>
    </w:p>
    <w:p w14:paraId="199B721F" w14:textId="77777777" w:rsidR="00181C5D" w:rsidRDefault="00181C5D" w:rsidP="00181C5D">
      <w:pPr>
        <w:pStyle w:val="section"/>
        <w:spacing w:before="163" w:after="163"/>
      </w:pPr>
      <w:bookmarkStart w:id="11" w:name="_Toc112680660"/>
      <w:r w:rsidRPr="004023EE">
        <w:rPr>
          <w:rFonts w:hint="eastAsia"/>
        </w:rPr>
        <w:lastRenderedPageBreak/>
        <w:t>中国高校大数据挑战赛国家二等奖</w:t>
      </w:r>
      <w:r w:rsidRPr="004023EE">
        <w:rPr>
          <w:rFonts w:hint="eastAsia"/>
        </w:rPr>
        <w:t xml:space="preserve"> 2021.11</w:t>
      </w:r>
      <w:bookmarkEnd w:id="11"/>
    </w:p>
    <w:p w14:paraId="7B75C967" w14:textId="77777777" w:rsidR="00181C5D" w:rsidRPr="004023EE" w:rsidRDefault="00181C5D" w:rsidP="00181C5D">
      <w:pPr>
        <w:spacing w:before="163"/>
        <w:ind w:firstLineChars="0" w:firstLine="0"/>
        <w:jc w:val="center"/>
      </w:pPr>
      <w:r>
        <w:rPr>
          <w:noProof/>
        </w:rPr>
        <w:drawing>
          <wp:inline distT="0" distB="0" distL="0" distR="0" wp14:anchorId="4356FCC2" wp14:editId="7B2B87E6">
            <wp:extent cx="9020175" cy="6336487"/>
            <wp:effectExtent l="0" t="0" r="0" b="7620"/>
            <wp:docPr id="89" name="图片 89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9" descr="图示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45926" cy="63545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BC72D2" w14:textId="77777777" w:rsidR="00181C5D" w:rsidRDefault="00181C5D" w:rsidP="00181C5D">
      <w:pPr>
        <w:spacing w:before="163"/>
        <w:sectPr w:rsidR="00181C5D" w:rsidSect="004046A9">
          <w:footnotePr>
            <w:numFmt w:val="decimalEnclosedCircleChinese"/>
          </w:footnotePr>
          <w:pgSz w:w="16838" w:h="11906" w:orient="landscape" w:code="9"/>
          <w:pgMar w:top="0" w:right="0" w:bottom="0" w:left="0" w:header="0" w:footer="0" w:gutter="0"/>
          <w:cols w:space="425"/>
          <w:docGrid w:type="linesAndChars" w:linePitch="326"/>
        </w:sectPr>
      </w:pPr>
    </w:p>
    <w:p w14:paraId="088DCC9E" w14:textId="77777777" w:rsidR="00181C5D" w:rsidRDefault="00181C5D" w:rsidP="00181C5D">
      <w:pPr>
        <w:pStyle w:val="section"/>
        <w:spacing w:before="163" w:after="163"/>
      </w:pPr>
      <w:bookmarkStart w:id="12" w:name="_Toc112680661"/>
      <w:r w:rsidRPr="00CE273D">
        <w:rPr>
          <w:rFonts w:hint="eastAsia"/>
        </w:rPr>
        <w:lastRenderedPageBreak/>
        <w:t>全国大学生算法设计与编程挑战赛国家铜奖</w:t>
      </w:r>
      <w:r w:rsidRPr="00CE273D">
        <w:rPr>
          <w:rFonts w:hint="eastAsia"/>
        </w:rPr>
        <w:t xml:space="preserve"> 2021.10</w:t>
      </w:r>
      <w:bookmarkEnd w:id="12"/>
    </w:p>
    <w:p w14:paraId="42EF7349" w14:textId="77777777" w:rsidR="00181C5D" w:rsidRDefault="00181C5D" w:rsidP="00181C5D">
      <w:pPr>
        <w:spacing w:before="163"/>
        <w:ind w:firstLineChars="0" w:firstLine="0"/>
        <w:jc w:val="center"/>
        <w:sectPr w:rsidR="00181C5D" w:rsidSect="004023EE">
          <w:footnotePr>
            <w:numFmt w:val="decimalEnclosedCircleChinese"/>
          </w:footnotePr>
          <w:pgSz w:w="11906" w:h="16838" w:code="9"/>
          <w:pgMar w:top="0" w:right="0" w:bottom="0" w:left="0" w:header="0" w:footer="0" w:gutter="0"/>
          <w:cols w:space="425"/>
          <w:docGrid w:type="lines" w:linePitch="326"/>
        </w:sectPr>
      </w:pPr>
      <w:r>
        <w:rPr>
          <w:rFonts w:hint="eastAsia"/>
          <w:noProof/>
        </w:rPr>
        <w:drawing>
          <wp:inline distT="0" distB="0" distL="0" distR="0" wp14:anchorId="50097232" wp14:editId="156EDAE2">
            <wp:extent cx="6705600" cy="9473242"/>
            <wp:effectExtent l="0" t="0" r="0" b="0"/>
            <wp:docPr id="91" name="图片 91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1" descr="文本, 信件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1240" cy="94812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267F99" w14:textId="77777777" w:rsidR="00181C5D" w:rsidRPr="00CE273D" w:rsidRDefault="00181C5D" w:rsidP="00181C5D">
      <w:pPr>
        <w:pStyle w:val="section"/>
        <w:spacing w:before="163" w:after="163"/>
      </w:pPr>
      <w:bookmarkStart w:id="13" w:name="_Toc112680662"/>
      <w:r w:rsidRPr="00CE273D">
        <w:rPr>
          <w:rFonts w:hint="eastAsia"/>
        </w:rPr>
        <w:lastRenderedPageBreak/>
        <w:t>大学生就业能力大赛国家一等奖</w:t>
      </w:r>
      <w:r w:rsidRPr="00CE273D">
        <w:rPr>
          <w:rFonts w:hint="eastAsia"/>
        </w:rPr>
        <w:t xml:space="preserve"> 2022.01</w:t>
      </w:r>
      <w:bookmarkEnd w:id="13"/>
    </w:p>
    <w:p w14:paraId="1AFA06BF" w14:textId="77777777" w:rsidR="00181C5D" w:rsidRDefault="00181C5D" w:rsidP="00181C5D">
      <w:pPr>
        <w:spacing w:before="163"/>
        <w:ind w:firstLineChars="0" w:firstLine="0"/>
        <w:jc w:val="center"/>
      </w:pPr>
      <w:r>
        <w:rPr>
          <w:noProof/>
        </w:rPr>
        <w:drawing>
          <wp:inline distT="0" distB="0" distL="0" distR="0" wp14:anchorId="58CFC719" wp14:editId="7F0D5BBE">
            <wp:extent cx="6656917" cy="9391650"/>
            <wp:effectExtent l="0" t="0" r="0" b="0"/>
            <wp:docPr id="92" name="图片 92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92" descr="文本, 信件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6917" cy="939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E1921A" w14:textId="77777777" w:rsidR="00181C5D" w:rsidRDefault="00181C5D" w:rsidP="00181C5D">
      <w:pPr>
        <w:spacing w:before="163"/>
        <w:sectPr w:rsidR="00181C5D" w:rsidSect="004023EE">
          <w:footnotePr>
            <w:numFmt w:val="decimalEnclosedCircleChinese"/>
          </w:footnotePr>
          <w:pgSz w:w="11906" w:h="16838" w:code="9"/>
          <w:pgMar w:top="0" w:right="0" w:bottom="0" w:left="0" w:header="0" w:footer="0" w:gutter="0"/>
          <w:cols w:space="425"/>
          <w:docGrid w:type="lines" w:linePitch="326"/>
        </w:sectPr>
      </w:pPr>
    </w:p>
    <w:p w14:paraId="5CAE9236" w14:textId="77777777" w:rsidR="00181C5D" w:rsidRPr="00CE273D" w:rsidRDefault="00181C5D" w:rsidP="00181C5D">
      <w:pPr>
        <w:pStyle w:val="section"/>
        <w:spacing w:before="163" w:after="163"/>
      </w:pPr>
      <w:bookmarkStart w:id="14" w:name="_Toc112680663"/>
      <w:r w:rsidRPr="00CE273D">
        <w:rPr>
          <w:rFonts w:hint="eastAsia"/>
        </w:rPr>
        <w:lastRenderedPageBreak/>
        <w:t>“远见者杯”全国大学生简历设计大赛国家二等奖</w:t>
      </w:r>
      <w:r w:rsidRPr="00CE273D">
        <w:rPr>
          <w:rFonts w:hint="eastAsia"/>
        </w:rPr>
        <w:t>2022.05</w:t>
      </w:r>
      <w:bookmarkEnd w:id="14"/>
    </w:p>
    <w:p w14:paraId="302C063F" w14:textId="77777777" w:rsidR="00181C5D" w:rsidRDefault="00181C5D" w:rsidP="00181C5D">
      <w:pPr>
        <w:spacing w:before="163"/>
        <w:ind w:firstLineChars="0" w:firstLine="0"/>
        <w:jc w:val="center"/>
      </w:pPr>
      <w:r>
        <w:rPr>
          <w:noProof/>
        </w:rPr>
        <w:drawing>
          <wp:inline distT="0" distB="0" distL="0" distR="0" wp14:anchorId="02B2D0F1" wp14:editId="21066706">
            <wp:extent cx="6566887" cy="9488449"/>
            <wp:effectExtent l="0" t="0" r="0" b="6985"/>
            <wp:docPr id="131" name="图片 131" descr="文本, 白板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31" descr="文本, 白板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6887" cy="94884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F8768E" w14:textId="77777777" w:rsidR="00181C5D" w:rsidRDefault="00181C5D" w:rsidP="00181C5D">
      <w:pPr>
        <w:spacing w:before="163"/>
        <w:sectPr w:rsidR="00181C5D" w:rsidSect="004023EE">
          <w:footnotePr>
            <w:numFmt w:val="decimalEnclosedCircleChinese"/>
          </w:footnotePr>
          <w:pgSz w:w="11906" w:h="16838" w:code="9"/>
          <w:pgMar w:top="0" w:right="0" w:bottom="0" w:left="0" w:header="0" w:footer="0" w:gutter="0"/>
          <w:cols w:space="425"/>
          <w:docGrid w:type="lines" w:linePitch="326"/>
        </w:sectPr>
      </w:pPr>
    </w:p>
    <w:p w14:paraId="0DE8ECFF" w14:textId="77777777" w:rsidR="00181C5D" w:rsidRPr="00CE273D" w:rsidRDefault="00181C5D" w:rsidP="00181C5D">
      <w:pPr>
        <w:pStyle w:val="section"/>
        <w:spacing w:before="163" w:after="163"/>
      </w:pPr>
      <w:bookmarkStart w:id="15" w:name="_Toc112680664"/>
      <w:r w:rsidRPr="00CE273D">
        <w:rPr>
          <w:rFonts w:hint="eastAsia"/>
        </w:rPr>
        <w:lastRenderedPageBreak/>
        <w:t>全国大学生数学竞赛网络挑战赛国家三等奖</w:t>
      </w:r>
      <w:r w:rsidRPr="00CE273D">
        <w:rPr>
          <w:rFonts w:hint="eastAsia"/>
        </w:rPr>
        <w:t xml:space="preserve"> 2021.07</w:t>
      </w:r>
      <w:bookmarkEnd w:id="15"/>
    </w:p>
    <w:p w14:paraId="3BD8AA16" w14:textId="77777777" w:rsidR="00181C5D" w:rsidRDefault="00181C5D" w:rsidP="00181C5D">
      <w:pPr>
        <w:spacing w:before="163"/>
        <w:ind w:firstLineChars="0" w:firstLine="0"/>
        <w:jc w:val="center"/>
        <w:sectPr w:rsidR="00181C5D" w:rsidSect="008932DE">
          <w:footnotePr>
            <w:numFmt w:val="decimalEnclosedCircleChinese"/>
          </w:footnotePr>
          <w:pgSz w:w="16838" w:h="11906" w:orient="landscape" w:code="9"/>
          <w:pgMar w:top="0" w:right="0" w:bottom="0" w:left="0" w:header="0" w:footer="0" w:gutter="0"/>
          <w:cols w:space="425"/>
          <w:docGrid w:type="linesAndChars" w:linePitch="326"/>
        </w:sectPr>
      </w:pPr>
      <w:r>
        <w:rPr>
          <w:noProof/>
        </w:rPr>
        <w:drawing>
          <wp:inline distT="0" distB="0" distL="0" distR="0" wp14:anchorId="0DAB10E0" wp14:editId="76B3149F">
            <wp:extent cx="8787645" cy="6208577"/>
            <wp:effectExtent l="0" t="0" r="0" b="190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00373" cy="62175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01D15B" w14:textId="77777777" w:rsidR="00181C5D" w:rsidRPr="008932DE" w:rsidRDefault="00181C5D" w:rsidP="00181C5D">
      <w:pPr>
        <w:pStyle w:val="section"/>
        <w:spacing w:before="120" w:after="120"/>
      </w:pPr>
      <w:bookmarkStart w:id="16" w:name="_Toc112680665"/>
      <w:r w:rsidRPr="008932DE">
        <w:rPr>
          <w:rFonts w:hint="eastAsia"/>
        </w:rPr>
        <w:lastRenderedPageBreak/>
        <w:t>“正大杯”全国大学生市场调研与分析大赛省级二等奖</w:t>
      </w:r>
      <w:r w:rsidRPr="008932DE">
        <w:rPr>
          <w:rFonts w:hint="eastAsia"/>
        </w:rPr>
        <w:t xml:space="preserve"> 2022.04</w:t>
      </w:r>
      <w:bookmarkEnd w:id="16"/>
    </w:p>
    <w:p w14:paraId="1AC94EDA" w14:textId="77777777" w:rsidR="00181C5D" w:rsidRDefault="00181C5D" w:rsidP="00181C5D">
      <w:pPr>
        <w:spacing w:before="120"/>
        <w:ind w:firstLineChars="0" w:firstLine="0"/>
        <w:jc w:val="center"/>
      </w:pPr>
      <w:r>
        <w:rPr>
          <w:noProof/>
        </w:rPr>
        <w:drawing>
          <wp:inline distT="0" distB="0" distL="0" distR="0" wp14:anchorId="4F2B2141" wp14:editId="48C2D3C7">
            <wp:extent cx="8526780" cy="6310710"/>
            <wp:effectExtent l="0" t="0" r="7620" b="0"/>
            <wp:docPr id="8" name="图片 8" descr="图示,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图示, 文本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49335" cy="63274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E2BCEB" w14:textId="77777777" w:rsidR="00181C5D" w:rsidRDefault="00181C5D" w:rsidP="00181C5D">
      <w:pPr>
        <w:spacing w:before="120"/>
        <w:ind w:firstLineChars="0" w:firstLine="0"/>
        <w:sectPr w:rsidR="00181C5D" w:rsidSect="004D1702">
          <w:footnotePr>
            <w:numFmt w:val="decimalEnclosedCircleChinese"/>
          </w:footnotePr>
          <w:pgSz w:w="16838" w:h="11906" w:orient="landscape" w:code="9"/>
          <w:pgMar w:top="0" w:right="0" w:bottom="0" w:left="0" w:header="0" w:footer="0" w:gutter="0"/>
          <w:cols w:space="425"/>
          <w:docGrid w:linePitch="326"/>
        </w:sectPr>
      </w:pPr>
    </w:p>
    <w:p w14:paraId="107644F0" w14:textId="77777777" w:rsidR="00181C5D" w:rsidRDefault="00181C5D" w:rsidP="00181C5D">
      <w:pPr>
        <w:pStyle w:val="section"/>
        <w:spacing w:before="120" w:after="120"/>
      </w:pPr>
      <w:bookmarkStart w:id="17" w:name="_Toc112680666"/>
      <w:r w:rsidRPr="008932DE">
        <w:rPr>
          <w:rFonts w:hint="eastAsia"/>
        </w:rPr>
        <w:lastRenderedPageBreak/>
        <w:t>江西省大学生物理创新竞赛省级二等奖</w:t>
      </w:r>
      <w:r w:rsidRPr="008932DE">
        <w:rPr>
          <w:rFonts w:hint="eastAsia"/>
        </w:rPr>
        <w:t xml:space="preserve"> 2021.12</w:t>
      </w:r>
      <w:bookmarkEnd w:id="17"/>
    </w:p>
    <w:p w14:paraId="243F5C31" w14:textId="77777777" w:rsidR="00181C5D" w:rsidRDefault="00181C5D" w:rsidP="00181C5D">
      <w:pPr>
        <w:pStyle w:val="af0"/>
      </w:pPr>
      <w:r>
        <w:rPr>
          <w:rFonts w:hint="eastAsia"/>
          <w:noProof/>
        </w:rPr>
        <w:drawing>
          <wp:inline distT="0" distB="0" distL="0" distR="0" wp14:anchorId="6DC2E31E" wp14:editId="240B2E3C">
            <wp:extent cx="6637560" cy="9382205"/>
            <wp:effectExtent l="0" t="0" r="2540" b="7620"/>
            <wp:docPr id="98" name="图片 98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98" descr="文本, 信件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560" cy="9382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0214A5" w14:textId="77777777" w:rsidR="002D1FFC" w:rsidRDefault="002D1FFC" w:rsidP="00181C5D">
      <w:pPr>
        <w:spacing w:before="120"/>
        <w:ind w:firstLineChars="0" w:firstLine="0"/>
        <w:sectPr w:rsidR="002D1FFC" w:rsidSect="004D1702">
          <w:footnotePr>
            <w:numFmt w:val="decimalEnclosedCircleChinese"/>
          </w:footnotePr>
          <w:pgSz w:w="11906" w:h="16838" w:code="9"/>
          <w:pgMar w:top="0" w:right="0" w:bottom="0" w:left="0" w:header="0" w:footer="0" w:gutter="0"/>
          <w:cols w:space="425"/>
          <w:docGrid w:linePitch="326"/>
        </w:sectPr>
      </w:pPr>
    </w:p>
    <w:p w14:paraId="503BBBF5" w14:textId="77777777" w:rsidR="00181C5D" w:rsidRDefault="00181C5D" w:rsidP="00181C5D">
      <w:pPr>
        <w:pStyle w:val="section"/>
        <w:spacing w:before="120" w:after="120"/>
      </w:pPr>
      <w:bookmarkStart w:id="18" w:name="_Toc112680667"/>
      <w:r w:rsidRPr="008932DE">
        <w:rPr>
          <w:rFonts w:hint="eastAsia"/>
        </w:rPr>
        <w:lastRenderedPageBreak/>
        <w:t>全国大学生数学竞赛（非数学类）省级三等奖</w:t>
      </w:r>
      <w:r w:rsidRPr="008932DE">
        <w:rPr>
          <w:rFonts w:hint="eastAsia"/>
        </w:rPr>
        <w:t xml:space="preserve"> 2020.12</w:t>
      </w:r>
      <w:bookmarkEnd w:id="18"/>
    </w:p>
    <w:p w14:paraId="57FE04F2" w14:textId="77777777" w:rsidR="006B731D" w:rsidRDefault="00181C5D" w:rsidP="00181C5D">
      <w:pPr>
        <w:spacing w:before="120"/>
        <w:jc w:val="center"/>
        <w:sectPr w:rsidR="006B731D" w:rsidSect="003518D1">
          <w:footerReference w:type="default" r:id="rId33"/>
          <w:footnotePr>
            <w:numFmt w:val="decimalEnclosedCircleChinese"/>
          </w:footnotePr>
          <w:pgSz w:w="16838" w:h="11906" w:orient="landscape" w:code="9"/>
          <w:pgMar w:top="0" w:right="0" w:bottom="0" w:left="0" w:header="0" w:footer="0" w:gutter="0"/>
          <w:cols w:space="425"/>
          <w:docGrid w:linePitch="326"/>
        </w:sectPr>
      </w:pPr>
      <w:r>
        <w:rPr>
          <w:rFonts w:hint="eastAsia"/>
          <w:noProof/>
        </w:rPr>
        <w:drawing>
          <wp:inline distT="0" distB="0" distL="0" distR="0" wp14:anchorId="51FA6EAD" wp14:editId="65A8AC28">
            <wp:extent cx="9020618" cy="6381750"/>
            <wp:effectExtent l="0" t="0" r="9525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20618" cy="638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89F9C2" w14:textId="54B52679" w:rsidR="006B731D" w:rsidRDefault="006B731D" w:rsidP="006B731D">
      <w:pPr>
        <w:pStyle w:val="section"/>
        <w:spacing w:before="120" w:after="120"/>
      </w:pPr>
      <w:bookmarkStart w:id="19" w:name="_Toc112680668"/>
      <w:r w:rsidRPr="00A35AB8">
        <w:rPr>
          <w:rFonts w:hint="eastAsia"/>
        </w:rPr>
        <w:lastRenderedPageBreak/>
        <w:t>全校大学生数学竞赛</w:t>
      </w:r>
      <w:r w:rsidRPr="00CF4E3B">
        <w:rPr>
          <w:rFonts w:hint="eastAsia"/>
        </w:rPr>
        <w:t>（非数学类）</w:t>
      </w:r>
      <w:r>
        <w:rPr>
          <w:rFonts w:hint="eastAsia"/>
        </w:rPr>
        <w:t>校级</w:t>
      </w:r>
      <w:r w:rsidRPr="00A35AB8">
        <w:rPr>
          <w:rFonts w:hint="eastAsia"/>
        </w:rPr>
        <w:t>一等奖</w:t>
      </w:r>
      <w:bookmarkEnd w:id="19"/>
    </w:p>
    <w:p w14:paraId="7D7D4F29" w14:textId="77777777" w:rsidR="006B731D" w:rsidRDefault="006B731D" w:rsidP="00181C5D">
      <w:pPr>
        <w:spacing w:before="120"/>
        <w:jc w:val="center"/>
        <w:sectPr w:rsidR="006B731D" w:rsidSect="003518D1">
          <w:footnotePr>
            <w:numFmt w:val="decimalEnclosedCircleChinese"/>
          </w:footnotePr>
          <w:pgSz w:w="16838" w:h="11906" w:orient="landscape" w:code="9"/>
          <w:pgMar w:top="0" w:right="0" w:bottom="0" w:left="0" w:header="0" w:footer="0" w:gutter="0"/>
          <w:cols w:space="425"/>
          <w:docGrid w:linePitch="326"/>
        </w:sectPr>
      </w:pPr>
      <w:r>
        <w:rPr>
          <w:noProof/>
        </w:rPr>
        <w:drawing>
          <wp:inline distT="0" distB="0" distL="0" distR="0" wp14:anchorId="643A10BC" wp14:editId="58F90291">
            <wp:extent cx="8890565" cy="6316980"/>
            <wp:effectExtent l="0" t="0" r="6350" b="7620"/>
            <wp:docPr id="1" name="图片 1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文本, 信件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15823" cy="63349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AB23DC" w14:textId="77777777" w:rsidR="006B731D" w:rsidRDefault="006B731D" w:rsidP="006B731D">
      <w:pPr>
        <w:pStyle w:val="section"/>
        <w:spacing w:before="120" w:after="120"/>
      </w:pPr>
      <w:bookmarkStart w:id="20" w:name="_Toc112680669"/>
      <w:r>
        <w:rPr>
          <w:rFonts w:hint="eastAsia"/>
        </w:rPr>
        <w:lastRenderedPageBreak/>
        <w:t>全校大学生物理创新竞赛校级一等奖</w:t>
      </w:r>
      <w:r>
        <w:rPr>
          <w:rFonts w:hint="eastAsia"/>
        </w:rPr>
        <w:t xml:space="preserve"> </w:t>
      </w:r>
      <w:r>
        <w:t>2021.10</w:t>
      </w:r>
      <w:bookmarkEnd w:id="20"/>
    </w:p>
    <w:p w14:paraId="4B52CC8F" w14:textId="0CA6591B" w:rsidR="006B731D" w:rsidRDefault="006B731D" w:rsidP="00181C5D">
      <w:pPr>
        <w:spacing w:before="120"/>
        <w:jc w:val="center"/>
        <w:sectPr w:rsidR="006B731D" w:rsidSect="003518D1">
          <w:footnotePr>
            <w:numFmt w:val="decimalEnclosedCircleChinese"/>
          </w:footnotePr>
          <w:pgSz w:w="16838" w:h="11906" w:orient="landscape" w:code="9"/>
          <w:pgMar w:top="0" w:right="0" w:bottom="0" w:left="0" w:header="0" w:footer="0" w:gutter="0"/>
          <w:cols w:space="425"/>
          <w:docGrid w:linePitch="326"/>
        </w:sectPr>
      </w:pPr>
      <w:r>
        <w:rPr>
          <w:noProof/>
        </w:rPr>
        <w:drawing>
          <wp:inline distT="0" distB="0" distL="0" distR="0" wp14:anchorId="18D7959F" wp14:editId="2A0833DF">
            <wp:extent cx="9083604" cy="6454140"/>
            <wp:effectExtent l="0" t="0" r="3810" b="3810"/>
            <wp:docPr id="3" name="图片 3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文本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92773" cy="6460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AD6F98" w14:textId="77777777" w:rsidR="006B731D" w:rsidRDefault="006B731D" w:rsidP="006B731D">
      <w:pPr>
        <w:pStyle w:val="section"/>
        <w:spacing w:before="120" w:after="120"/>
      </w:pPr>
      <w:bookmarkStart w:id="21" w:name="_Toc112680670"/>
      <w:r w:rsidRPr="00A35AB8">
        <w:rPr>
          <w:rFonts w:hint="eastAsia"/>
        </w:rPr>
        <w:lastRenderedPageBreak/>
        <w:t>全校大学生数学建模竞赛</w:t>
      </w:r>
      <w:r>
        <w:rPr>
          <w:rFonts w:hint="eastAsia"/>
        </w:rPr>
        <w:t>校级</w:t>
      </w:r>
      <w:r w:rsidRPr="00A35AB8">
        <w:rPr>
          <w:rFonts w:hint="eastAsia"/>
        </w:rPr>
        <w:t>二等奖</w:t>
      </w:r>
      <w:r>
        <w:rPr>
          <w:rFonts w:hint="eastAsia"/>
        </w:rPr>
        <w:t xml:space="preserve"> </w:t>
      </w:r>
      <w:r>
        <w:t>2021.07</w:t>
      </w:r>
      <w:bookmarkEnd w:id="21"/>
    </w:p>
    <w:p w14:paraId="427E5CBF" w14:textId="3F7BCD71" w:rsidR="006B731D" w:rsidRPr="006B731D" w:rsidRDefault="006B731D" w:rsidP="00181C5D">
      <w:pPr>
        <w:spacing w:before="120"/>
        <w:jc w:val="center"/>
        <w:sectPr w:rsidR="006B731D" w:rsidRPr="006B731D" w:rsidSect="003518D1">
          <w:footnotePr>
            <w:numFmt w:val="decimalEnclosedCircleChinese"/>
          </w:footnotePr>
          <w:pgSz w:w="16838" w:h="11906" w:orient="landscape" w:code="9"/>
          <w:pgMar w:top="0" w:right="0" w:bottom="0" w:left="0" w:header="0" w:footer="0" w:gutter="0"/>
          <w:cols w:space="425"/>
          <w:docGrid w:linePitch="326"/>
        </w:sectPr>
      </w:pPr>
      <w:r>
        <w:rPr>
          <w:noProof/>
        </w:rPr>
        <w:drawing>
          <wp:inline distT="0" distB="0" distL="0" distR="0" wp14:anchorId="0BA4AD76" wp14:editId="42CD594E">
            <wp:extent cx="9008533" cy="6400800"/>
            <wp:effectExtent l="0" t="0" r="2540" b="0"/>
            <wp:docPr id="4" name="图片 4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文本, 信件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14824" cy="6405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FA71F5" w14:textId="77777777" w:rsidR="006B731D" w:rsidRDefault="006B731D" w:rsidP="006B731D">
      <w:pPr>
        <w:pStyle w:val="section"/>
        <w:spacing w:before="120" w:after="120"/>
      </w:pPr>
      <w:bookmarkStart w:id="22" w:name="_Toc112680671"/>
      <w:r w:rsidRPr="00A35AB8">
        <w:rPr>
          <w:rFonts w:hint="eastAsia"/>
        </w:rPr>
        <w:lastRenderedPageBreak/>
        <w:t>全校大学生节能减排竞赛</w:t>
      </w:r>
      <w:r>
        <w:rPr>
          <w:rFonts w:hint="eastAsia"/>
        </w:rPr>
        <w:t>校级</w:t>
      </w:r>
      <w:r w:rsidRPr="00A35AB8">
        <w:rPr>
          <w:rFonts w:hint="eastAsia"/>
        </w:rPr>
        <w:t>三等奖</w:t>
      </w:r>
      <w:r>
        <w:rPr>
          <w:rFonts w:hint="eastAsia"/>
        </w:rPr>
        <w:t xml:space="preserve"> </w:t>
      </w:r>
      <w:r>
        <w:t>2020.09</w:t>
      </w:r>
      <w:bookmarkEnd w:id="22"/>
    </w:p>
    <w:p w14:paraId="345FA72B" w14:textId="0556EE20" w:rsidR="006B731D" w:rsidRDefault="006B731D" w:rsidP="00181C5D">
      <w:pPr>
        <w:spacing w:before="120"/>
        <w:jc w:val="center"/>
        <w:sectPr w:rsidR="006B731D" w:rsidSect="003518D1">
          <w:footnotePr>
            <w:numFmt w:val="decimalEnclosedCircleChinese"/>
          </w:footnotePr>
          <w:pgSz w:w="16838" w:h="11906" w:orient="landscape" w:code="9"/>
          <w:pgMar w:top="0" w:right="0" w:bottom="0" w:left="0" w:header="0" w:footer="0" w:gutter="0"/>
          <w:cols w:space="425"/>
          <w:docGrid w:linePitch="326"/>
        </w:sectPr>
      </w:pPr>
      <w:r>
        <w:rPr>
          <w:noProof/>
        </w:rPr>
        <w:drawing>
          <wp:inline distT="0" distB="0" distL="0" distR="0" wp14:anchorId="3C08C93A" wp14:editId="494F06D9">
            <wp:extent cx="8997809" cy="6393180"/>
            <wp:effectExtent l="0" t="0" r="0" b="7620"/>
            <wp:docPr id="6" name="图片 6" descr="白板上的文字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白板上的文字&#10;&#10;中度可信度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10729" cy="6402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578DAC" w14:textId="77777777" w:rsidR="006B731D" w:rsidRPr="007D13C4" w:rsidRDefault="006B731D" w:rsidP="006B731D">
      <w:pPr>
        <w:pStyle w:val="section"/>
        <w:spacing w:before="120" w:after="120"/>
      </w:pPr>
      <w:bookmarkStart w:id="23" w:name="_Toc112680672"/>
      <w:r>
        <w:rPr>
          <w:rFonts w:hint="eastAsia"/>
        </w:rPr>
        <w:lastRenderedPageBreak/>
        <w:t>全校暑期三下乡优秀调研报告</w:t>
      </w:r>
      <w:r>
        <w:rPr>
          <w:rFonts w:hint="eastAsia"/>
        </w:rPr>
        <w:t>2</w:t>
      </w:r>
      <w:r>
        <w:t>022.02</w:t>
      </w:r>
      <w:bookmarkEnd w:id="23"/>
    </w:p>
    <w:p w14:paraId="7E5523E3" w14:textId="5ED1E6A4" w:rsidR="002D1FFC" w:rsidRPr="006B731D" w:rsidRDefault="006B731D" w:rsidP="00181C5D">
      <w:pPr>
        <w:spacing w:before="120"/>
        <w:jc w:val="center"/>
        <w:sectPr w:rsidR="002D1FFC" w:rsidRPr="006B731D" w:rsidSect="003518D1">
          <w:footnotePr>
            <w:numFmt w:val="decimalEnclosedCircleChinese"/>
          </w:footnotePr>
          <w:pgSz w:w="16838" w:h="11906" w:orient="landscape" w:code="9"/>
          <w:pgMar w:top="0" w:right="0" w:bottom="0" w:left="0" w:header="0" w:footer="0" w:gutter="0"/>
          <w:cols w:space="425"/>
          <w:docGrid w:linePitch="326"/>
        </w:sectPr>
      </w:pPr>
      <w:r>
        <w:rPr>
          <w:noProof/>
        </w:rPr>
        <w:drawing>
          <wp:inline distT="0" distB="0" distL="0" distR="0" wp14:anchorId="237AF4DD" wp14:editId="2DAF0594">
            <wp:extent cx="9051521" cy="6423660"/>
            <wp:effectExtent l="0" t="0" r="0" b="0"/>
            <wp:docPr id="7" name="图片 7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文本, 信件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60243" cy="642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20BD3D" w14:textId="77777777" w:rsidR="00E4737D" w:rsidRDefault="00E4737D" w:rsidP="00E4737D">
      <w:pPr>
        <w:pStyle w:val="1"/>
        <w:spacing w:before="120"/>
      </w:pPr>
      <w:bookmarkStart w:id="24" w:name="_Toc109902043"/>
      <w:bookmarkStart w:id="25" w:name="_Toc112680673"/>
      <w:r>
        <w:rPr>
          <w:rFonts w:hint="eastAsia"/>
        </w:rPr>
        <w:lastRenderedPageBreak/>
        <w:t>荣誉证书</w:t>
      </w:r>
      <w:bookmarkEnd w:id="24"/>
      <w:bookmarkEnd w:id="25"/>
    </w:p>
    <w:p w14:paraId="0B08A26F" w14:textId="77777777" w:rsidR="00E4737D" w:rsidRDefault="00E4737D" w:rsidP="003518D1">
      <w:pPr>
        <w:pStyle w:val="section"/>
        <w:spacing w:before="120" w:after="120"/>
      </w:pPr>
      <w:bookmarkStart w:id="26" w:name="_Toc109902044"/>
      <w:bookmarkStart w:id="27" w:name="_Toc112680674"/>
      <w:r w:rsidRPr="00905711">
        <w:rPr>
          <w:rFonts w:hint="eastAsia"/>
        </w:rPr>
        <w:t>优秀团员标兵</w:t>
      </w:r>
      <w:r w:rsidRPr="00905711">
        <w:rPr>
          <w:rFonts w:hint="eastAsia"/>
        </w:rPr>
        <w:t xml:space="preserve"> 2022.05</w:t>
      </w:r>
      <w:bookmarkEnd w:id="26"/>
      <w:bookmarkEnd w:id="27"/>
    </w:p>
    <w:p w14:paraId="47EC48B7" w14:textId="77777777" w:rsidR="003518D1" w:rsidRDefault="00E4737D" w:rsidP="00E4737D">
      <w:pPr>
        <w:spacing w:before="120"/>
        <w:ind w:firstLineChars="0" w:firstLine="0"/>
        <w:jc w:val="center"/>
        <w:sectPr w:rsidR="003518D1" w:rsidSect="002D077C">
          <w:footnotePr>
            <w:numFmt w:val="decimalEnclosedCircleChinese"/>
          </w:footnotePr>
          <w:pgSz w:w="16838" w:h="11906" w:orient="landscape" w:code="9"/>
          <w:pgMar w:top="0" w:right="0" w:bottom="0" w:left="0" w:header="0" w:footer="0" w:gutter="0"/>
          <w:cols w:space="425"/>
          <w:docGrid w:linePitch="326"/>
        </w:sectPr>
      </w:pPr>
      <w:r>
        <w:rPr>
          <w:noProof/>
        </w:rPr>
        <w:drawing>
          <wp:inline distT="0" distB="0" distL="0" distR="0" wp14:anchorId="5BFAE9E6" wp14:editId="41648B3B">
            <wp:extent cx="6067367" cy="8576508"/>
            <wp:effectExtent l="2540" t="0" r="0" b="0"/>
            <wp:docPr id="5" name="图片 5" descr="图片包含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图片包含 信件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6086126" cy="86030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A1623C" w14:textId="18F2A0FA" w:rsidR="00E4737D" w:rsidRDefault="00E4737D" w:rsidP="003518D1">
      <w:pPr>
        <w:pStyle w:val="section"/>
        <w:spacing w:before="120" w:after="120"/>
      </w:pPr>
      <w:bookmarkStart w:id="28" w:name="_Toc109902045"/>
      <w:bookmarkStart w:id="29" w:name="_Toc112680675"/>
      <w:r w:rsidRPr="00905711">
        <w:rPr>
          <w:rFonts w:hint="eastAsia"/>
        </w:rPr>
        <w:lastRenderedPageBreak/>
        <w:t>五好学生标兵</w:t>
      </w:r>
      <w:r w:rsidRPr="00905711">
        <w:rPr>
          <w:rFonts w:hint="eastAsia"/>
        </w:rPr>
        <w:t xml:space="preserve"> 2021.11</w:t>
      </w:r>
      <w:bookmarkEnd w:id="28"/>
      <w:bookmarkEnd w:id="29"/>
    </w:p>
    <w:p w14:paraId="69425430" w14:textId="77777777" w:rsidR="00E4737D" w:rsidRDefault="00E4737D" w:rsidP="00E4737D">
      <w:pPr>
        <w:spacing w:before="120"/>
        <w:ind w:firstLineChars="0" w:firstLine="0"/>
        <w:jc w:val="center"/>
      </w:pPr>
      <w:r>
        <w:rPr>
          <w:rFonts w:hint="eastAsia"/>
          <w:noProof/>
        </w:rPr>
        <w:drawing>
          <wp:inline distT="0" distB="0" distL="0" distR="0" wp14:anchorId="4FB70296" wp14:editId="05002EF4">
            <wp:extent cx="8988389" cy="6355080"/>
            <wp:effectExtent l="0" t="0" r="3810" b="7620"/>
            <wp:docPr id="109" name="图片 109" descr="白板上的文字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09" descr="白板上的文字&#10;&#10;中度可信度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26814" cy="63822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A49EB7" w14:textId="77777777" w:rsidR="00E4737D" w:rsidRDefault="00E4737D" w:rsidP="00E4737D">
      <w:pPr>
        <w:spacing w:before="120"/>
        <w:sectPr w:rsidR="00E4737D" w:rsidSect="002D077C">
          <w:footnotePr>
            <w:numFmt w:val="decimalEnclosedCircleChinese"/>
          </w:footnotePr>
          <w:pgSz w:w="16838" w:h="11906" w:orient="landscape" w:code="9"/>
          <w:pgMar w:top="0" w:right="0" w:bottom="0" w:left="0" w:header="0" w:footer="0" w:gutter="0"/>
          <w:cols w:space="425"/>
          <w:docGrid w:linePitch="326"/>
        </w:sectPr>
      </w:pPr>
    </w:p>
    <w:p w14:paraId="36698DD3" w14:textId="77777777" w:rsidR="00E4737D" w:rsidRDefault="00E4737D" w:rsidP="003518D1">
      <w:pPr>
        <w:pStyle w:val="section"/>
        <w:spacing w:before="120" w:after="120"/>
      </w:pPr>
      <w:bookmarkStart w:id="30" w:name="_Toc109902046"/>
      <w:bookmarkStart w:id="31" w:name="_Toc112680676"/>
      <w:r w:rsidRPr="00905711">
        <w:rPr>
          <w:rFonts w:hint="eastAsia"/>
        </w:rPr>
        <w:lastRenderedPageBreak/>
        <w:t>优秀团干</w:t>
      </w:r>
      <w:r w:rsidRPr="00905711">
        <w:rPr>
          <w:rFonts w:hint="eastAsia"/>
        </w:rPr>
        <w:t xml:space="preserve"> 2020.05</w:t>
      </w:r>
      <w:bookmarkEnd w:id="30"/>
      <w:bookmarkEnd w:id="31"/>
    </w:p>
    <w:p w14:paraId="0A72AC1A" w14:textId="77777777" w:rsidR="00E4737D" w:rsidRDefault="00E4737D" w:rsidP="00E4737D">
      <w:pPr>
        <w:spacing w:before="120"/>
        <w:ind w:firstLineChars="0" w:firstLine="0"/>
        <w:jc w:val="center"/>
        <w:sectPr w:rsidR="00E4737D" w:rsidSect="004D1702">
          <w:footnotePr>
            <w:numFmt w:val="decimalEnclosedCircleChinese"/>
          </w:footnotePr>
          <w:pgSz w:w="16838" w:h="11906" w:orient="landscape" w:code="9"/>
          <w:pgMar w:top="0" w:right="0" w:bottom="0" w:left="0" w:header="0" w:footer="0" w:gutter="0"/>
          <w:cols w:space="425"/>
          <w:docGrid w:linePitch="326"/>
        </w:sectPr>
      </w:pPr>
      <w:r>
        <w:rPr>
          <w:rFonts w:hint="eastAsia"/>
          <w:noProof/>
        </w:rPr>
        <w:drawing>
          <wp:inline distT="0" distB="0" distL="0" distR="0" wp14:anchorId="65E52C4F" wp14:editId="43AAB9DE">
            <wp:extent cx="8980745" cy="6362700"/>
            <wp:effectExtent l="0" t="0" r="0" b="0"/>
            <wp:docPr id="110" name="图片 110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10" descr="文本, 信件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09171" cy="63828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4109C1" w14:textId="77777777" w:rsidR="00E4737D" w:rsidRDefault="00E4737D" w:rsidP="003518D1">
      <w:pPr>
        <w:pStyle w:val="section"/>
        <w:spacing w:before="120" w:after="120"/>
      </w:pPr>
      <w:bookmarkStart w:id="32" w:name="_Toc109902047"/>
      <w:bookmarkStart w:id="33" w:name="_Toc112680677"/>
      <w:r w:rsidRPr="00FC40F8">
        <w:rPr>
          <w:rFonts w:hint="eastAsia"/>
        </w:rPr>
        <w:lastRenderedPageBreak/>
        <w:t>优秀学生干部</w:t>
      </w:r>
      <w:r>
        <w:rPr>
          <w:rFonts w:hint="eastAsia"/>
        </w:rPr>
        <w:t xml:space="preserve"> </w:t>
      </w:r>
      <w:r>
        <w:t>2020.12</w:t>
      </w:r>
      <w:bookmarkEnd w:id="32"/>
      <w:bookmarkEnd w:id="33"/>
    </w:p>
    <w:p w14:paraId="162026AE" w14:textId="77777777" w:rsidR="00E4737D" w:rsidRDefault="00E4737D" w:rsidP="00E4737D">
      <w:pPr>
        <w:spacing w:before="120"/>
        <w:ind w:firstLineChars="0" w:firstLine="0"/>
        <w:jc w:val="center"/>
        <w:sectPr w:rsidR="00E4737D" w:rsidSect="004D1702">
          <w:footnotePr>
            <w:numFmt w:val="decimalEnclosedCircleChinese"/>
          </w:footnotePr>
          <w:pgSz w:w="16838" w:h="11906" w:orient="landscape" w:code="9"/>
          <w:pgMar w:top="0" w:right="0" w:bottom="0" w:left="0" w:header="0" w:footer="0" w:gutter="0"/>
          <w:cols w:space="425"/>
          <w:docGrid w:linePitch="326"/>
        </w:sectPr>
      </w:pPr>
      <w:r>
        <w:rPr>
          <w:rFonts w:hint="eastAsia"/>
          <w:noProof/>
        </w:rPr>
        <w:drawing>
          <wp:inline distT="0" distB="0" distL="0" distR="0" wp14:anchorId="26231F19" wp14:editId="36C66EFC">
            <wp:extent cx="9056029" cy="6416040"/>
            <wp:effectExtent l="0" t="0" r="0" b="3810"/>
            <wp:docPr id="111" name="图片 111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11" descr="图示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78288" cy="6431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789489" w14:textId="77777777" w:rsidR="00E4737D" w:rsidRDefault="00E4737D" w:rsidP="003518D1">
      <w:pPr>
        <w:pStyle w:val="section"/>
        <w:spacing w:before="120" w:after="120"/>
      </w:pPr>
      <w:bookmarkStart w:id="34" w:name="_Toc109902048"/>
      <w:bookmarkStart w:id="35" w:name="_Toc112680678"/>
      <w:r w:rsidRPr="00905711">
        <w:rPr>
          <w:rFonts w:hint="eastAsia"/>
        </w:rPr>
        <w:lastRenderedPageBreak/>
        <w:t>军训优秀学员</w:t>
      </w:r>
      <w:r w:rsidRPr="00905711">
        <w:rPr>
          <w:rFonts w:hint="eastAsia"/>
        </w:rPr>
        <w:t>2019.09</w:t>
      </w:r>
      <w:bookmarkEnd w:id="34"/>
      <w:bookmarkEnd w:id="35"/>
    </w:p>
    <w:p w14:paraId="2EE735DF" w14:textId="77777777" w:rsidR="00E4737D" w:rsidRDefault="00E4737D" w:rsidP="00E4737D">
      <w:pPr>
        <w:spacing w:before="120"/>
        <w:ind w:firstLineChars="0" w:firstLine="0"/>
        <w:jc w:val="center"/>
        <w:sectPr w:rsidR="00E4737D" w:rsidSect="004D1702">
          <w:footnotePr>
            <w:numFmt w:val="decimalEnclosedCircleChinese"/>
          </w:footnotePr>
          <w:pgSz w:w="16838" w:h="11906" w:orient="landscape" w:code="9"/>
          <w:pgMar w:top="0" w:right="0" w:bottom="0" w:left="0" w:header="0" w:footer="0" w:gutter="0"/>
          <w:cols w:space="425"/>
          <w:docGrid w:linePitch="326"/>
        </w:sectPr>
      </w:pPr>
      <w:r>
        <w:rPr>
          <w:rFonts w:hint="eastAsia"/>
          <w:noProof/>
        </w:rPr>
        <w:drawing>
          <wp:inline distT="0" distB="0" distL="0" distR="0" wp14:anchorId="624CF74F" wp14:editId="3DB87548">
            <wp:extent cx="8740140" cy="6192237"/>
            <wp:effectExtent l="0" t="0" r="3810" b="0"/>
            <wp:docPr id="112" name="图片 112" descr="图示,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12" descr="图示, 文本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61734" cy="62075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0A6747" w14:textId="77777777" w:rsidR="00E4737D" w:rsidRDefault="00E4737D" w:rsidP="003518D1">
      <w:pPr>
        <w:pStyle w:val="section"/>
        <w:spacing w:before="120" w:after="120"/>
      </w:pPr>
      <w:bookmarkStart w:id="36" w:name="_Toc109902049"/>
      <w:bookmarkStart w:id="37" w:name="_Toc112680679"/>
      <w:r>
        <w:rPr>
          <w:rFonts w:hint="eastAsia"/>
        </w:rPr>
        <w:lastRenderedPageBreak/>
        <w:t>双学</w:t>
      </w:r>
      <w:r w:rsidRPr="00FC40F8">
        <w:rPr>
          <w:rFonts w:hint="eastAsia"/>
        </w:rPr>
        <w:t>先进个人</w:t>
      </w:r>
      <w:r>
        <w:rPr>
          <w:rFonts w:hint="eastAsia"/>
        </w:rPr>
        <w:t xml:space="preserve"> </w:t>
      </w:r>
      <w:r>
        <w:t>2020.03</w:t>
      </w:r>
      <w:bookmarkEnd w:id="36"/>
      <w:bookmarkEnd w:id="37"/>
    </w:p>
    <w:p w14:paraId="652902A1" w14:textId="77777777" w:rsidR="00E4737D" w:rsidRDefault="00E4737D" w:rsidP="00E4737D">
      <w:pPr>
        <w:spacing w:before="120"/>
        <w:jc w:val="center"/>
        <w:sectPr w:rsidR="00E4737D" w:rsidSect="004D1702">
          <w:footnotePr>
            <w:numFmt w:val="decimalEnclosedCircleChinese"/>
          </w:footnotePr>
          <w:pgSz w:w="16838" w:h="11906" w:orient="landscape" w:code="9"/>
          <w:pgMar w:top="0" w:right="0" w:bottom="0" w:left="0" w:header="0" w:footer="0" w:gutter="0"/>
          <w:cols w:space="425"/>
          <w:docGrid w:linePitch="326"/>
        </w:sectPr>
      </w:pPr>
      <w:r>
        <w:rPr>
          <w:rFonts w:hint="eastAsia"/>
          <w:noProof/>
        </w:rPr>
        <w:drawing>
          <wp:inline distT="0" distB="0" distL="0" distR="0" wp14:anchorId="68780DFD" wp14:editId="7873DF25">
            <wp:extent cx="8945422" cy="6339840"/>
            <wp:effectExtent l="0" t="0" r="8255" b="3810"/>
            <wp:docPr id="113" name="图片 113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13" descr="文本, 信件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84608" cy="63676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56D3CB" w14:textId="77777777" w:rsidR="00E4737D" w:rsidRDefault="00E4737D" w:rsidP="003518D1">
      <w:pPr>
        <w:pStyle w:val="section"/>
        <w:spacing w:before="120" w:after="120"/>
      </w:pPr>
      <w:bookmarkStart w:id="38" w:name="_Toc109902050"/>
      <w:bookmarkStart w:id="39" w:name="_Toc112680680"/>
      <w:r w:rsidRPr="00905711">
        <w:rPr>
          <w:rFonts w:hint="eastAsia"/>
        </w:rPr>
        <w:lastRenderedPageBreak/>
        <w:t>双学先进个人</w:t>
      </w:r>
      <w:r w:rsidRPr="00905711">
        <w:rPr>
          <w:rFonts w:hint="eastAsia"/>
        </w:rPr>
        <w:t xml:space="preserve"> 2021.03</w:t>
      </w:r>
      <w:bookmarkEnd w:id="38"/>
      <w:bookmarkEnd w:id="39"/>
    </w:p>
    <w:p w14:paraId="2B0815DF" w14:textId="77777777" w:rsidR="00E4737D" w:rsidRDefault="00E4737D" w:rsidP="00E4737D">
      <w:pPr>
        <w:spacing w:before="120"/>
        <w:ind w:firstLineChars="0" w:firstLine="0"/>
        <w:jc w:val="center"/>
        <w:sectPr w:rsidR="00E4737D" w:rsidSect="004D1702">
          <w:footnotePr>
            <w:numFmt w:val="decimalEnclosedCircleChinese"/>
          </w:footnotePr>
          <w:pgSz w:w="16838" w:h="11906" w:orient="landscape" w:code="9"/>
          <w:pgMar w:top="0" w:right="0" w:bottom="0" w:left="0" w:header="0" w:footer="0" w:gutter="0"/>
          <w:cols w:space="425"/>
          <w:docGrid w:linePitch="326"/>
        </w:sectPr>
      </w:pPr>
      <w:r>
        <w:rPr>
          <w:noProof/>
        </w:rPr>
        <w:drawing>
          <wp:inline distT="0" distB="0" distL="0" distR="0" wp14:anchorId="6649DFA7" wp14:editId="45504F4D">
            <wp:extent cx="8892540" cy="6300211"/>
            <wp:effectExtent l="0" t="0" r="3810" b="5715"/>
            <wp:docPr id="116" name="图片 116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16" descr="文本, 信件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06368" cy="6310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3BE10D" w14:textId="77777777" w:rsidR="00E4737D" w:rsidRDefault="00E4737D" w:rsidP="00E4737D">
      <w:pPr>
        <w:pStyle w:val="1"/>
        <w:spacing w:before="120"/>
      </w:pPr>
      <w:bookmarkStart w:id="40" w:name="_Toc105067668"/>
      <w:bookmarkStart w:id="41" w:name="_Toc109902051"/>
      <w:bookmarkStart w:id="42" w:name="_Toc112680681"/>
      <w:r>
        <w:rPr>
          <w:rFonts w:hint="eastAsia"/>
        </w:rPr>
        <w:lastRenderedPageBreak/>
        <w:t>奖学金</w:t>
      </w:r>
      <w:bookmarkEnd w:id="40"/>
      <w:bookmarkEnd w:id="41"/>
      <w:bookmarkEnd w:id="42"/>
    </w:p>
    <w:p w14:paraId="4435B625" w14:textId="77777777" w:rsidR="00E4737D" w:rsidRDefault="00E4737D" w:rsidP="003518D1">
      <w:pPr>
        <w:pStyle w:val="section"/>
        <w:spacing w:before="120" w:after="120"/>
      </w:pPr>
      <w:bookmarkStart w:id="43" w:name="_Toc109902052"/>
      <w:bookmarkStart w:id="44" w:name="_Toc112680682"/>
      <w:proofErr w:type="gramStart"/>
      <w:r w:rsidRPr="00905711">
        <w:rPr>
          <w:rFonts w:hint="eastAsia"/>
        </w:rPr>
        <w:t>豪鹏科技</w:t>
      </w:r>
      <w:proofErr w:type="gramEnd"/>
      <w:r w:rsidRPr="00905711">
        <w:rPr>
          <w:rFonts w:hint="eastAsia"/>
        </w:rPr>
        <w:t>奖学金</w:t>
      </w:r>
      <w:r w:rsidRPr="00905711">
        <w:rPr>
          <w:rFonts w:hint="eastAsia"/>
        </w:rPr>
        <w:t xml:space="preserve"> 2021.12</w:t>
      </w:r>
      <w:bookmarkEnd w:id="43"/>
      <w:bookmarkEnd w:id="44"/>
    </w:p>
    <w:p w14:paraId="5B997E2F" w14:textId="77777777" w:rsidR="00E4737D" w:rsidRPr="00905711" w:rsidRDefault="00E4737D" w:rsidP="00E4737D">
      <w:pPr>
        <w:spacing w:before="120"/>
        <w:ind w:firstLineChars="0" w:firstLine="0"/>
        <w:jc w:val="center"/>
        <w:sectPr w:rsidR="00E4737D" w:rsidRPr="00905711" w:rsidSect="004D1702">
          <w:footnotePr>
            <w:numFmt w:val="decimalEnclosedCircleChinese"/>
          </w:footnotePr>
          <w:pgSz w:w="16838" w:h="11906" w:orient="landscape" w:code="9"/>
          <w:pgMar w:top="0" w:right="0" w:bottom="0" w:left="0" w:header="0" w:footer="0" w:gutter="0"/>
          <w:cols w:space="425"/>
          <w:docGrid w:linePitch="326"/>
        </w:sectPr>
      </w:pPr>
      <w:r>
        <w:rPr>
          <w:rFonts w:hint="eastAsia"/>
          <w:noProof/>
        </w:rPr>
        <w:drawing>
          <wp:inline distT="0" distB="0" distL="0" distR="0" wp14:anchorId="55CAD599" wp14:editId="61713CCD">
            <wp:extent cx="8564880" cy="6068070"/>
            <wp:effectExtent l="0" t="0" r="7620" b="8890"/>
            <wp:docPr id="117" name="图片 117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17" descr="文本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84729" cy="60821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8ABBA0" w14:textId="77777777" w:rsidR="00E4737D" w:rsidRDefault="00E4737D" w:rsidP="003518D1">
      <w:pPr>
        <w:pStyle w:val="section"/>
        <w:spacing w:before="120" w:after="120"/>
      </w:pPr>
      <w:bookmarkStart w:id="45" w:name="_Toc109902053"/>
      <w:bookmarkStart w:id="46" w:name="_Toc112680683"/>
      <w:r w:rsidRPr="00905711">
        <w:rPr>
          <w:rFonts w:hint="eastAsia"/>
        </w:rPr>
        <w:lastRenderedPageBreak/>
        <w:t>钟惠明奖学金</w:t>
      </w:r>
      <w:r w:rsidRPr="00905711">
        <w:rPr>
          <w:rFonts w:hint="eastAsia"/>
        </w:rPr>
        <w:t xml:space="preserve"> 2020.12</w:t>
      </w:r>
      <w:bookmarkEnd w:id="45"/>
      <w:bookmarkEnd w:id="46"/>
    </w:p>
    <w:p w14:paraId="274CA7D8" w14:textId="77777777" w:rsidR="00E4737D" w:rsidRPr="00905711" w:rsidRDefault="00E4737D" w:rsidP="00E4737D">
      <w:pPr>
        <w:spacing w:before="120"/>
        <w:ind w:firstLineChars="0" w:firstLine="0"/>
        <w:jc w:val="center"/>
        <w:sectPr w:rsidR="00E4737D" w:rsidRPr="00905711" w:rsidSect="004D1702">
          <w:footnotePr>
            <w:numFmt w:val="decimalEnclosedCircleChinese"/>
          </w:footnotePr>
          <w:pgSz w:w="16838" w:h="11906" w:orient="landscape" w:code="9"/>
          <w:pgMar w:top="0" w:right="0" w:bottom="0" w:left="0" w:header="0" w:footer="0" w:gutter="0"/>
          <w:cols w:space="425"/>
          <w:docGrid w:linePitch="326"/>
        </w:sectPr>
      </w:pPr>
      <w:r>
        <w:rPr>
          <w:rFonts w:hint="eastAsia"/>
          <w:noProof/>
        </w:rPr>
        <w:drawing>
          <wp:inline distT="0" distB="0" distL="0" distR="0" wp14:anchorId="503665BB" wp14:editId="51E987EE">
            <wp:extent cx="9044940" cy="6408183"/>
            <wp:effectExtent l="0" t="0" r="3810" b="0"/>
            <wp:docPr id="118" name="图片 118" descr="白板上的文字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18" descr="白板上的文字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70066" cy="64259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CFBE38" w14:textId="77777777" w:rsidR="00E4737D" w:rsidRDefault="00E4737D" w:rsidP="003518D1">
      <w:pPr>
        <w:pStyle w:val="section"/>
        <w:spacing w:before="120" w:after="120"/>
      </w:pPr>
      <w:bookmarkStart w:id="47" w:name="_Toc109902054"/>
      <w:bookmarkStart w:id="48" w:name="_Toc112680684"/>
      <w:r w:rsidRPr="00905711">
        <w:rPr>
          <w:rFonts w:hint="eastAsia"/>
        </w:rPr>
        <w:lastRenderedPageBreak/>
        <w:t>校级一等奖学金</w:t>
      </w:r>
      <w:r w:rsidRPr="00905711">
        <w:rPr>
          <w:rFonts w:hint="eastAsia"/>
        </w:rPr>
        <w:t xml:space="preserve"> 2020.10</w:t>
      </w:r>
      <w:bookmarkEnd w:id="47"/>
      <w:bookmarkEnd w:id="48"/>
    </w:p>
    <w:p w14:paraId="36C13F63" w14:textId="77777777" w:rsidR="00E4737D" w:rsidRPr="00905711" w:rsidRDefault="00E4737D" w:rsidP="00E4737D">
      <w:pPr>
        <w:spacing w:before="120"/>
        <w:ind w:firstLineChars="0" w:firstLine="0"/>
        <w:jc w:val="center"/>
        <w:sectPr w:rsidR="00E4737D" w:rsidRPr="00905711" w:rsidSect="004D1702">
          <w:footnotePr>
            <w:numFmt w:val="decimalEnclosedCircleChinese"/>
          </w:footnotePr>
          <w:pgSz w:w="16838" w:h="11906" w:orient="landscape" w:code="9"/>
          <w:pgMar w:top="0" w:right="0" w:bottom="0" w:left="0" w:header="0" w:footer="0" w:gutter="0"/>
          <w:cols w:space="425"/>
          <w:docGrid w:linePitch="326"/>
        </w:sectPr>
      </w:pPr>
      <w:r>
        <w:rPr>
          <w:noProof/>
        </w:rPr>
        <w:drawing>
          <wp:inline distT="0" distB="0" distL="0" distR="0" wp14:anchorId="07109CDE" wp14:editId="235E973D">
            <wp:extent cx="9182100" cy="6505358"/>
            <wp:effectExtent l="0" t="0" r="0" b="0"/>
            <wp:docPr id="121" name="图片 121" descr="白板上的文字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21" descr="白板上的文字&#10;&#10;中度可信度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01025" cy="65187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A99906" w14:textId="77777777" w:rsidR="00E4737D" w:rsidRDefault="00E4737D" w:rsidP="003518D1">
      <w:pPr>
        <w:pStyle w:val="section"/>
        <w:spacing w:before="120" w:after="120"/>
      </w:pPr>
      <w:bookmarkStart w:id="49" w:name="_Toc109902055"/>
      <w:bookmarkStart w:id="50" w:name="_Toc112680685"/>
      <w:r w:rsidRPr="00905711">
        <w:rPr>
          <w:rFonts w:hint="eastAsia"/>
        </w:rPr>
        <w:lastRenderedPageBreak/>
        <w:t>校级一等奖学金</w:t>
      </w:r>
      <w:r w:rsidRPr="00905711">
        <w:rPr>
          <w:rFonts w:hint="eastAsia"/>
        </w:rPr>
        <w:t xml:space="preserve"> 2021.05</w:t>
      </w:r>
      <w:bookmarkEnd w:id="49"/>
      <w:bookmarkEnd w:id="50"/>
    </w:p>
    <w:p w14:paraId="3B604FC6" w14:textId="77777777" w:rsidR="00E4737D" w:rsidRPr="00905711" w:rsidRDefault="00E4737D" w:rsidP="00E4737D">
      <w:pPr>
        <w:spacing w:before="120"/>
        <w:ind w:firstLineChars="0" w:firstLine="0"/>
        <w:jc w:val="center"/>
        <w:sectPr w:rsidR="00E4737D" w:rsidRPr="00905711" w:rsidSect="004D1702">
          <w:footnotePr>
            <w:numFmt w:val="decimalEnclosedCircleChinese"/>
          </w:footnotePr>
          <w:pgSz w:w="16838" w:h="11906" w:orient="landscape" w:code="9"/>
          <w:pgMar w:top="0" w:right="0" w:bottom="0" w:left="0" w:header="0" w:footer="0" w:gutter="0"/>
          <w:cols w:space="425"/>
          <w:docGrid w:linePitch="326"/>
        </w:sectPr>
      </w:pPr>
      <w:r>
        <w:rPr>
          <w:rFonts w:hint="eastAsia"/>
          <w:noProof/>
        </w:rPr>
        <w:drawing>
          <wp:inline distT="0" distB="0" distL="0" distR="0" wp14:anchorId="7EDCC78A" wp14:editId="76DFE4CD">
            <wp:extent cx="8884920" cy="6294811"/>
            <wp:effectExtent l="0" t="0" r="0" b="0"/>
            <wp:docPr id="122" name="图片 122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22" descr="图示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02554" cy="63073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E13B8A" w14:textId="77777777" w:rsidR="00E4737D" w:rsidRDefault="00E4737D" w:rsidP="003518D1">
      <w:pPr>
        <w:pStyle w:val="section"/>
        <w:spacing w:before="120" w:after="120"/>
      </w:pPr>
      <w:bookmarkStart w:id="51" w:name="_Toc109902056"/>
      <w:bookmarkStart w:id="52" w:name="_Toc112680686"/>
      <w:r w:rsidRPr="00905711">
        <w:rPr>
          <w:rFonts w:hint="eastAsia"/>
        </w:rPr>
        <w:lastRenderedPageBreak/>
        <w:t>校级一等奖学金</w:t>
      </w:r>
      <w:r w:rsidRPr="00905711">
        <w:rPr>
          <w:rFonts w:hint="eastAsia"/>
        </w:rPr>
        <w:t xml:space="preserve"> 2021.11</w:t>
      </w:r>
      <w:bookmarkEnd w:id="51"/>
      <w:bookmarkEnd w:id="52"/>
    </w:p>
    <w:p w14:paraId="73B60A73" w14:textId="77777777" w:rsidR="00E4737D" w:rsidRPr="00905711" w:rsidRDefault="00E4737D" w:rsidP="00E4737D">
      <w:pPr>
        <w:spacing w:before="120"/>
        <w:ind w:firstLineChars="0" w:firstLine="0"/>
        <w:jc w:val="center"/>
        <w:sectPr w:rsidR="00E4737D" w:rsidRPr="00905711" w:rsidSect="004D1702">
          <w:footnotePr>
            <w:numFmt w:val="decimalEnclosedCircleChinese"/>
          </w:footnotePr>
          <w:pgSz w:w="16838" w:h="11906" w:orient="landscape" w:code="9"/>
          <w:pgMar w:top="0" w:right="0" w:bottom="0" w:left="0" w:header="0" w:footer="0" w:gutter="0"/>
          <w:cols w:space="425"/>
          <w:docGrid w:linePitch="326"/>
        </w:sectPr>
      </w:pPr>
      <w:r>
        <w:rPr>
          <w:rFonts w:hint="eastAsia"/>
          <w:noProof/>
        </w:rPr>
        <w:drawing>
          <wp:inline distT="0" distB="0" distL="0" distR="0" wp14:anchorId="06598D6E" wp14:editId="3493594D">
            <wp:extent cx="9075420" cy="6429779"/>
            <wp:effectExtent l="0" t="0" r="0" b="9525"/>
            <wp:docPr id="123" name="图片 123" descr="图示,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23" descr="图示, 文本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11621" cy="64554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BBDE95" w14:textId="77777777" w:rsidR="00E4737D" w:rsidRDefault="00E4737D" w:rsidP="003518D1">
      <w:pPr>
        <w:pStyle w:val="section"/>
        <w:spacing w:before="120" w:after="120"/>
      </w:pPr>
      <w:bookmarkStart w:id="53" w:name="_Toc109902057"/>
      <w:bookmarkStart w:id="54" w:name="_Toc112680687"/>
      <w:r w:rsidRPr="00905711">
        <w:rPr>
          <w:rFonts w:hint="eastAsia"/>
        </w:rPr>
        <w:lastRenderedPageBreak/>
        <w:t>校级一等奖学金</w:t>
      </w:r>
      <w:r w:rsidRPr="00905711">
        <w:rPr>
          <w:rFonts w:hint="eastAsia"/>
        </w:rPr>
        <w:t xml:space="preserve"> 2022.05</w:t>
      </w:r>
      <w:bookmarkEnd w:id="53"/>
      <w:bookmarkEnd w:id="54"/>
    </w:p>
    <w:p w14:paraId="2756B6E6" w14:textId="77777777" w:rsidR="00E4737D" w:rsidRPr="00905711" w:rsidRDefault="00E4737D" w:rsidP="00E4737D">
      <w:pPr>
        <w:spacing w:before="120"/>
        <w:ind w:firstLineChars="0" w:firstLine="0"/>
        <w:jc w:val="center"/>
      </w:pPr>
      <w:r>
        <w:rPr>
          <w:noProof/>
        </w:rPr>
        <w:drawing>
          <wp:inline distT="0" distB="0" distL="0" distR="0" wp14:anchorId="13D5BC7C" wp14:editId="09ACAEE7">
            <wp:extent cx="6484620" cy="9273100"/>
            <wp:effectExtent l="0" t="3493" r="7938" b="7937"/>
            <wp:docPr id="9" name="图片 9" descr="图片包含 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图片包含 图示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6492685" cy="92846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B354F2" w14:textId="77777777" w:rsidR="00E4737D" w:rsidRPr="00905711" w:rsidRDefault="00E4737D" w:rsidP="00E4737D">
      <w:pPr>
        <w:spacing w:before="120"/>
        <w:sectPr w:rsidR="00E4737D" w:rsidRPr="00905711" w:rsidSect="004D1702">
          <w:footnotePr>
            <w:numFmt w:val="decimalEnclosedCircleChinese"/>
          </w:footnotePr>
          <w:pgSz w:w="16838" w:h="11906" w:orient="landscape" w:code="9"/>
          <w:pgMar w:top="0" w:right="0" w:bottom="0" w:left="0" w:header="0" w:footer="0" w:gutter="0"/>
          <w:cols w:space="425"/>
          <w:docGrid w:linePitch="326"/>
        </w:sectPr>
      </w:pPr>
    </w:p>
    <w:p w14:paraId="2ECE9504" w14:textId="77777777" w:rsidR="00E4737D" w:rsidRDefault="00E4737D" w:rsidP="003518D1">
      <w:pPr>
        <w:pStyle w:val="section"/>
        <w:spacing w:before="120" w:after="120"/>
      </w:pPr>
      <w:bookmarkStart w:id="55" w:name="_Toc109902058"/>
      <w:bookmarkStart w:id="56" w:name="_Toc112680688"/>
      <w:r w:rsidRPr="00905711">
        <w:rPr>
          <w:rFonts w:hint="eastAsia"/>
        </w:rPr>
        <w:lastRenderedPageBreak/>
        <w:t>校级二等奖学金</w:t>
      </w:r>
      <w:r w:rsidRPr="00905711">
        <w:rPr>
          <w:rFonts w:hint="eastAsia"/>
        </w:rPr>
        <w:t xml:space="preserve"> 2020.06</w:t>
      </w:r>
      <w:bookmarkEnd w:id="55"/>
      <w:bookmarkEnd w:id="56"/>
    </w:p>
    <w:p w14:paraId="463790C5" w14:textId="77777777" w:rsidR="00E4737D" w:rsidRDefault="00E4737D" w:rsidP="00E4737D">
      <w:pPr>
        <w:spacing w:before="120"/>
        <w:ind w:firstLineChars="0" w:firstLine="0"/>
        <w:jc w:val="center"/>
        <w:sectPr w:rsidR="00E4737D" w:rsidSect="004D1702">
          <w:footnotePr>
            <w:numFmt w:val="decimalEnclosedCircleChinese"/>
          </w:footnotePr>
          <w:pgSz w:w="16838" w:h="11906" w:orient="landscape" w:code="9"/>
          <w:pgMar w:top="0" w:right="0" w:bottom="0" w:left="0" w:header="0" w:footer="0" w:gutter="0"/>
          <w:cols w:space="425"/>
          <w:docGrid w:linePitch="326"/>
        </w:sectPr>
      </w:pPr>
      <w:r>
        <w:rPr>
          <w:rFonts w:hint="eastAsia"/>
          <w:noProof/>
        </w:rPr>
        <w:drawing>
          <wp:inline distT="0" distB="0" distL="0" distR="0" wp14:anchorId="40BE7CD4" wp14:editId="2BB68CD7">
            <wp:extent cx="9109808" cy="6454140"/>
            <wp:effectExtent l="0" t="0" r="0" b="3810"/>
            <wp:docPr id="124" name="图片 124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24" descr="文本, 信件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52335" cy="6484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7B54C9" w14:textId="77777777" w:rsidR="00333821" w:rsidRDefault="00333821" w:rsidP="00333821">
      <w:pPr>
        <w:pStyle w:val="1"/>
        <w:spacing w:before="163"/>
      </w:pPr>
      <w:bookmarkStart w:id="57" w:name="_Toc112680689"/>
      <w:r>
        <w:rPr>
          <w:rFonts w:hint="eastAsia"/>
        </w:rPr>
        <w:lastRenderedPageBreak/>
        <w:t>等级证书</w:t>
      </w:r>
      <w:bookmarkEnd w:id="57"/>
    </w:p>
    <w:p w14:paraId="23F922B5" w14:textId="77777777" w:rsidR="00333821" w:rsidRDefault="00333821" w:rsidP="00333821">
      <w:pPr>
        <w:pStyle w:val="section"/>
        <w:spacing w:before="163" w:after="163"/>
      </w:pPr>
      <w:bookmarkStart w:id="58" w:name="_Toc112680690"/>
      <w:r>
        <w:rPr>
          <w:rFonts w:hint="eastAsia"/>
        </w:rPr>
        <w:t>普通话水平证书</w:t>
      </w:r>
      <w:r>
        <w:rPr>
          <w:rFonts w:hint="eastAsia"/>
        </w:rPr>
        <w:t>2</w:t>
      </w:r>
      <w:r>
        <w:t>021.03</w:t>
      </w:r>
      <w:bookmarkEnd w:id="58"/>
    </w:p>
    <w:p w14:paraId="54065A60" w14:textId="6C3D52E6" w:rsidR="00333821" w:rsidRDefault="00333821" w:rsidP="009223EA">
      <w:pPr>
        <w:spacing w:before="163"/>
        <w:jc w:val="center"/>
        <w:sectPr w:rsidR="00333821" w:rsidSect="00181C5D">
          <w:footnotePr>
            <w:numFmt w:val="decimalEnclosedCircleChinese"/>
          </w:footnotePr>
          <w:pgSz w:w="16838" w:h="11906" w:orient="landscape" w:code="9"/>
          <w:pgMar w:top="0" w:right="0" w:bottom="0" w:left="0" w:header="0" w:footer="0" w:gutter="0"/>
          <w:cols w:space="425"/>
          <w:docGrid w:type="linesAndChars" w:linePitch="326"/>
        </w:sectPr>
      </w:pPr>
    </w:p>
    <w:p w14:paraId="48D6565A" w14:textId="77777777" w:rsidR="00333821" w:rsidRDefault="00333821" w:rsidP="00333821">
      <w:pPr>
        <w:pStyle w:val="section"/>
        <w:spacing w:before="163" w:after="163"/>
      </w:pPr>
      <w:bookmarkStart w:id="59" w:name="_Toc112680691"/>
      <w:r>
        <w:rPr>
          <w:rFonts w:hint="eastAsia"/>
        </w:rPr>
        <w:lastRenderedPageBreak/>
        <w:t>计算机二级证书</w:t>
      </w:r>
      <w:r>
        <w:rPr>
          <w:rFonts w:hint="eastAsia"/>
        </w:rPr>
        <w:t>2</w:t>
      </w:r>
      <w:r>
        <w:t>021.09</w:t>
      </w:r>
      <w:bookmarkEnd w:id="59"/>
    </w:p>
    <w:p w14:paraId="12C5E49A" w14:textId="07A232A0" w:rsidR="00333821" w:rsidRDefault="00333821" w:rsidP="009223EA">
      <w:pPr>
        <w:spacing w:before="163"/>
        <w:jc w:val="center"/>
        <w:sectPr w:rsidR="00333821" w:rsidSect="00181C5D">
          <w:footnotePr>
            <w:numFmt w:val="decimalEnclosedCircleChinese"/>
          </w:footnotePr>
          <w:pgSz w:w="16838" w:h="11906" w:orient="landscape" w:code="9"/>
          <w:pgMar w:top="0" w:right="0" w:bottom="0" w:left="0" w:header="0" w:footer="0" w:gutter="0"/>
          <w:cols w:space="425"/>
          <w:docGrid w:type="linesAndChars" w:linePitch="326"/>
        </w:sectPr>
      </w:pPr>
    </w:p>
    <w:p w14:paraId="26D48A9B" w14:textId="03735E44" w:rsidR="00333821" w:rsidRDefault="00333821" w:rsidP="009223EA">
      <w:pPr>
        <w:pStyle w:val="section"/>
        <w:spacing w:before="163" w:after="163"/>
      </w:pPr>
      <w:bookmarkStart w:id="60" w:name="_Toc112680692"/>
      <w:r>
        <w:rPr>
          <w:rFonts w:hint="eastAsia"/>
        </w:rPr>
        <w:lastRenderedPageBreak/>
        <w:t>计算机三级证书</w:t>
      </w:r>
      <w:r>
        <w:rPr>
          <w:rFonts w:hint="eastAsia"/>
        </w:rPr>
        <w:t>2</w:t>
      </w:r>
      <w:r>
        <w:t>022.05</w:t>
      </w:r>
      <w:bookmarkEnd w:id="60"/>
    </w:p>
    <w:p w14:paraId="35DADB6D" w14:textId="77777777" w:rsidR="00E4737D" w:rsidRPr="00181C5D" w:rsidRDefault="00E4737D" w:rsidP="00333821">
      <w:pPr>
        <w:spacing w:before="163"/>
        <w:ind w:firstLineChars="0" w:firstLine="0"/>
      </w:pPr>
    </w:p>
    <w:sectPr w:rsidR="00E4737D" w:rsidRPr="00181C5D" w:rsidSect="00181C5D">
      <w:footnotePr>
        <w:numFmt w:val="decimalEnclosedCircleChinese"/>
      </w:footnotePr>
      <w:pgSz w:w="16838" w:h="11906" w:orient="landscape" w:code="9"/>
      <w:pgMar w:top="0" w:right="0" w:bottom="0" w:left="0" w:header="0" w:footer="0" w:gutter="0"/>
      <w:cols w:space="425"/>
      <w:docGrid w:type="linesAndChars"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77E42DE" w14:textId="77777777" w:rsidR="00BD4D92" w:rsidRDefault="00BD4D92">
      <w:pPr>
        <w:spacing w:before="120" w:line="240" w:lineRule="auto"/>
      </w:pPr>
      <w:r>
        <w:separator/>
      </w:r>
    </w:p>
  </w:endnote>
  <w:endnote w:type="continuationSeparator" w:id="0">
    <w:p w14:paraId="69F9A789" w14:textId="77777777" w:rsidR="00BD4D92" w:rsidRDefault="00BD4D92">
      <w:pPr>
        <w:spacing w:before="12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华光行楷_CNKI">
    <w:altName w:val="微软雅黑"/>
    <w:panose1 w:val="02000500000000000000"/>
    <w:charset w:val="86"/>
    <w:family w:val="auto"/>
    <w:pitch w:val="variable"/>
    <w:sig w:usb0="A00002BF" w:usb1="1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569BFA9" w14:textId="77777777" w:rsidR="003067AE" w:rsidRDefault="003067AE">
    <w:pPr>
      <w:pStyle w:val="a9"/>
      <w:spacing w:before="120"/>
      <w:ind w:firstLine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DE83454" w14:textId="5CB7B221" w:rsidR="008A7778" w:rsidRDefault="008A7778">
    <w:pPr>
      <w:pStyle w:val="a9"/>
      <w:spacing w:before="120"/>
      <w:ind w:firstLine="360"/>
      <w:jc w:val="center"/>
    </w:pPr>
  </w:p>
  <w:p w14:paraId="6349C027" w14:textId="77777777" w:rsidR="00D34917" w:rsidRDefault="00D34917">
    <w:pPr>
      <w:spacing w:before="120" w:line="14" w:lineRule="auto"/>
      <w:ind w:firstLine="40"/>
      <w:rPr>
        <w:sz w:val="2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59B9E48" w14:textId="77777777" w:rsidR="003067AE" w:rsidRDefault="003067AE">
    <w:pPr>
      <w:pStyle w:val="a9"/>
      <w:spacing w:before="120"/>
      <w:ind w:firstLine="360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653256952"/>
      <w:docPartObj>
        <w:docPartGallery w:val="Page Numbers (Bottom of Page)"/>
        <w:docPartUnique/>
      </w:docPartObj>
    </w:sdtPr>
    <w:sdtContent>
      <w:p w14:paraId="043000EC" w14:textId="4E807642" w:rsidR="002D077C" w:rsidRDefault="002D077C">
        <w:pPr>
          <w:pStyle w:val="a9"/>
          <w:spacing w:before="120"/>
          <w:ind w:firstLine="360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zh-CN"/>
          </w:rPr>
          <w:t>2</w:t>
        </w:r>
        <w:r>
          <w:fldChar w:fldCharType="end"/>
        </w:r>
      </w:p>
    </w:sdtContent>
  </w:sdt>
  <w:p w14:paraId="2E5469FB" w14:textId="77777777" w:rsidR="008A7778" w:rsidRDefault="008A7778">
    <w:pPr>
      <w:spacing w:before="120" w:line="14" w:lineRule="auto"/>
      <w:ind w:firstLine="40"/>
      <w:rPr>
        <w:sz w:val="2"/>
      </w:rPr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177578724"/>
      <w:docPartObj>
        <w:docPartGallery w:val="Page Numbers (Bottom of Page)"/>
        <w:docPartUnique/>
      </w:docPartObj>
    </w:sdtPr>
    <w:sdtContent>
      <w:p w14:paraId="66D4FD46" w14:textId="144CAF26" w:rsidR="003518D1" w:rsidRDefault="003518D1">
        <w:pPr>
          <w:pStyle w:val="a9"/>
          <w:spacing w:before="120"/>
          <w:ind w:firstLine="360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zh-CN"/>
          </w:rPr>
          <w:t>2</w:t>
        </w:r>
        <w:r>
          <w:fldChar w:fldCharType="end"/>
        </w:r>
      </w:p>
    </w:sdtContent>
  </w:sdt>
  <w:p w14:paraId="76E39BFB" w14:textId="77777777" w:rsidR="00E4737D" w:rsidRDefault="00E4737D">
    <w:pPr>
      <w:spacing w:before="120" w:line="14" w:lineRule="auto"/>
      <w:ind w:firstLine="40"/>
      <w:rPr>
        <w:sz w:val="2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A3049AC" w14:textId="77777777" w:rsidR="00BD4D92" w:rsidRDefault="00BD4D92">
      <w:pPr>
        <w:spacing w:before="120"/>
      </w:pPr>
      <w:r>
        <w:separator/>
      </w:r>
    </w:p>
  </w:footnote>
  <w:footnote w:type="continuationSeparator" w:id="0">
    <w:p w14:paraId="6C8262EE" w14:textId="77777777" w:rsidR="00BD4D92" w:rsidRDefault="00BD4D92">
      <w:pPr>
        <w:spacing w:before="12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03F421E" w14:textId="77777777" w:rsidR="003067AE" w:rsidRDefault="003067AE" w:rsidP="00407684">
    <w:pPr>
      <w:pStyle w:val="ab"/>
      <w:pBdr>
        <w:bottom w:val="none" w:sz="0" w:space="0" w:color="auto"/>
      </w:pBdr>
      <w:spacing w:before="120"/>
      <w:ind w:firstLine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62DC985" w14:textId="46B6BAE1" w:rsidR="00D34917" w:rsidRPr="003A459B" w:rsidRDefault="004345BD" w:rsidP="003A459B">
    <w:pPr>
      <w:pStyle w:val="ab"/>
      <w:spacing w:before="120"/>
      <w:ind w:firstLineChars="0" w:firstLine="0"/>
      <w:rPr>
        <w:b/>
        <w:bCs/>
        <w:sz w:val="28"/>
        <w:szCs w:val="28"/>
      </w:rPr>
    </w:pPr>
    <w:proofErr w:type="gramStart"/>
    <w:r w:rsidRPr="004345BD">
      <w:rPr>
        <w:rFonts w:hint="eastAsia"/>
        <w:b/>
        <w:bCs/>
        <w:sz w:val="28"/>
        <w:szCs w:val="28"/>
      </w:rPr>
      <w:t>止</w:t>
    </w:r>
    <w:proofErr w:type="gramEnd"/>
    <w:r w:rsidR="003A459B" w:rsidRPr="003A459B">
      <w:rPr>
        <w:rFonts w:hint="eastAsia"/>
        <w:b/>
        <w:bCs/>
        <w:sz w:val="28"/>
        <w:szCs w:val="28"/>
      </w:rPr>
      <w:t xml:space="preserve"> </w:t>
    </w:r>
    <w:r w:rsidR="003A459B" w:rsidRPr="003A459B">
      <w:rPr>
        <w:b/>
        <w:bCs/>
        <w:sz w:val="28"/>
        <w:szCs w:val="28"/>
      </w:rPr>
      <w:t xml:space="preserve">  </w:t>
    </w:r>
    <w:r w:rsidRPr="004345BD">
      <w:rPr>
        <w:rFonts w:hint="eastAsia"/>
        <w:b/>
        <w:bCs/>
        <w:sz w:val="28"/>
        <w:szCs w:val="28"/>
      </w:rPr>
      <w:t>于</w:t>
    </w:r>
    <w:r w:rsidR="003A459B" w:rsidRPr="003A459B">
      <w:rPr>
        <w:rFonts w:hint="eastAsia"/>
        <w:b/>
        <w:bCs/>
        <w:sz w:val="28"/>
        <w:szCs w:val="28"/>
      </w:rPr>
      <w:t xml:space="preserve"> </w:t>
    </w:r>
    <w:r w:rsidR="003A459B" w:rsidRPr="003A459B">
      <w:rPr>
        <w:b/>
        <w:bCs/>
        <w:sz w:val="28"/>
        <w:szCs w:val="28"/>
      </w:rPr>
      <w:t xml:space="preserve">  </w:t>
    </w:r>
    <w:r w:rsidRPr="004345BD">
      <w:rPr>
        <w:rFonts w:hint="eastAsia"/>
        <w:b/>
        <w:bCs/>
        <w:sz w:val="28"/>
        <w:szCs w:val="28"/>
      </w:rPr>
      <w:t>至</w:t>
    </w:r>
    <w:r w:rsidR="003A459B" w:rsidRPr="003A459B">
      <w:rPr>
        <w:rFonts w:hint="eastAsia"/>
        <w:b/>
        <w:bCs/>
        <w:sz w:val="28"/>
        <w:szCs w:val="28"/>
      </w:rPr>
      <w:t xml:space="preserve"> </w:t>
    </w:r>
    <w:r w:rsidR="003A459B" w:rsidRPr="003A459B">
      <w:rPr>
        <w:b/>
        <w:bCs/>
        <w:sz w:val="28"/>
        <w:szCs w:val="28"/>
      </w:rPr>
      <w:t xml:space="preserve">  </w:t>
    </w:r>
    <w:r w:rsidRPr="004345BD">
      <w:rPr>
        <w:rFonts w:hint="eastAsia"/>
        <w:b/>
        <w:bCs/>
        <w:sz w:val="28"/>
        <w:szCs w:val="28"/>
      </w:rPr>
      <w:t>善</w:t>
    </w:r>
    <w:r w:rsidR="003A459B" w:rsidRPr="003A459B">
      <w:rPr>
        <w:rFonts w:hint="eastAsia"/>
        <w:b/>
        <w:bCs/>
        <w:sz w:val="28"/>
        <w:szCs w:val="28"/>
      </w:rPr>
      <w:t xml:space="preserve"> </w:t>
    </w:r>
    <w:r w:rsidR="003A459B" w:rsidRPr="003A459B">
      <w:rPr>
        <w:b/>
        <w:bCs/>
        <w:sz w:val="28"/>
        <w:szCs w:val="28"/>
      </w:rPr>
      <w:t xml:space="preserve">                      </w:t>
    </w:r>
    <w:proofErr w:type="gramStart"/>
    <w:r w:rsidRPr="004345BD">
      <w:rPr>
        <w:rFonts w:hint="eastAsia"/>
        <w:b/>
        <w:bCs/>
        <w:sz w:val="28"/>
        <w:szCs w:val="28"/>
      </w:rPr>
      <w:t>止</w:t>
    </w:r>
    <w:proofErr w:type="gramEnd"/>
    <w:r w:rsidRPr="003A459B">
      <w:rPr>
        <w:rFonts w:hint="eastAsia"/>
        <w:b/>
        <w:bCs/>
        <w:sz w:val="28"/>
        <w:szCs w:val="28"/>
      </w:rPr>
      <w:t xml:space="preserve"> </w:t>
    </w:r>
    <w:r w:rsidRPr="003A459B">
      <w:rPr>
        <w:b/>
        <w:bCs/>
        <w:sz w:val="28"/>
        <w:szCs w:val="28"/>
      </w:rPr>
      <w:t xml:space="preserve">  </w:t>
    </w:r>
    <w:r w:rsidRPr="004345BD">
      <w:rPr>
        <w:rFonts w:hint="eastAsia"/>
        <w:b/>
        <w:bCs/>
        <w:sz w:val="28"/>
        <w:szCs w:val="28"/>
      </w:rPr>
      <w:t>于</w:t>
    </w:r>
    <w:r w:rsidRPr="003A459B">
      <w:rPr>
        <w:rFonts w:hint="eastAsia"/>
        <w:b/>
        <w:bCs/>
        <w:sz w:val="28"/>
        <w:szCs w:val="28"/>
      </w:rPr>
      <w:t xml:space="preserve"> </w:t>
    </w:r>
    <w:r w:rsidRPr="003A459B">
      <w:rPr>
        <w:b/>
        <w:bCs/>
        <w:sz w:val="28"/>
        <w:szCs w:val="28"/>
      </w:rPr>
      <w:t xml:space="preserve">  </w:t>
    </w:r>
    <w:r w:rsidRPr="004345BD">
      <w:rPr>
        <w:rFonts w:hint="eastAsia"/>
        <w:b/>
        <w:bCs/>
        <w:sz w:val="28"/>
        <w:szCs w:val="28"/>
      </w:rPr>
      <w:t>至</w:t>
    </w:r>
    <w:r w:rsidRPr="003A459B">
      <w:rPr>
        <w:rFonts w:hint="eastAsia"/>
        <w:b/>
        <w:bCs/>
        <w:sz w:val="28"/>
        <w:szCs w:val="28"/>
      </w:rPr>
      <w:t xml:space="preserve"> </w:t>
    </w:r>
    <w:r w:rsidRPr="003A459B">
      <w:rPr>
        <w:b/>
        <w:bCs/>
        <w:sz w:val="28"/>
        <w:szCs w:val="28"/>
      </w:rPr>
      <w:t xml:space="preserve">  </w:t>
    </w:r>
    <w:r w:rsidRPr="004345BD">
      <w:rPr>
        <w:rFonts w:hint="eastAsia"/>
        <w:b/>
        <w:bCs/>
        <w:sz w:val="28"/>
        <w:szCs w:val="28"/>
      </w:rPr>
      <w:t>善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7DF8632" w14:textId="77777777" w:rsidR="003067AE" w:rsidRDefault="003067AE">
    <w:pPr>
      <w:pStyle w:val="ab"/>
      <w:spacing w:before="120"/>
      <w:ind w:firstLine="36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F455258"/>
    <w:multiLevelType w:val="multilevel"/>
    <w:tmpl w:val="DD828232"/>
    <w:lvl w:ilvl="0">
      <w:start w:val="1"/>
      <w:numFmt w:val="decimal"/>
      <w:pStyle w:val="1"/>
      <w:suff w:val="nothing"/>
      <w:lvlText w:val="%1、"/>
      <w:lvlJc w:val="center"/>
      <w:pPr>
        <w:ind w:left="0" w:firstLine="0"/>
      </w:pPr>
      <w:rPr>
        <w:rFonts w:hint="eastAsia"/>
      </w:rPr>
    </w:lvl>
    <w:lvl w:ilvl="1">
      <w:start w:val="1"/>
      <w:numFmt w:val="chineseCountingThousand"/>
      <w:pStyle w:val="section"/>
      <w:suff w:val="nothing"/>
      <w:lvlText w:val="（%2）"/>
      <w:lvlJc w:val="left"/>
      <w:pPr>
        <w:ind w:left="0" w:firstLine="0"/>
      </w:pPr>
      <w:rPr>
        <w:rFonts w:ascii="黑体" w:eastAsia="黑体" w:hAnsi="黑体" w:hint="eastAsia"/>
        <w:sz w:val="28"/>
        <w:szCs w:val="24"/>
        <w:lang w:val="en-US"/>
      </w:rPr>
    </w:lvl>
    <w:lvl w:ilvl="2">
      <w:start w:val="1"/>
      <w:numFmt w:val="decimal"/>
      <w:pStyle w:val="subsection"/>
      <w:suff w:val="space"/>
      <w:lvlText w:val="%3."/>
      <w:lvlJc w:val="left"/>
      <w:pPr>
        <w:ind w:left="142" w:firstLine="0"/>
      </w:pPr>
      <w:rPr>
        <w:b/>
        <w:bCs/>
        <w:sz w:val="24"/>
        <w:szCs w:val="28"/>
      </w:rPr>
    </w:lvl>
    <w:lvl w:ilvl="3">
      <w:start w:val="1"/>
      <w:numFmt w:val="decimal"/>
      <w:pStyle w:val="subsubsection"/>
      <w:suff w:val="nothing"/>
      <w:lvlText w:val="（%4）"/>
      <w:lvlJc w:val="left"/>
      <w:pPr>
        <w:ind w:left="0" w:firstLine="0"/>
      </w:pPr>
      <w:rPr>
        <w:rFonts w:ascii="宋体" w:eastAsia="宋体" w:hAnsi="宋体" w:cs="Times New Roman" w:hint="default"/>
        <w:sz w:val="24"/>
        <w:szCs w:val="24"/>
      </w:rPr>
    </w:lvl>
    <w:lvl w:ilvl="4">
      <w:start w:val="1"/>
      <w:numFmt w:val="decimal"/>
      <w:pStyle w:val="paragraph"/>
      <w:suff w:val="nothing"/>
      <w:lvlText w:val="%5）"/>
      <w:lvlJc w:val="left"/>
      <w:pPr>
        <w:ind w:left="426" w:firstLine="0"/>
      </w:pPr>
      <w:rPr>
        <w:rFonts w:hint="eastAsia"/>
        <w:b/>
        <w:bCs/>
      </w:rPr>
    </w:lvl>
    <w:lvl w:ilvl="5">
      <w:start w:val="1"/>
      <w:numFmt w:val="decimal"/>
      <w:lvlRestart w:val="0"/>
      <w:pStyle w:val="a"/>
      <w:lvlText w:val="[%6]"/>
      <w:lvlJc w:val="left"/>
      <w:pPr>
        <w:tabs>
          <w:tab w:val="left" w:pos="480"/>
        </w:tabs>
        <w:ind w:left="480" w:hanging="480"/>
      </w:pPr>
      <w:rPr>
        <w:rFonts w:hint="eastAsia"/>
      </w:rPr>
    </w:lvl>
    <w:lvl w:ilvl="6">
      <w:start w:val="1"/>
      <w:numFmt w:val="decimal"/>
      <w:lvlRestart w:val="0"/>
      <w:suff w:val="nothing"/>
      <w:lvlText w:val="（%7）"/>
      <w:lvlJc w:val="left"/>
      <w:pPr>
        <w:ind w:left="0" w:firstLine="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1" w15:restartNumberingAfterBreak="0">
    <w:nsid w:val="2A5B11BC"/>
    <w:multiLevelType w:val="multilevel"/>
    <w:tmpl w:val="2A5B11BC"/>
    <w:lvl w:ilvl="0">
      <w:start w:val="1"/>
      <w:numFmt w:val="decimalEnclosedCircle"/>
      <w:lvlText w:val="%1"/>
      <w:lvlJc w:val="left"/>
      <w:pPr>
        <w:ind w:left="84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320" w:hanging="420"/>
      </w:pPr>
    </w:lvl>
    <w:lvl w:ilvl="2">
      <w:start w:val="1"/>
      <w:numFmt w:val="lowerRoman"/>
      <w:lvlText w:val="%3."/>
      <w:lvlJc w:val="right"/>
      <w:pPr>
        <w:ind w:left="1740" w:hanging="420"/>
      </w:pPr>
    </w:lvl>
    <w:lvl w:ilvl="3">
      <w:start w:val="1"/>
      <w:numFmt w:val="decimal"/>
      <w:lvlText w:val="%4."/>
      <w:lvlJc w:val="left"/>
      <w:pPr>
        <w:ind w:left="2160" w:hanging="420"/>
      </w:pPr>
    </w:lvl>
    <w:lvl w:ilvl="4">
      <w:start w:val="1"/>
      <w:numFmt w:val="lowerLetter"/>
      <w:lvlText w:val="%5)"/>
      <w:lvlJc w:val="left"/>
      <w:pPr>
        <w:ind w:left="2580" w:hanging="420"/>
      </w:pPr>
    </w:lvl>
    <w:lvl w:ilvl="5">
      <w:start w:val="1"/>
      <w:numFmt w:val="lowerRoman"/>
      <w:lvlText w:val="%6."/>
      <w:lvlJc w:val="right"/>
      <w:pPr>
        <w:ind w:left="3000" w:hanging="420"/>
      </w:pPr>
    </w:lvl>
    <w:lvl w:ilvl="6">
      <w:start w:val="1"/>
      <w:numFmt w:val="decimal"/>
      <w:lvlText w:val="%7."/>
      <w:lvlJc w:val="left"/>
      <w:pPr>
        <w:ind w:left="3420" w:hanging="420"/>
      </w:pPr>
    </w:lvl>
    <w:lvl w:ilvl="7">
      <w:start w:val="1"/>
      <w:numFmt w:val="lowerLetter"/>
      <w:lvlText w:val="%8)"/>
      <w:lvlJc w:val="left"/>
      <w:pPr>
        <w:ind w:left="3840" w:hanging="420"/>
      </w:pPr>
    </w:lvl>
    <w:lvl w:ilvl="8">
      <w:start w:val="1"/>
      <w:numFmt w:val="lowerRoman"/>
      <w:lvlText w:val="%9."/>
      <w:lvlJc w:val="right"/>
      <w:pPr>
        <w:ind w:left="4260" w:hanging="420"/>
      </w:pPr>
    </w:lvl>
  </w:abstractNum>
  <w:abstractNum w:abstractNumId="2" w15:restartNumberingAfterBreak="0">
    <w:nsid w:val="7C0E8B62"/>
    <w:multiLevelType w:val="singleLevel"/>
    <w:tmpl w:val="7C0E8B62"/>
    <w:lvl w:ilvl="0">
      <w:start w:val="3"/>
      <w:numFmt w:val="decimal"/>
      <w:suff w:val="nothing"/>
      <w:lvlText w:val="%1）"/>
      <w:lvlJc w:val="left"/>
      <w:rPr>
        <w:b/>
        <w:bCs/>
      </w:rPr>
    </w:lvl>
  </w:abstractNum>
  <w:num w:numId="1" w16cid:durableId="1125078159">
    <w:abstractNumId w:val="0"/>
    <w:lvlOverride w:ilvl="0">
      <w:lvl w:ilvl="0">
        <w:start w:val="1"/>
        <w:numFmt w:val="chineseCountingThousand"/>
        <w:pStyle w:val="1"/>
        <w:suff w:val="nothing"/>
        <w:lvlText w:val="%1、"/>
        <w:lvlJc w:val="center"/>
        <w:pPr>
          <w:ind w:left="2694" w:firstLine="0"/>
        </w:pPr>
        <w:rPr>
          <w:rFonts w:hint="eastAsia"/>
        </w:rPr>
      </w:lvl>
    </w:lvlOverride>
  </w:num>
  <w:num w:numId="2" w16cid:durableId="1696074549">
    <w:abstractNumId w:val="0"/>
  </w:num>
  <w:num w:numId="3" w16cid:durableId="2101099442">
    <w:abstractNumId w:val="0"/>
    <w:lvlOverride w:ilvl="0">
      <w:lvl w:ilvl="0" w:tentative="1">
        <w:start w:val="1"/>
        <w:numFmt w:val="chineseCountingThousand"/>
        <w:pStyle w:val="1"/>
        <w:suff w:val="nothing"/>
        <w:lvlText w:val="%1、"/>
        <w:lvlJc w:val="center"/>
        <w:pPr>
          <w:ind w:left="0" w:firstLine="0"/>
        </w:pPr>
        <w:rPr>
          <w:rFonts w:hint="eastAsia"/>
        </w:rPr>
      </w:lvl>
    </w:lvlOverride>
    <w:lvlOverride w:ilvl="1">
      <w:lvl w:ilvl="1" w:tentative="1">
        <w:start w:val="1"/>
        <w:numFmt w:val="chineseCountingThousand"/>
        <w:pStyle w:val="section"/>
        <w:suff w:val="nothing"/>
        <w:lvlText w:val="（%2）"/>
        <w:lvlJc w:val="left"/>
        <w:pPr>
          <w:ind w:left="0" w:firstLine="0"/>
        </w:pPr>
        <w:rPr>
          <w:rFonts w:hint="eastAsia"/>
        </w:rPr>
      </w:lvl>
    </w:lvlOverride>
    <w:lvlOverride w:ilvl="2">
      <w:lvl w:ilvl="2" w:tentative="1">
        <w:start w:val="1"/>
        <w:numFmt w:val="decimal"/>
        <w:pStyle w:val="subsection"/>
        <w:suff w:val="space"/>
        <w:lvlText w:val="%3."/>
        <w:lvlJc w:val="left"/>
        <w:pPr>
          <w:ind w:left="0" w:firstLine="0"/>
        </w:pPr>
        <w:rPr>
          <w:rFonts w:hint="eastAsia"/>
        </w:rPr>
      </w:lvl>
    </w:lvlOverride>
    <w:lvlOverride w:ilvl="3">
      <w:lvl w:ilvl="3">
        <w:start w:val="1"/>
        <w:numFmt w:val="decimal"/>
        <w:pStyle w:val="subsubsection"/>
        <w:suff w:val="nothing"/>
        <w:lvlText w:val="（%4）"/>
        <w:lvlJc w:val="left"/>
        <w:pPr>
          <w:ind w:left="426" w:firstLine="0"/>
        </w:pPr>
        <w:rPr>
          <w:rFonts w:hint="eastAsia"/>
        </w:rPr>
      </w:lvl>
    </w:lvlOverride>
    <w:lvlOverride w:ilvl="4">
      <w:lvl w:ilvl="4" w:tentative="1">
        <w:start w:val="1"/>
        <w:numFmt w:val="decimal"/>
        <w:pStyle w:val="paragraph"/>
        <w:suff w:val="nothing"/>
        <w:lvlText w:val="%5）"/>
        <w:lvlJc w:val="left"/>
        <w:pPr>
          <w:ind w:left="0" w:firstLine="0"/>
        </w:pPr>
        <w:rPr>
          <w:rFonts w:hint="eastAsia"/>
        </w:rPr>
      </w:lvl>
    </w:lvlOverride>
    <w:lvlOverride w:ilvl="5">
      <w:lvl w:ilvl="5" w:tentative="1">
        <w:start w:val="1"/>
        <w:numFmt w:val="decimal"/>
        <w:lvlRestart w:val="0"/>
        <w:pStyle w:val="a"/>
        <w:lvlText w:val="[%6]"/>
        <w:lvlJc w:val="left"/>
        <w:pPr>
          <w:tabs>
            <w:tab w:val="left" w:pos="480"/>
          </w:tabs>
          <w:ind w:left="480" w:hanging="480"/>
        </w:pPr>
        <w:rPr>
          <w:rFonts w:hint="eastAsia"/>
        </w:rPr>
      </w:lvl>
    </w:lvlOverride>
    <w:lvlOverride w:ilvl="6">
      <w:lvl w:ilvl="6" w:tentative="1">
        <w:start w:val="1"/>
        <w:numFmt w:val="decimal"/>
        <w:lvlRestart w:val="0"/>
        <w:suff w:val="nothing"/>
        <w:lvlText w:val="（%7）"/>
        <w:lvlJc w:val="left"/>
        <w:pPr>
          <w:ind w:left="0" w:firstLine="0"/>
        </w:pPr>
        <w:rPr>
          <w:rFonts w:hint="eastAsia"/>
        </w:rPr>
      </w:lvl>
    </w:lvlOverride>
    <w:lvlOverride w:ilvl="7">
      <w:lvl w:ilvl="7" w:tentative="1">
        <w:start w:val="1"/>
        <w:numFmt w:val="decimal"/>
        <w:lvlText w:val="%1.%2.%3.%4.%5.%6.%7.%8"/>
        <w:lvlJc w:val="left"/>
        <w:pPr>
          <w:ind w:left="4394" w:hanging="1418"/>
        </w:pPr>
        <w:rPr>
          <w:rFonts w:hint="eastAsia"/>
        </w:rPr>
      </w:lvl>
    </w:lvlOverride>
    <w:lvlOverride w:ilvl="8">
      <w:lvl w:ilvl="8" w:tentative="1">
        <w:start w:val="1"/>
        <w:numFmt w:val="decimal"/>
        <w:lvlText w:val="%1.%2.%3.%4.%5.%6.%7.%8.%9"/>
        <w:lvlJc w:val="left"/>
        <w:pPr>
          <w:ind w:left="5102" w:hanging="1700"/>
        </w:pPr>
        <w:rPr>
          <w:rFonts w:hint="eastAsia"/>
        </w:rPr>
      </w:lvl>
    </w:lvlOverride>
  </w:num>
  <w:num w:numId="4" w16cid:durableId="13700421">
    <w:abstractNumId w:val="2"/>
  </w:num>
  <w:num w:numId="5" w16cid:durableId="71708758">
    <w:abstractNumId w:val="0"/>
    <w:lvlOverride w:ilvl="0">
      <w:lvl w:ilvl="0" w:tentative="1">
        <w:start w:val="1"/>
        <w:numFmt w:val="chineseCountingThousand"/>
        <w:pStyle w:val="1"/>
        <w:suff w:val="nothing"/>
        <w:lvlText w:val="%1、"/>
        <w:lvlJc w:val="center"/>
        <w:pPr>
          <w:ind w:left="0" w:firstLine="0"/>
        </w:pPr>
        <w:rPr>
          <w:rFonts w:hint="eastAsia"/>
        </w:rPr>
      </w:lvl>
    </w:lvlOverride>
  </w:num>
  <w:num w:numId="6" w16cid:durableId="1459369848">
    <w:abstractNumId w:val="0"/>
    <w:lvlOverride w:ilvl="0">
      <w:lvl w:ilvl="0" w:tentative="1">
        <w:start w:val="1"/>
        <w:numFmt w:val="chineseCountingThousand"/>
        <w:pStyle w:val="1"/>
        <w:suff w:val="nothing"/>
        <w:lvlText w:val="%1、"/>
        <w:lvlJc w:val="center"/>
        <w:pPr>
          <w:ind w:left="0" w:firstLine="0"/>
        </w:pPr>
        <w:rPr>
          <w:rFonts w:hint="eastAsia"/>
        </w:rPr>
      </w:lvl>
    </w:lvlOverride>
  </w:num>
  <w:num w:numId="7" w16cid:durableId="644554150">
    <w:abstractNumId w:val="0"/>
    <w:lvlOverride w:ilvl="0">
      <w:lvl w:ilvl="0" w:tentative="1">
        <w:start w:val="1"/>
        <w:numFmt w:val="chineseCountingThousand"/>
        <w:pStyle w:val="1"/>
        <w:suff w:val="nothing"/>
        <w:lvlText w:val="%1、"/>
        <w:lvlJc w:val="center"/>
        <w:pPr>
          <w:ind w:left="0" w:firstLine="0"/>
        </w:pPr>
        <w:rPr>
          <w:rFonts w:hint="eastAsia"/>
        </w:rPr>
      </w:lvl>
    </w:lvlOverride>
  </w:num>
  <w:num w:numId="8" w16cid:durableId="174610716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bordersDoNotSurroundHeader/>
  <w:bordersDoNotSurroundFooter/>
  <w:proofState w:spelling="clean" w:grammar="clean"/>
  <w:attachedTemplate r:id="rId1"/>
  <w:defaultTabStop w:val="420"/>
  <w:drawingGridHorizontalSpacing w:val="120"/>
  <w:drawingGridVerticalSpacing w:val="163"/>
  <w:displayHorizontalDrawingGridEvery w:val="0"/>
  <w:displayVerticalDrawingGridEvery w:val="2"/>
  <w:characterSpacingControl w:val="compressPunctuation"/>
  <w:hdrShapeDefaults>
    <o:shapedefaults v:ext="edit" spidmax="2050" fillcolor="white">
      <v:fill color="white"/>
    </o:shapedefaults>
  </w:hdrShapeDefaults>
  <w:footnotePr>
    <w:numFmt w:val="decimalEnclosedCircleChinese"/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B4D90"/>
    <w:rsid w:val="00000354"/>
    <w:rsid w:val="0000704C"/>
    <w:rsid w:val="00011618"/>
    <w:rsid w:val="0001207A"/>
    <w:rsid w:val="00013E6D"/>
    <w:rsid w:val="00014D88"/>
    <w:rsid w:val="000157B5"/>
    <w:rsid w:val="00020AA4"/>
    <w:rsid w:val="00022F5D"/>
    <w:rsid w:val="00023C60"/>
    <w:rsid w:val="000242C5"/>
    <w:rsid w:val="00025CE2"/>
    <w:rsid w:val="00026718"/>
    <w:rsid w:val="00032084"/>
    <w:rsid w:val="00032C05"/>
    <w:rsid w:val="00032C98"/>
    <w:rsid w:val="0003409B"/>
    <w:rsid w:val="00034AD1"/>
    <w:rsid w:val="0004515E"/>
    <w:rsid w:val="00055369"/>
    <w:rsid w:val="00067528"/>
    <w:rsid w:val="00067F7F"/>
    <w:rsid w:val="00074099"/>
    <w:rsid w:val="00075CE9"/>
    <w:rsid w:val="00082E1C"/>
    <w:rsid w:val="000844F2"/>
    <w:rsid w:val="00084D66"/>
    <w:rsid w:val="00085035"/>
    <w:rsid w:val="00085C14"/>
    <w:rsid w:val="00086307"/>
    <w:rsid w:val="00090CA9"/>
    <w:rsid w:val="000935AD"/>
    <w:rsid w:val="00093968"/>
    <w:rsid w:val="0009489D"/>
    <w:rsid w:val="0009571C"/>
    <w:rsid w:val="000A0041"/>
    <w:rsid w:val="000A3904"/>
    <w:rsid w:val="000A529B"/>
    <w:rsid w:val="000A58DF"/>
    <w:rsid w:val="000A7788"/>
    <w:rsid w:val="000B01DC"/>
    <w:rsid w:val="000B2807"/>
    <w:rsid w:val="000B2EE9"/>
    <w:rsid w:val="000B5294"/>
    <w:rsid w:val="000B5B0F"/>
    <w:rsid w:val="000B7ABD"/>
    <w:rsid w:val="000C1B95"/>
    <w:rsid w:val="000C3487"/>
    <w:rsid w:val="000C5D83"/>
    <w:rsid w:val="000D0A4B"/>
    <w:rsid w:val="000D192F"/>
    <w:rsid w:val="000D677A"/>
    <w:rsid w:val="000D7348"/>
    <w:rsid w:val="000E1E24"/>
    <w:rsid w:val="000E1F98"/>
    <w:rsid w:val="000E389A"/>
    <w:rsid w:val="000E3FFF"/>
    <w:rsid w:val="000E4F09"/>
    <w:rsid w:val="000E52CB"/>
    <w:rsid w:val="000E5976"/>
    <w:rsid w:val="000E5DAC"/>
    <w:rsid w:val="000F0C75"/>
    <w:rsid w:val="001024F0"/>
    <w:rsid w:val="00102A4C"/>
    <w:rsid w:val="001059D7"/>
    <w:rsid w:val="001068D7"/>
    <w:rsid w:val="001113EC"/>
    <w:rsid w:val="00112EAC"/>
    <w:rsid w:val="00114A6F"/>
    <w:rsid w:val="001160B0"/>
    <w:rsid w:val="00120501"/>
    <w:rsid w:val="001224E2"/>
    <w:rsid w:val="00123B18"/>
    <w:rsid w:val="001265CB"/>
    <w:rsid w:val="001320A1"/>
    <w:rsid w:val="00133B67"/>
    <w:rsid w:val="001349A1"/>
    <w:rsid w:val="00140FFF"/>
    <w:rsid w:val="00141D31"/>
    <w:rsid w:val="0014564A"/>
    <w:rsid w:val="00147B04"/>
    <w:rsid w:val="00150707"/>
    <w:rsid w:val="0015729D"/>
    <w:rsid w:val="001600B2"/>
    <w:rsid w:val="001621A9"/>
    <w:rsid w:val="00165F3C"/>
    <w:rsid w:val="00181C5D"/>
    <w:rsid w:val="00183C35"/>
    <w:rsid w:val="001870DA"/>
    <w:rsid w:val="00187BA1"/>
    <w:rsid w:val="001915CE"/>
    <w:rsid w:val="0019639C"/>
    <w:rsid w:val="001A35FE"/>
    <w:rsid w:val="001A3E27"/>
    <w:rsid w:val="001A66EC"/>
    <w:rsid w:val="001A70A2"/>
    <w:rsid w:val="001B244B"/>
    <w:rsid w:val="001B2EE4"/>
    <w:rsid w:val="001B39A9"/>
    <w:rsid w:val="001B52F4"/>
    <w:rsid w:val="001B5AEB"/>
    <w:rsid w:val="001B7B3F"/>
    <w:rsid w:val="001B7C0B"/>
    <w:rsid w:val="001C10CC"/>
    <w:rsid w:val="001C17E6"/>
    <w:rsid w:val="001C2B63"/>
    <w:rsid w:val="001C2D31"/>
    <w:rsid w:val="001C2FA4"/>
    <w:rsid w:val="001C4E7E"/>
    <w:rsid w:val="001C6124"/>
    <w:rsid w:val="001D370F"/>
    <w:rsid w:val="001D4EBD"/>
    <w:rsid w:val="001D5E07"/>
    <w:rsid w:val="001D7746"/>
    <w:rsid w:val="001D7CF9"/>
    <w:rsid w:val="001E2194"/>
    <w:rsid w:val="001E2388"/>
    <w:rsid w:val="001E3E60"/>
    <w:rsid w:val="001E493A"/>
    <w:rsid w:val="001E6301"/>
    <w:rsid w:val="001E7307"/>
    <w:rsid w:val="001F1B32"/>
    <w:rsid w:val="001F28E0"/>
    <w:rsid w:val="001F3CEE"/>
    <w:rsid w:val="001F6776"/>
    <w:rsid w:val="001F7364"/>
    <w:rsid w:val="001F7E2A"/>
    <w:rsid w:val="00201839"/>
    <w:rsid w:val="0020299A"/>
    <w:rsid w:val="00203D0E"/>
    <w:rsid w:val="0020544B"/>
    <w:rsid w:val="00207799"/>
    <w:rsid w:val="00211392"/>
    <w:rsid w:val="0021175B"/>
    <w:rsid w:val="00224B4D"/>
    <w:rsid w:val="00230C62"/>
    <w:rsid w:val="0023579C"/>
    <w:rsid w:val="0023599F"/>
    <w:rsid w:val="002401FD"/>
    <w:rsid w:val="00241B4A"/>
    <w:rsid w:val="00242D90"/>
    <w:rsid w:val="00244632"/>
    <w:rsid w:val="00247779"/>
    <w:rsid w:val="002477BC"/>
    <w:rsid w:val="002528F8"/>
    <w:rsid w:val="00253F47"/>
    <w:rsid w:val="0025671D"/>
    <w:rsid w:val="0026062C"/>
    <w:rsid w:val="00273D35"/>
    <w:rsid w:val="00273DF3"/>
    <w:rsid w:val="00276902"/>
    <w:rsid w:val="00285608"/>
    <w:rsid w:val="00292304"/>
    <w:rsid w:val="00295A41"/>
    <w:rsid w:val="00296D4C"/>
    <w:rsid w:val="002A04CE"/>
    <w:rsid w:val="002A14C7"/>
    <w:rsid w:val="002A1A84"/>
    <w:rsid w:val="002A2762"/>
    <w:rsid w:val="002A57E4"/>
    <w:rsid w:val="002A752B"/>
    <w:rsid w:val="002B0183"/>
    <w:rsid w:val="002B53C4"/>
    <w:rsid w:val="002B6AD0"/>
    <w:rsid w:val="002C0F21"/>
    <w:rsid w:val="002C424F"/>
    <w:rsid w:val="002C7B6C"/>
    <w:rsid w:val="002C7B74"/>
    <w:rsid w:val="002D077C"/>
    <w:rsid w:val="002D1FFC"/>
    <w:rsid w:val="002D2A92"/>
    <w:rsid w:val="002D3AF9"/>
    <w:rsid w:val="002D3CD4"/>
    <w:rsid w:val="002D7009"/>
    <w:rsid w:val="002D72E7"/>
    <w:rsid w:val="002D7E57"/>
    <w:rsid w:val="002F1C77"/>
    <w:rsid w:val="002F1FD1"/>
    <w:rsid w:val="002F72DF"/>
    <w:rsid w:val="002F746F"/>
    <w:rsid w:val="0030100D"/>
    <w:rsid w:val="00302E58"/>
    <w:rsid w:val="003067AE"/>
    <w:rsid w:val="00323A10"/>
    <w:rsid w:val="00323A66"/>
    <w:rsid w:val="00324DF8"/>
    <w:rsid w:val="00333821"/>
    <w:rsid w:val="0033636C"/>
    <w:rsid w:val="00345930"/>
    <w:rsid w:val="0034653C"/>
    <w:rsid w:val="003472AD"/>
    <w:rsid w:val="0035039C"/>
    <w:rsid w:val="00350E77"/>
    <w:rsid w:val="003518D1"/>
    <w:rsid w:val="003553AD"/>
    <w:rsid w:val="00367FDD"/>
    <w:rsid w:val="0037588E"/>
    <w:rsid w:val="003804B8"/>
    <w:rsid w:val="00381861"/>
    <w:rsid w:val="0038205D"/>
    <w:rsid w:val="00385C71"/>
    <w:rsid w:val="00386A52"/>
    <w:rsid w:val="0038779A"/>
    <w:rsid w:val="00387CC6"/>
    <w:rsid w:val="003914B0"/>
    <w:rsid w:val="003942C7"/>
    <w:rsid w:val="00397FB3"/>
    <w:rsid w:val="003A0507"/>
    <w:rsid w:val="003A450F"/>
    <w:rsid w:val="003A459B"/>
    <w:rsid w:val="003A5227"/>
    <w:rsid w:val="003A5F9E"/>
    <w:rsid w:val="003B1FAC"/>
    <w:rsid w:val="003B4354"/>
    <w:rsid w:val="003B519E"/>
    <w:rsid w:val="003C32AD"/>
    <w:rsid w:val="003C53D2"/>
    <w:rsid w:val="003C615F"/>
    <w:rsid w:val="003D3B4E"/>
    <w:rsid w:val="003E35F2"/>
    <w:rsid w:val="003E3DE6"/>
    <w:rsid w:val="003E4C84"/>
    <w:rsid w:val="003E6BB9"/>
    <w:rsid w:val="003F0782"/>
    <w:rsid w:val="003F34D1"/>
    <w:rsid w:val="003F5114"/>
    <w:rsid w:val="003F59FF"/>
    <w:rsid w:val="003F690F"/>
    <w:rsid w:val="004023EE"/>
    <w:rsid w:val="004046A9"/>
    <w:rsid w:val="00404BDF"/>
    <w:rsid w:val="00407071"/>
    <w:rsid w:val="00407684"/>
    <w:rsid w:val="004108C9"/>
    <w:rsid w:val="00410F22"/>
    <w:rsid w:val="004110B0"/>
    <w:rsid w:val="00411A3C"/>
    <w:rsid w:val="00411A4D"/>
    <w:rsid w:val="004122C9"/>
    <w:rsid w:val="00416A25"/>
    <w:rsid w:val="00420C43"/>
    <w:rsid w:val="004223B1"/>
    <w:rsid w:val="00422C97"/>
    <w:rsid w:val="004259DB"/>
    <w:rsid w:val="0043219B"/>
    <w:rsid w:val="004325E7"/>
    <w:rsid w:val="00432D98"/>
    <w:rsid w:val="004345BD"/>
    <w:rsid w:val="004346EA"/>
    <w:rsid w:val="00434E46"/>
    <w:rsid w:val="0043508E"/>
    <w:rsid w:val="004401F9"/>
    <w:rsid w:val="0044130F"/>
    <w:rsid w:val="00442447"/>
    <w:rsid w:val="00442E41"/>
    <w:rsid w:val="00444AB2"/>
    <w:rsid w:val="004452CD"/>
    <w:rsid w:val="004575A4"/>
    <w:rsid w:val="004623BE"/>
    <w:rsid w:val="00463412"/>
    <w:rsid w:val="004650A4"/>
    <w:rsid w:val="004657F6"/>
    <w:rsid w:val="00465E5A"/>
    <w:rsid w:val="004801D8"/>
    <w:rsid w:val="004808A0"/>
    <w:rsid w:val="004847C0"/>
    <w:rsid w:val="00484C3B"/>
    <w:rsid w:val="00487BC8"/>
    <w:rsid w:val="0049082F"/>
    <w:rsid w:val="004926BF"/>
    <w:rsid w:val="00496FFD"/>
    <w:rsid w:val="004A2237"/>
    <w:rsid w:val="004A378F"/>
    <w:rsid w:val="004A4147"/>
    <w:rsid w:val="004A4E22"/>
    <w:rsid w:val="004B03A9"/>
    <w:rsid w:val="004B0D69"/>
    <w:rsid w:val="004B0E1E"/>
    <w:rsid w:val="004B21C4"/>
    <w:rsid w:val="004B2CAA"/>
    <w:rsid w:val="004B2D47"/>
    <w:rsid w:val="004B65E3"/>
    <w:rsid w:val="004B6D02"/>
    <w:rsid w:val="004C05DF"/>
    <w:rsid w:val="004C0A47"/>
    <w:rsid w:val="004C4A88"/>
    <w:rsid w:val="004C5500"/>
    <w:rsid w:val="004C5DD4"/>
    <w:rsid w:val="004D02C7"/>
    <w:rsid w:val="004D0968"/>
    <w:rsid w:val="004D1702"/>
    <w:rsid w:val="004D276A"/>
    <w:rsid w:val="004D29DB"/>
    <w:rsid w:val="004D3562"/>
    <w:rsid w:val="004D5535"/>
    <w:rsid w:val="004D5BA3"/>
    <w:rsid w:val="004E0FEF"/>
    <w:rsid w:val="004E24B4"/>
    <w:rsid w:val="004E24D2"/>
    <w:rsid w:val="004E3456"/>
    <w:rsid w:val="004E4718"/>
    <w:rsid w:val="004E630A"/>
    <w:rsid w:val="004E7B3B"/>
    <w:rsid w:val="004F0BC3"/>
    <w:rsid w:val="004F398D"/>
    <w:rsid w:val="004F6207"/>
    <w:rsid w:val="00501BF4"/>
    <w:rsid w:val="005035BB"/>
    <w:rsid w:val="005057FA"/>
    <w:rsid w:val="005077E7"/>
    <w:rsid w:val="00515ED1"/>
    <w:rsid w:val="00521BF2"/>
    <w:rsid w:val="00521D90"/>
    <w:rsid w:val="00524EF3"/>
    <w:rsid w:val="00531027"/>
    <w:rsid w:val="0053233A"/>
    <w:rsid w:val="005323BE"/>
    <w:rsid w:val="00540763"/>
    <w:rsid w:val="00541E72"/>
    <w:rsid w:val="005459FF"/>
    <w:rsid w:val="00547981"/>
    <w:rsid w:val="00551006"/>
    <w:rsid w:val="005522F5"/>
    <w:rsid w:val="005566D0"/>
    <w:rsid w:val="005571A1"/>
    <w:rsid w:val="00557D31"/>
    <w:rsid w:val="00564943"/>
    <w:rsid w:val="00565ED4"/>
    <w:rsid w:val="00566CFB"/>
    <w:rsid w:val="00572E1B"/>
    <w:rsid w:val="00575E66"/>
    <w:rsid w:val="00583AA1"/>
    <w:rsid w:val="00584964"/>
    <w:rsid w:val="005933BB"/>
    <w:rsid w:val="0059340B"/>
    <w:rsid w:val="005937D2"/>
    <w:rsid w:val="00594FFF"/>
    <w:rsid w:val="005971CE"/>
    <w:rsid w:val="005A22C7"/>
    <w:rsid w:val="005A36FE"/>
    <w:rsid w:val="005B4A81"/>
    <w:rsid w:val="005B56A6"/>
    <w:rsid w:val="005B7CC9"/>
    <w:rsid w:val="005C1229"/>
    <w:rsid w:val="005C1B80"/>
    <w:rsid w:val="005C6A3E"/>
    <w:rsid w:val="005D2A45"/>
    <w:rsid w:val="005D3319"/>
    <w:rsid w:val="005E0BF6"/>
    <w:rsid w:val="005E2F20"/>
    <w:rsid w:val="005E7228"/>
    <w:rsid w:val="005F0D2E"/>
    <w:rsid w:val="005F2973"/>
    <w:rsid w:val="005F2B03"/>
    <w:rsid w:val="005F2F6B"/>
    <w:rsid w:val="005F31F0"/>
    <w:rsid w:val="005F72E4"/>
    <w:rsid w:val="006002D9"/>
    <w:rsid w:val="00601BF9"/>
    <w:rsid w:val="006024B1"/>
    <w:rsid w:val="00606F28"/>
    <w:rsid w:val="00610268"/>
    <w:rsid w:val="006114D2"/>
    <w:rsid w:val="00611629"/>
    <w:rsid w:val="00613807"/>
    <w:rsid w:val="00617E92"/>
    <w:rsid w:val="00621368"/>
    <w:rsid w:val="006304D0"/>
    <w:rsid w:val="00640654"/>
    <w:rsid w:val="00641461"/>
    <w:rsid w:val="00641F97"/>
    <w:rsid w:val="00642CCD"/>
    <w:rsid w:val="00642E20"/>
    <w:rsid w:val="00650096"/>
    <w:rsid w:val="00661983"/>
    <w:rsid w:val="00661FDD"/>
    <w:rsid w:val="00662066"/>
    <w:rsid w:val="00663E4F"/>
    <w:rsid w:val="0066471A"/>
    <w:rsid w:val="006651CB"/>
    <w:rsid w:val="00665BF4"/>
    <w:rsid w:val="006665E7"/>
    <w:rsid w:val="006666F8"/>
    <w:rsid w:val="00666DEE"/>
    <w:rsid w:val="006679CE"/>
    <w:rsid w:val="0067527B"/>
    <w:rsid w:val="006753F9"/>
    <w:rsid w:val="00677838"/>
    <w:rsid w:val="00680458"/>
    <w:rsid w:val="006810D9"/>
    <w:rsid w:val="00682549"/>
    <w:rsid w:val="00684CE4"/>
    <w:rsid w:val="0069028E"/>
    <w:rsid w:val="006927DE"/>
    <w:rsid w:val="00693540"/>
    <w:rsid w:val="006944A0"/>
    <w:rsid w:val="0069511C"/>
    <w:rsid w:val="006953F8"/>
    <w:rsid w:val="00697894"/>
    <w:rsid w:val="00697CB5"/>
    <w:rsid w:val="006A27D0"/>
    <w:rsid w:val="006A297D"/>
    <w:rsid w:val="006A2A8F"/>
    <w:rsid w:val="006A4732"/>
    <w:rsid w:val="006A5D8E"/>
    <w:rsid w:val="006A62AA"/>
    <w:rsid w:val="006A743E"/>
    <w:rsid w:val="006B34CC"/>
    <w:rsid w:val="006B3C37"/>
    <w:rsid w:val="006B4FF6"/>
    <w:rsid w:val="006B731D"/>
    <w:rsid w:val="006B74C3"/>
    <w:rsid w:val="006C22BE"/>
    <w:rsid w:val="006C778F"/>
    <w:rsid w:val="006D01A9"/>
    <w:rsid w:val="006D0C22"/>
    <w:rsid w:val="006D3F53"/>
    <w:rsid w:val="006D5166"/>
    <w:rsid w:val="006D797E"/>
    <w:rsid w:val="006E0FE8"/>
    <w:rsid w:val="006E6399"/>
    <w:rsid w:val="006E772A"/>
    <w:rsid w:val="006F2C79"/>
    <w:rsid w:val="006F3A65"/>
    <w:rsid w:val="006F44DF"/>
    <w:rsid w:val="006F53C8"/>
    <w:rsid w:val="00700033"/>
    <w:rsid w:val="007007AA"/>
    <w:rsid w:val="0070180E"/>
    <w:rsid w:val="00701B01"/>
    <w:rsid w:val="00702043"/>
    <w:rsid w:val="00703453"/>
    <w:rsid w:val="00712007"/>
    <w:rsid w:val="00714A14"/>
    <w:rsid w:val="007168F2"/>
    <w:rsid w:val="00721178"/>
    <w:rsid w:val="007228D5"/>
    <w:rsid w:val="00722F12"/>
    <w:rsid w:val="00723935"/>
    <w:rsid w:val="007257C4"/>
    <w:rsid w:val="007270ED"/>
    <w:rsid w:val="00734AAC"/>
    <w:rsid w:val="0073503E"/>
    <w:rsid w:val="00737318"/>
    <w:rsid w:val="00741B53"/>
    <w:rsid w:val="00743E8A"/>
    <w:rsid w:val="00746135"/>
    <w:rsid w:val="00746C88"/>
    <w:rsid w:val="007509D6"/>
    <w:rsid w:val="007518C7"/>
    <w:rsid w:val="00751E96"/>
    <w:rsid w:val="0075349C"/>
    <w:rsid w:val="00756D29"/>
    <w:rsid w:val="00757E53"/>
    <w:rsid w:val="00760015"/>
    <w:rsid w:val="00761B8E"/>
    <w:rsid w:val="007645C8"/>
    <w:rsid w:val="00764628"/>
    <w:rsid w:val="00765CA4"/>
    <w:rsid w:val="00765FE3"/>
    <w:rsid w:val="00772B08"/>
    <w:rsid w:val="007751D2"/>
    <w:rsid w:val="00775826"/>
    <w:rsid w:val="0078634B"/>
    <w:rsid w:val="007868E0"/>
    <w:rsid w:val="00791073"/>
    <w:rsid w:val="00792827"/>
    <w:rsid w:val="00792E63"/>
    <w:rsid w:val="00793595"/>
    <w:rsid w:val="00793B46"/>
    <w:rsid w:val="007966DA"/>
    <w:rsid w:val="007A1AC7"/>
    <w:rsid w:val="007A2E95"/>
    <w:rsid w:val="007A3140"/>
    <w:rsid w:val="007A5A0E"/>
    <w:rsid w:val="007B3054"/>
    <w:rsid w:val="007B435A"/>
    <w:rsid w:val="007C51DB"/>
    <w:rsid w:val="007C5C51"/>
    <w:rsid w:val="007C6476"/>
    <w:rsid w:val="007C6F3E"/>
    <w:rsid w:val="007D1AFC"/>
    <w:rsid w:val="007D1B5B"/>
    <w:rsid w:val="007D44F8"/>
    <w:rsid w:val="007D489C"/>
    <w:rsid w:val="007E0C55"/>
    <w:rsid w:val="007E21F2"/>
    <w:rsid w:val="007E49A1"/>
    <w:rsid w:val="007E5E1A"/>
    <w:rsid w:val="007E6156"/>
    <w:rsid w:val="007F341D"/>
    <w:rsid w:val="007F3C83"/>
    <w:rsid w:val="007F4D3B"/>
    <w:rsid w:val="007F6428"/>
    <w:rsid w:val="007F66F3"/>
    <w:rsid w:val="00802304"/>
    <w:rsid w:val="00803FA3"/>
    <w:rsid w:val="008060AD"/>
    <w:rsid w:val="008068E6"/>
    <w:rsid w:val="008075F2"/>
    <w:rsid w:val="0080794C"/>
    <w:rsid w:val="00811C4A"/>
    <w:rsid w:val="00812355"/>
    <w:rsid w:val="00817409"/>
    <w:rsid w:val="00821050"/>
    <w:rsid w:val="008211E2"/>
    <w:rsid w:val="008268A7"/>
    <w:rsid w:val="00830E35"/>
    <w:rsid w:val="00835BE9"/>
    <w:rsid w:val="008416F9"/>
    <w:rsid w:val="008439FC"/>
    <w:rsid w:val="0084437A"/>
    <w:rsid w:val="0084443D"/>
    <w:rsid w:val="00844922"/>
    <w:rsid w:val="008455DA"/>
    <w:rsid w:val="008455FF"/>
    <w:rsid w:val="00846871"/>
    <w:rsid w:val="00850661"/>
    <w:rsid w:val="00851180"/>
    <w:rsid w:val="00855124"/>
    <w:rsid w:val="0085715E"/>
    <w:rsid w:val="0086612A"/>
    <w:rsid w:val="00866F80"/>
    <w:rsid w:val="00867243"/>
    <w:rsid w:val="0087192C"/>
    <w:rsid w:val="00872671"/>
    <w:rsid w:val="00873B8F"/>
    <w:rsid w:val="008741D5"/>
    <w:rsid w:val="008776BE"/>
    <w:rsid w:val="00877CB7"/>
    <w:rsid w:val="00880221"/>
    <w:rsid w:val="00880D85"/>
    <w:rsid w:val="0088324A"/>
    <w:rsid w:val="00883663"/>
    <w:rsid w:val="008853EC"/>
    <w:rsid w:val="0088634A"/>
    <w:rsid w:val="008871E8"/>
    <w:rsid w:val="00887777"/>
    <w:rsid w:val="008900BD"/>
    <w:rsid w:val="008908F6"/>
    <w:rsid w:val="008932DE"/>
    <w:rsid w:val="00893BC9"/>
    <w:rsid w:val="0089440F"/>
    <w:rsid w:val="00895F06"/>
    <w:rsid w:val="00897FAB"/>
    <w:rsid w:val="008A28F4"/>
    <w:rsid w:val="008A386E"/>
    <w:rsid w:val="008A617F"/>
    <w:rsid w:val="008A6A49"/>
    <w:rsid w:val="008A7778"/>
    <w:rsid w:val="008A795C"/>
    <w:rsid w:val="008B5248"/>
    <w:rsid w:val="008B7E74"/>
    <w:rsid w:val="008B7E99"/>
    <w:rsid w:val="008C0677"/>
    <w:rsid w:val="008C10DF"/>
    <w:rsid w:val="008C2AD3"/>
    <w:rsid w:val="008C3A95"/>
    <w:rsid w:val="008C5FEC"/>
    <w:rsid w:val="008D38C1"/>
    <w:rsid w:val="008D6569"/>
    <w:rsid w:val="008E28B7"/>
    <w:rsid w:val="008E381D"/>
    <w:rsid w:val="008E3B50"/>
    <w:rsid w:val="008F069A"/>
    <w:rsid w:val="008F0BDA"/>
    <w:rsid w:val="008F1DF2"/>
    <w:rsid w:val="008F29E5"/>
    <w:rsid w:val="008F5D0A"/>
    <w:rsid w:val="00900C54"/>
    <w:rsid w:val="00903371"/>
    <w:rsid w:val="00905711"/>
    <w:rsid w:val="00906865"/>
    <w:rsid w:val="00907D4A"/>
    <w:rsid w:val="00910BD7"/>
    <w:rsid w:val="0091112B"/>
    <w:rsid w:val="00913356"/>
    <w:rsid w:val="00913368"/>
    <w:rsid w:val="00921F65"/>
    <w:rsid w:val="009223EA"/>
    <w:rsid w:val="00924240"/>
    <w:rsid w:val="0092559B"/>
    <w:rsid w:val="0092602B"/>
    <w:rsid w:val="00931424"/>
    <w:rsid w:val="00932D8C"/>
    <w:rsid w:val="00934043"/>
    <w:rsid w:val="00934229"/>
    <w:rsid w:val="009402DE"/>
    <w:rsid w:val="009409D3"/>
    <w:rsid w:val="009413C6"/>
    <w:rsid w:val="009433D4"/>
    <w:rsid w:val="009447E2"/>
    <w:rsid w:val="0094685D"/>
    <w:rsid w:val="00946C54"/>
    <w:rsid w:val="00951209"/>
    <w:rsid w:val="00951676"/>
    <w:rsid w:val="00951F82"/>
    <w:rsid w:val="009536E4"/>
    <w:rsid w:val="0096225B"/>
    <w:rsid w:val="009625FF"/>
    <w:rsid w:val="0096282E"/>
    <w:rsid w:val="00962EAF"/>
    <w:rsid w:val="009663A9"/>
    <w:rsid w:val="00967725"/>
    <w:rsid w:val="00967792"/>
    <w:rsid w:val="00971EAC"/>
    <w:rsid w:val="00972EB9"/>
    <w:rsid w:val="009760B5"/>
    <w:rsid w:val="00977735"/>
    <w:rsid w:val="0098095B"/>
    <w:rsid w:val="009833F9"/>
    <w:rsid w:val="00984308"/>
    <w:rsid w:val="00987ACA"/>
    <w:rsid w:val="00990EBF"/>
    <w:rsid w:val="0099223B"/>
    <w:rsid w:val="0099783C"/>
    <w:rsid w:val="009A09C2"/>
    <w:rsid w:val="009A2281"/>
    <w:rsid w:val="009A2F1F"/>
    <w:rsid w:val="009A3841"/>
    <w:rsid w:val="009A78EA"/>
    <w:rsid w:val="009B0CDD"/>
    <w:rsid w:val="009B3EFB"/>
    <w:rsid w:val="009B487A"/>
    <w:rsid w:val="009B49BD"/>
    <w:rsid w:val="009B5C44"/>
    <w:rsid w:val="009B7F59"/>
    <w:rsid w:val="009C013C"/>
    <w:rsid w:val="009C3B50"/>
    <w:rsid w:val="009C62FF"/>
    <w:rsid w:val="009D1888"/>
    <w:rsid w:val="009D5277"/>
    <w:rsid w:val="009D6DAA"/>
    <w:rsid w:val="009E37AB"/>
    <w:rsid w:val="009E39F6"/>
    <w:rsid w:val="009E50F8"/>
    <w:rsid w:val="009F04CB"/>
    <w:rsid w:val="009F248B"/>
    <w:rsid w:val="009F35C2"/>
    <w:rsid w:val="00A0058D"/>
    <w:rsid w:val="00A00993"/>
    <w:rsid w:val="00A02E6D"/>
    <w:rsid w:val="00A05DA7"/>
    <w:rsid w:val="00A068C6"/>
    <w:rsid w:val="00A07564"/>
    <w:rsid w:val="00A07EB7"/>
    <w:rsid w:val="00A07FB2"/>
    <w:rsid w:val="00A1081A"/>
    <w:rsid w:val="00A108D1"/>
    <w:rsid w:val="00A119A7"/>
    <w:rsid w:val="00A13D20"/>
    <w:rsid w:val="00A13E84"/>
    <w:rsid w:val="00A140D3"/>
    <w:rsid w:val="00A15383"/>
    <w:rsid w:val="00A21ACC"/>
    <w:rsid w:val="00A23F99"/>
    <w:rsid w:val="00A273E5"/>
    <w:rsid w:val="00A30DB7"/>
    <w:rsid w:val="00A363B6"/>
    <w:rsid w:val="00A372BE"/>
    <w:rsid w:val="00A4117B"/>
    <w:rsid w:val="00A4294E"/>
    <w:rsid w:val="00A44DDB"/>
    <w:rsid w:val="00A479BF"/>
    <w:rsid w:val="00A540E5"/>
    <w:rsid w:val="00A54BC4"/>
    <w:rsid w:val="00A60EC8"/>
    <w:rsid w:val="00A60ECC"/>
    <w:rsid w:val="00A6248D"/>
    <w:rsid w:val="00A6434B"/>
    <w:rsid w:val="00A65144"/>
    <w:rsid w:val="00A700B9"/>
    <w:rsid w:val="00A711AF"/>
    <w:rsid w:val="00A71864"/>
    <w:rsid w:val="00A720C4"/>
    <w:rsid w:val="00A7364C"/>
    <w:rsid w:val="00A74EAE"/>
    <w:rsid w:val="00A76251"/>
    <w:rsid w:val="00A777D7"/>
    <w:rsid w:val="00A82673"/>
    <w:rsid w:val="00A87F9C"/>
    <w:rsid w:val="00A91FA8"/>
    <w:rsid w:val="00A94DEC"/>
    <w:rsid w:val="00A95E8E"/>
    <w:rsid w:val="00A97BDE"/>
    <w:rsid w:val="00AA0C4D"/>
    <w:rsid w:val="00AA0DA3"/>
    <w:rsid w:val="00AA156F"/>
    <w:rsid w:val="00AA3BB7"/>
    <w:rsid w:val="00AA5ADC"/>
    <w:rsid w:val="00AB0821"/>
    <w:rsid w:val="00AB0D52"/>
    <w:rsid w:val="00AC0FA0"/>
    <w:rsid w:val="00AC6334"/>
    <w:rsid w:val="00AC7722"/>
    <w:rsid w:val="00AD4573"/>
    <w:rsid w:val="00AD66F5"/>
    <w:rsid w:val="00AE3B67"/>
    <w:rsid w:val="00AF1857"/>
    <w:rsid w:val="00AF358F"/>
    <w:rsid w:val="00AF4079"/>
    <w:rsid w:val="00AF41AF"/>
    <w:rsid w:val="00AF51D9"/>
    <w:rsid w:val="00AF6BA6"/>
    <w:rsid w:val="00B0313F"/>
    <w:rsid w:val="00B07CB6"/>
    <w:rsid w:val="00B07DFC"/>
    <w:rsid w:val="00B114CC"/>
    <w:rsid w:val="00B13197"/>
    <w:rsid w:val="00B13857"/>
    <w:rsid w:val="00B17BB4"/>
    <w:rsid w:val="00B20F5C"/>
    <w:rsid w:val="00B24FBA"/>
    <w:rsid w:val="00B26FE7"/>
    <w:rsid w:val="00B277FA"/>
    <w:rsid w:val="00B303D4"/>
    <w:rsid w:val="00B30773"/>
    <w:rsid w:val="00B33CE3"/>
    <w:rsid w:val="00B3664D"/>
    <w:rsid w:val="00B426FD"/>
    <w:rsid w:val="00B44D3B"/>
    <w:rsid w:val="00B45994"/>
    <w:rsid w:val="00B50607"/>
    <w:rsid w:val="00B50EA3"/>
    <w:rsid w:val="00B54DFE"/>
    <w:rsid w:val="00B551DE"/>
    <w:rsid w:val="00B55215"/>
    <w:rsid w:val="00B62F79"/>
    <w:rsid w:val="00B6648A"/>
    <w:rsid w:val="00B67204"/>
    <w:rsid w:val="00B674CF"/>
    <w:rsid w:val="00B71346"/>
    <w:rsid w:val="00B7172F"/>
    <w:rsid w:val="00B75EDB"/>
    <w:rsid w:val="00B75F7D"/>
    <w:rsid w:val="00B8115D"/>
    <w:rsid w:val="00B8238F"/>
    <w:rsid w:val="00B906F3"/>
    <w:rsid w:val="00B934E7"/>
    <w:rsid w:val="00B938FE"/>
    <w:rsid w:val="00B9551A"/>
    <w:rsid w:val="00B95C22"/>
    <w:rsid w:val="00B978F1"/>
    <w:rsid w:val="00BA2BBD"/>
    <w:rsid w:val="00BA35A3"/>
    <w:rsid w:val="00BA484E"/>
    <w:rsid w:val="00BA5FB4"/>
    <w:rsid w:val="00BA6024"/>
    <w:rsid w:val="00BB496B"/>
    <w:rsid w:val="00BB67E6"/>
    <w:rsid w:val="00BB6C24"/>
    <w:rsid w:val="00BC0343"/>
    <w:rsid w:val="00BC147A"/>
    <w:rsid w:val="00BC18C7"/>
    <w:rsid w:val="00BC2239"/>
    <w:rsid w:val="00BC3578"/>
    <w:rsid w:val="00BD0A49"/>
    <w:rsid w:val="00BD4D16"/>
    <w:rsid w:val="00BD4D92"/>
    <w:rsid w:val="00BD5AD4"/>
    <w:rsid w:val="00BD657D"/>
    <w:rsid w:val="00BD703F"/>
    <w:rsid w:val="00BD7046"/>
    <w:rsid w:val="00BE33A5"/>
    <w:rsid w:val="00BE62E8"/>
    <w:rsid w:val="00BF16FF"/>
    <w:rsid w:val="00BF6632"/>
    <w:rsid w:val="00BF69D3"/>
    <w:rsid w:val="00C00A1C"/>
    <w:rsid w:val="00C012CD"/>
    <w:rsid w:val="00C05456"/>
    <w:rsid w:val="00C061D2"/>
    <w:rsid w:val="00C06FA6"/>
    <w:rsid w:val="00C1181E"/>
    <w:rsid w:val="00C12CE7"/>
    <w:rsid w:val="00C13083"/>
    <w:rsid w:val="00C1651E"/>
    <w:rsid w:val="00C1668E"/>
    <w:rsid w:val="00C17CE2"/>
    <w:rsid w:val="00C21D62"/>
    <w:rsid w:val="00C222D4"/>
    <w:rsid w:val="00C2559E"/>
    <w:rsid w:val="00C31145"/>
    <w:rsid w:val="00C31F2C"/>
    <w:rsid w:val="00C3425C"/>
    <w:rsid w:val="00C36087"/>
    <w:rsid w:val="00C40F47"/>
    <w:rsid w:val="00C433A5"/>
    <w:rsid w:val="00C44CEA"/>
    <w:rsid w:val="00C451A9"/>
    <w:rsid w:val="00C46E51"/>
    <w:rsid w:val="00C47002"/>
    <w:rsid w:val="00C50DA9"/>
    <w:rsid w:val="00C51A21"/>
    <w:rsid w:val="00C56A40"/>
    <w:rsid w:val="00C57615"/>
    <w:rsid w:val="00C6084A"/>
    <w:rsid w:val="00C61551"/>
    <w:rsid w:val="00C619A6"/>
    <w:rsid w:val="00C648FD"/>
    <w:rsid w:val="00C66E51"/>
    <w:rsid w:val="00C73B1F"/>
    <w:rsid w:val="00C7730D"/>
    <w:rsid w:val="00C77E1B"/>
    <w:rsid w:val="00C82046"/>
    <w:rsid w:val="00C831CC"/>
    <w:rsid w:val="00C83861"/>
    <w:rsid w:val="00C856D7"/>
    <w:rsid w:val="00C8687F"/>
    <w:rsid w:val="00C901EB"/>
    <w:rsid w:val="00C9322F"/>
    <w:rsid w:val="00C95D02"/>
    <w:rsid w:val="00C97190"/>
    <w:rsid w:val="00C97B95"/>
    <w:rsid w:val="00CA04C1"/>
    <w:rsid w:val="00CA04FD"/>
    <w:rsid w:val="00CA0861"/>
    <w:rsid w:val="00CA3E2F"/>
    <w:rsid w:val="00CA409B"/>
    <w:rsid w:val="00CA4EC6"/>
    <w:rsid w:val="00CA5AB8"/>
    <w:rsid w:val="00CB2DB4"/>
    <w:rsid w:val="00CB3FB2"/>
    <w:rsid w:val="00CB530D"/>
    <w:rsid w:val="00CB5550"/>
    <w:rsid w:val="00CB5C20"/>
    <w:rsid w:val="00CB6BAC"/>
    <w:rsid w:val="00CB6CB9"/>
    <w:rsid w:val="00CC3A89"/>
    <w:rsid w:val="00CC5335"/>
    <w:rsid w:val="00CC7B56"/>
    <w:rsid w:val="00CD4FB4"/>
    <w:rsid w:val="00CD52B3"/>
    <w:rsid w:val="00CD6304"/>
    <w:rsid w:val="00CE052B"/>
    <w:rsid w:val="00CE10EF"/>
    <w:rsid w:val="00CE2369"/>
    <w:rsid w:val="00CE273D"/>
    <w:rsid w:val="00CE40F6"/>
    <w:rsid w:val="00CF5336"/>
    <w:rsid w:val="00CF56D1"/>
    <w:rsid w:val="00CF7A4D"/>
    <w:rsid w:val="00D01A5D"/>
    <w:rsid w:val="00D06A69"/>
    <w:rsid w:val="00D150DA"/>
    <w:rsid w:val="00D16397"/>
    <w:rsid w:val="00D1717E"/>
    <w:rsid w:val="00D20B11"/>
    <w:rsid w:val="00D25056"/>
    <w:rsid w:val="00D26339"/>
    <w:rsid w:val="00D3028B"/>
    <w:rsid w:val="00D3400E"/>
    <w:rsid w:val="00D3465F"/>
    <w:rsid w:val="00D34917"/>
    <w:rsid w:val="00D36B01"/>
    <w:rsid w:val="00D417C1"/>
    <w:rsid w:val="00D42AB3"/>
    <w:rsid w:val="00D44138"/>
    <w:rsid w:val="00D462D2"/>
    <w:rsid w:val="00D507A1"/>
    <w:rsid w:val="00D51137"/>
    <w:rsid w:val="00D534E3"/>
    <w:rsid w:val="00D53760"/>
    <w:rsid w:val="00D53CDF"/>
    <w:rsid w:val="00D5711A"/>
    <w:rsid w:val="00D600D1"/>
    <w:rsid w:val="00D6031F"/>
    <w:rsid w:val="00D61E3F"/>
    <w:rsid w:val="00D63738"/>
    <w:rsid w:val="00D71C69"/>
    <w:rsid w:val="00D77070"/>
    <w:rsid w:val="00D82290"/>
    <w:rsid w:val="00D83AEA"/>
    <w:rsid w:val="00D83B9D"/>
    <w:rsid w:val="00D83D05"/>
    <w:rsid w:val="00D86AA5"/>
    <w:rsid w:val="00D86EE0"/>
    <w:rsid w:val="00D87BFF"/>
    <w:rsid w:val="00D91A86"/>
    <w:rsid w:val="00D920AB"/>
    <w:rsid w:val="00D953DE"/>
    <w:rsid w:val="00D97476"/>
    <w:rsid w:val="00DA25EA"/>
    <w:rsid w:val="00DA3C51"/>
    <w:rsid w:val="00DA5097"/>
    <w:rsid w:val="00DA5E6F"/>
    <w:rsid w:val="00DA7243"/>
    <w:rsid w:val="00DA74C6"/>
    <w:rsid w:val="00DB43B2"/>
    <w:rsid w:val="00DB4D90"/>
    <w:rsid w:val="00DB5516"/>
    <w:rsid w:val="00DB60BB"/>
    <w:rsid w:val="00DB6176"/>
    <w:rsid w:val="00DB68F3"/>
    <w:rsid w:val="00DC0B6D"/>
    <w:rsid w:val="00DC4053"/>
    <w:rsid w:val="00DC66E9"/>
    <w:rsid w:val="00DC6903"/>
    <w:rsid w:val="00DC7FE1"/>
    <w:rsid w:val="00DD0B6F"/>
    <w:rsid w:val="00DD70AD"/>
    <w:rsid w:val="00DE162F"/>
    <w:rsid w:val="00DE446E"/>
    <w:rsid w:val="00DE5B2B"/>
    <w:rsid w:val="00DF06BC"/>
    <w:rsid w:val="00DF0AF9"/>
    <w:rsid w:val="00DF163F"/>
    <w:rsid w:val="00DF37FA"/>
    <w:rsid w:val="00DF3B8D"/>
    <w:rsid w:val="00DF6869"/>
    <w:rsid w:val="00DF6E2F"/>
    <w:rsid w:val="00E02018"/>
    <w:rsid w:val="00E02259"/>
    <w:rsid w:val="00E14F0A"/>
    <w:rsid w:val="00E1610A"/>
    <w:rsid w:val="00E16F83"/>
    <w:rsid w:val="00E22030"/>
    <w:rsid w:val="00E23010"/>
    <w:rsid w:val="00E26EAD"/>
    <w:rsid w:val="00E30F82"/>
    <w:rsid w:val="00E3196D"/>
    <w:rsid w:val="00E31C52"/>
    <w:rsid w:val="00E3211B"/>
    <w:rsid w:val="00E34C42"/>
    <w:rsid w:val="00E41243"/>
    <w:rsid w:val="00E44F86"/>
    <w:rsid w:val="00E4737D"/>
    <w:rsid w:val="00E47B1F"/>
    <w:rsid w:val="00E502A5"/>
    <w:rsid w:val="00E514EF"/>
    <w:rsid w:val="00E51E9E"/>
    <w:rsid w:val="00E56E86"/>
    <w:rsid w:val="00E57404"/>
    <w:rsid w:val="00E62FFD"/>
    <w:rsid w:val="00E642E4"/>
    <w:rsid w:val="00E72F3D"/>
    <w:rsid w:val="00E75519"/>
    <w:rsid w:val="00E770A3"/>
    <w:rsid w:val="00E80939"/>
    <w:rsid w:val="00E812F3"/>
    <w:rsid w:val="00E86625"/>
    <w:rsid w:val="00E86FA5"/>
    <w:rsid w:val="00E90F3E"/>
    <w:rsid w:val="00E950FE"/>
    <w:rsid w:val="00E95C0A"/>
    <w:rsid w:val="00EA3F25"/>
    <w:rsid w:val="00EA414A"/>
    <w:rsid w:val="00EA5CA4"/>
    <w:rsid w:val="00EB3E24"/>
    <w:rsid w:val="00EB66E7"/>
    <w:rsid w:val="00EC1C4F"/>
    <w:rsid w:val="00EC5271"/>
    <w:rsid w:val="00EC68E4"/>
    <w:rsid w:val="00ED3D66"/>
    <w:rsid w:val="00ED781C"/>
    <w:rsid w:val="00EE0A2E"/>
    <w:rsid w:val="00EE0D39"/>
    <w:rsid w:val="00EE2F5C"/>
    <w:rsid w:val="00EE4ABB"/>
    <w:rsid w:val="00EE4D2E"/>
    <w:rsid w:val="00EE629A"/>
    <w:rsid w:val="00EE6B80"/>
    <w:rsid w:val="00EE7014"/>
    <w:rsid w:val="00EF0FD3"/>
    <w:rsid w:val="00EF2D76"/>
    <w:rsid w:val="00EF34D8"/>
    <w:rsid w:val="00EF43B5"/>
    <w:rsid w:val="00EF4438"/>
    <w:rsid w:val="00EF44E1"/>
    <w:rsid w:val="00EF5E7D"/>
    <w:rsid w:val="00EF61E4"/>
    <w:rsid w:val="00F01E75"/>
    <w:rsid w:val="00F100AC"/>
    <w:rsid w:val="00F100D5"/>
    <w:rsid w:val="00F10BE9"/>
    <w:rsid w:val="00F126B3"/>
    <w:rsid w:val="00F14D4B"/>
    <w:rsid w:val="00F15022"/>
    <w:rsid w:val="00F151AB"/>
    <w:rsid w:val="00F16FB3"/>
    <w:rsid w:val="00F2056F"/>
    <w:rsid w:val="00F2395C"/>
    <w:rsid w:val="00F25563"/>
    <w:rsid w:val="00F26B85"/>
    <w:rsid w:val="00F302B8"/>
    <w:rsid w:val="00F302F8"/>
    <w:rsid w:val="00F34730"/>
    <w:rsid w:val="00F349E7"/>
    <w:rsid w:val="00F34AF5"/>
    <w:rsid w:val="00F4747C"/>
    <w:rsid w:val="00F50B05"/>
    <w:rsid w:val="00F542CE"/>
    <w:rsid w:val="00F60564"/>
    <w:rsid w:val="00F63A68"/>
    <w:rsid w:val="00F67134"/>
    <w:rsid w:val="00F70076"/>
    <w:rsid w:val="00F71F75"/>
    <w:rsid w:val="00F722C2"/>
    <w:rsid w:val="00F726E4"/>
    <w:rsid w:val="00F75342"/>
    <w:rsid w:val="00F75DB4"/>
    <w:rsid w:val="00F87F27"/>
    <w:rsid w:val="00F92A9D"/>
    <w:rsid w:val="00F9748D"/>
    <w:rsid w:val="00FA033A"/>
    <w:rsid w:val="00FA1BC8"/>
    <w:rsid w:val="00FA3602"/>
    <w:rsid w:val="00FA4001"/>
    <w:rsid w:val="00FA5CE9"/>
    <w:rsid w:val="00FA6C79"/>
    <w:rsid w:val="00FA7024"/>
    <w:rsid w:val="00FA751F"/>
    <w:rsid w:val="00FB16B5"/>
    <w:rsid w:val="00FB2EB8"/>
    <w:rsid w:val="00FB3C7C"/>
    <w:rsid w:val="00FB6096"/>
    <w:rsid w:val="00FC023B"/>
    <w:rsid w:val="00FC16B0"/>
    <w:rsid w:val="00FC3161"/>
    <w:rsid w:val="00FC6B64"/>
    <w:rsid w:val="00FD3017"/>
    <w:rsid w:val="00FE17E0"/>
    <w:rsid w:val="00FE1CA9"/>
    <w:rsid w:val="00FE4B68"/>
    <w:rsid w:val="00FE5A63"/>
    <w:rsid w:val="00FE5FD3"/>
    <w:rsid w:val="00FF05EE"/>
    <w:rsid w:val="00FF1E49"/>
    <w:rsid w:val="00FF2785"/>
    <w:rsid w:val="00FF27A1"/>
    <w:rsid w:val="00FF30AD"/>
    <w:rsid w:val="00FF6858"/>
    <w:rsid w:val="061A40C2"/>
    <w:rsid w:val="2D713A48"/>
    <w:rsid w:val="50FC74DC"/>
    <w:rsid w:val="529E1516"/>
    <w:rsid w:val="556F0A59"/>
    <w:rsid w:val="583A3B89"/>
    <w:rsid w:val="678701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 fillcolor="white">
      <v:fill color="white"/>
    </o:shapedefaults>
    <o:shapelayout v:ext="edit">
      <o:idmap v:ext="edit" data="2"/>
    </o:shapelayout>
  </w:shapeDefaults>
  <w:decimalSymbol w:val="."/>
  <w:listSeparator w:val=","/>
  <w14:docId w14:val="129DEABD"/>
  <w15:docId w15:val="{F22BFA23-8913-4741-A59A-68EE6496FAE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/>
    <w:lsdException w:name="heading 3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/>
    <w:lsdException w:name="toc 2" w:uiPriority="39" w:unhideWhenUsed="1" w:qFormat="1"/>
    <w:lsdException w:name="toc 3" w:uiPriority="39" w:unhideWhenUsed="1" w:qFormat="1"/>
    <w:lsdException w:name="toc 4" w:uiPriority="39" w:unhideWhenUsed="1"/>
    <w:lsdException w:name="toc 5" w:uiPriority="39" w:unhideWhenUsed="1" w:qFormat="1"/>
    <w:lsdException w:name="toc 6" w:uiPriority="39" w:unhideWhenUsed="1"/>
    <w:lsdException w:name="toc 7" w:uiPriority="39" w:unhideWhenUsed="1" w:qFormat="1"/>
    <w:lsdException w:name="toc 8" w:uiPriority="39" w:unhideWhenUsed="1" w:qFormat="1"/>
    <w:lsdException w:name="toc 9" w:uiPriority="39" w:unhideWhenUsed="1" w:qFormat="1"/>
    <w:lsdException w:name="Normal Indent" w:semiHidden="1" w:unhideWhenUsed="1"/>
    <w:lsdException w:name="footnote text" w:semiHidden="1" w:unhideWhenUsed="1"/>
    <w:lsdException w:name="annotation text" w:semiHidden="1" w:unhideWhenUsed="1" w:qFormat="1"/>
    <w:lsdException w:name="header" w:unhideWhenUsed="1"/>
    <w:lsdException w:name="footer" w:unhideWhenUsed="1"/>
    <w:lsdException w:name="index heading" w:semiHidden="1" w:unhideWhenUsed="1"/>
    <w:lsdException w:name="caption" w:uiPriority="35" w:unhideWhenUsed="1" w:qFormat="1"/>
    <w:lsdException w:name="table of figures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 w:qFormat="1"/>
    <w:lsdException w:name="annotation reference" w:semiHidden="1" w:unhideWhenUsed="1" w:qFormat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 w:qFormat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 w:qFormat="1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pPr>
      <w:widowControl w:val="0"/>
      <w:spacing w:beforeLines="50" w:before="156" w:line="300" w:lineRule="auto"/>
      <w:ind w:firstLineChars="200" w:firstLine="480"/>
      <w:jc w:val="both"/>
    </w:pPr>
    <w:rPr>
      <w:rFonts w:ascii="Times New Roman" w:eastAsia="宋体" w:hAnsi="Times New Roman"/>
      <w:kern w:val="2"/>
      <w:sz w:val="24"/>
      <w:szCs w:val="22"/>
    </w:rPr>
  </w:style>
  <w:style w:type="paragraph" w:styleId="1">
    <w:name w:val="heading 1"/>
    <w:basedOn w:val="a0"/>
    <w:next w:val="a0"/>
    <w:link w:val="10"/>
    <w:uiPriority w:val="9"/>
    <w:qFormat/>
    <w:pPr>
      <w:keepNext/>
      <w:keepLines/>
      <w:pageBreakBefore/>
      <w:numPr>
        <w:numId w:val="1"/>
      </w:numPr>
      <w:ind w:left="0" w:firstLineChars="0"/>
      <w:jc w:val="center"/>
      <w:outlineLvl w:val="0"/>
    </w:pPr>
    <w:rPr>
      <w:rFonts w:ascii="Arial" w:eastAsia="黑体" w:hAnsi="Arial"/>
      <w:bCs/>
      <w:kern w:val="44"/>
      <w:sz w:val="30"/>
      <w:szCs w:val="44"/>
    </w:rPr>
  </w:style>
  <w:style w:type="paragraph" w:styleId="2">
    <w:name w:val="heading 2"/>
    <w:basedOn w:val="a0"/>
    <w:next w:val="a0"/>
    <w:link w:val="20"/>
    <w:uiPriority w:val="9"/>
    <w:semiHidden/>
    <w:unhideWhenUsed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0"/>
    <w:next w:val="a0"/>
    <w:link w:val="30"/>
    <w:uiPriority w:val="9"/>
    <w:unhideWhenUsed/>
    <w:qFormat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TOC7">
    <w:name w:val="toc 7"/>
    <w:basedOn w:val="a0"/>
    <w:next w:val="a0"/>
    <w:uiPriority w:val="39"/>
    <w:unhideWhenUsed/>
    <w:qFormat/>
    <w:pPr>
      <w:spacing w:beforeLines="0" w:before="0" w:line="240" w:lineRule="auto"/>
      <w:ind w:leftChars="1200" w:left="2520" w:firstLineChars="0" w:firstLine="0"/>
    </w:pPr>
    <w:rPr>
      <w:rFonts w:asciiTheme="minorHAnsi" w:eastAsiaTheme="minorEastAsia" w:hAnsiTheme="minorHAnsi"/>
      <w:sz w:val="21"/>
    </w:rPr>
  </w:style>
  <w:style w:type="paragraph" w:styleId="a4">
    <w:name w:val="caption"/>
    <w:basedOn w:val="a0"/>
    <w:next w:val="a0"/>
    <w:uiPriority w:val="35"/>
    <w:unhideWhenUsed/>
    <w:qFormat/>
    <w:rPr>
      <w:rFonts w:asciiTheme="majorHAnsi" w:eastAsia="黑体" w:hAnsiTheme="majorHAnsi" w:cstheme="majorBidi"/>
      <w:sz w:val="20"/>
      <w:szCs w:val="20"/>
    </w:rPr>
  </w:style>
  <w:style w:type="paragraph" w:styleId="a5">
    <w:name w:val="annotation text"/>
    <w:basedOn w:val="a0"/>
    <w:link w:val="a6"/>
    <w:uiPriority w:val="99"/>
    <w:semiHidden/>
    <w:unhideWhenUsed/>
    <w:qFormat/>
    <w:pPr>
      <w:jc w:val="left"/>
    </w:pPr>
  </w:style>
  <w:style w:type="paragraph" w:styleId="TOC5">
    <w:name w:val="toc 5"/>
    <w:basedOn w:val="a0"/>
    <w:next w:val="a0"/>
    <w:uiPriority w:val="39"/>
    <w:unhideWhenUsed/>
    <w:qFormat/>
    <w:pPr>
      <w:spacing w:beforeLines="0" w:before="0" w:line="240" w:lineRule="auto"/>
      <w:ind w:leftChars="800" w:left="1680" w:firstLineChars="0" w:firstLine="0"/>
    </w:pPr>
    <w:rPr>
      <w:rFonts w:asciiTheme="minorHAnsi" w:eastAsiaTheme="minorEastAsia" w:hAnsiTheme="minorHAnsi"/>
      <w:sz w:val="21"/>
    </w:rPr>
  </w:style>
  <w:style w:type="paragraph" w:styleId="TOC3">
    <w:name w:val="toc 3"/>
    <w:basedOn w:val="a0"/>
    <w:next w:val="a0"/>
    <w:uiPriority w:val="39"/>
    <w:unhideWhenUsed/>
    <w:qFormat/>
    <w:pPr>
      <w:ind w:leftChars="400" w:left="840"/>
    </w:pPr>
  </w:style>
  <w:style w:type="paragraph" w:styleId="TOC8">
    <w:name w:val="toc 8"/>
    <w:basedOn w:val="a0"/>
    <w:next w:val="a0"/>
    <w:uiPriority w:val="39"/>
    <w:unhideWhenUsed/>
    <w:qFormat/>
    <w:pPr>
      <w:spacing w:beforeLines="0" w:before="0" w:line="240" w:lineRule="auto"/>
      <w:ind w:leftChars="1400" w:left="2940" w:firstLineChars="0" w:firstLine="0"/>
    </w:pPr>
    <w:rPr>
      <w:rFonts w:asciiTheme="minorHAnsi" w:eastAsiaTheme="minorEastAsia" w:hAnsiTheme="minorHAnsi"/>
      <w:sz w:val="21"/>
    </w:rPr>
  </w:style>
  <w:style w:type="paragraph" w:styleId="a7">
    <w:name w:val="Date"/>
    <w:basedOn w:val="a0"/>
    <w:next w:val="a0"/>
    <w:link w:val="a8"/>
    <w:uiPriority w:val="99"/>
    <w:semiHidden/>
    <w:unhideWhenUsed/>
    <w:qFormat/>
    <w:pPr>
      <w:ind w:leftChars="2500" w:left="100"/>
    </w:pPr>
  </w:style>
  <w:style w:type="paragraph" w:styleId="a9">
    <w:name w:val="footer"/>
    <w:basedOn w:val="a0"/>
    <w:link w:val="aa"/>
    <w:uiPriority w:val="99"/>
    <w:unhideWhenUsed/>
    <w:pPr>
      <w:tabs>
        <w:tab w:val="center" w:pos="4153"/>
        <w:tab w:val="right" w:pos="8306"/>
      </w:tabs>
      <w:snapToGrid w:val="0"/>
      <w:spacing w:line="240" w:lineRule="auto"/>
      <w:jc w:val="left"/>
    </w:pPr>
    <w:rPr>
      <w:sz w:val="18"/>
      <w:szCs w:val="18"/>
    </w:rPr>
  </w:style>
  <w:style w:type="paragraph" w:styleId="ab">
    <w:name w:val="header"/>
    <w:basedOn w:val="a0"/>
    <w:link w:val="ac"/>
    <w:uiPriority w:val="99"/>
    <w:unhideWhenUsed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paragraph" w:styleId="TOC1">
    <w:name w:val="toc 1"/>
    <w:basedOn w:val="a0"/>
    <w:next w:val="a0"/>
    <w:uiPriority w:val="39"/>
    <w:unhideWhenUsed/>
    <w:pPr>
      <w:tabs>
        <w:tab w:val="right" w:leader="dot" w:pos="8296"/>
      </w:tabs>
      <w:ind w:firstLineChars="0" w:firstLine="0"/>
    </w:pPr>
  </w:style>
  <w:style w:type="paragraph" w:styleId="TOC4">
    <w:name w:val="toc 4"/>
    <w:basedOn w:val="a0"/>
    <w:next w:val="a0"/>
    <w:uiPriority w:val="39"/>
    <w:unhideWhenUsed/>
    <w:pPr>
      <w:ind w:leftChars="600" w:left="1260"/>
    </w:pPr>
  </w:style>
  <w:style w:type="paragraph" w:styleId="ad">
    <w:name w:val="footnote text"/>
    <w:basedOn w:val="a0"/>
    <w:link w:val="ae"/>
    <w:uiPriority w:val="99"/>
    <w:semiHidden/>
    <w:unhideWhenUsed/>
    <w:pPr>
      <w:snapToGrid w:val="0"/>
      <w:jc w:val="left"/>
    </w:pPr>
    <w:rPr>
      <w:sz w:val="18"/>
      <w:szCs w:val="18"/>
    </w:rPr>
  </w:style>
  <w:style w:type="paragraph" w:styleId="TOC6">
    <w:name w:val="toc 6"/>
    <w:basedOn w:val="a0"/>
    <w:next w:val="a0"/>
    <w:uiPriority w:val="39"/>
    <w:unhideWhenUsed/>
    <w:pPr>
      <w:spacing w:beforeLines="0" w:before="0" w:line="240" w:lineRule="auto"/>
      <w:ind w:leftChars="1000" w:left="2100" w:firstLineChars="0" w:firstLine="0"/>
    </w:pPr>
    <w:rPr>
      <w:rFonts w:asciiTheme="minorHAnsi" w:eastAsiaTheme="minorEastAsia" w:hAnsiTheme="minorHAnsi"/>
      <w:sz w:val="21"/>
    </w:rPr>
  </w:style>
  <w:style w:type="paragraph" w:styleId="af">
    <w:name w:val="table of figures"/>
    <w:basedOn w:val="a0"/>
    <w:next w:val="a0"/>
    <w:uiPriority w:val="99"/>
    <w:unhideWhenUsed/>
    <w:pPr>
      <w:ind w:leftChars="200" w:left="200" w:hangingChars="200" w:hanging="200"/>
    </w:pPr>
  </w:style>
  <w:style w:type="paragraph" w:styleId="TOC2">
    <w:name w:val="toc 2"/>
    <w:basedOn w:val="a0"/>
    <w:next w:val="a0"/>
    <w:uiPriority w:val="39"/>
    <w:unhideWhenUsed/>
    <w:qFormat/>
    <w:pPr>
      <w:tabs>
        <w:tab w:val="right" w:leader="dot" w:pos="8296"/>
      </w:tabs>
      <w:ind w:leftChars="178" w:left="480" w:hangingChars="22" w:hanging="53"/>
    </w:pPr>
  </w:style>
  <w:style w:type="paragraph" w:styleId="TOC9">
    <w:name w:val="toc 9"/>
    <w:basedOn w:val="a0"/>
    <w:next w:val="a0"/>
    <w:uiPriority w:val="39"/>
    <w:unhideWhenUsed/>
    <w:qFormat/>
    <w:pPr>
      <w:spacing w:beforeLines="0" w:before="0" w:line="240" w:lineRule="auto"/>
      <w:ind w:leftChars="1600" w:left="3360" w:firstLineChars="0" w:firstLine="0"/>
    </w:pPr>
    <w:rPr>
      <w:rFonts w:asciiTheme="minorHAnsi" w:eastAsiaTheme="minorEastAsia" w:hAnsiTheme="minorHAnsi"/>
      <w:sz w:val="21"/>
    </w:rPr>
  </w:style>
  <w:style w:type="paragraph" w:styleId="af0">
    <w:name w:val="Title"/>
    <w:basedOn w:val="a0"/>
    <w:next w:val="a0"/>
    <w:link w:val="af1"/>
    <w:uiPriority w:val="10"/>
    <w:qFormat/>
    <w:pPr>
      <w:spacing w:beforeLines="0" w:before="0" w:line="240" w:lineRule="auto"/>
      <w:ind w:firstLineChars="0" w:firstLine="0"/>
      <w:jc w:val="center"/>
    </w:pPr>
    <w:rPr>
      <w:rFonts w:cstheme="majorBidi"/>
      <w:b/>
      <w:bCs/>
      <w:sz w:val="32"/>
      <w:szCs w:val="32"/>
    </w:rPr>
  </w:style>
  <w:style w:type="paragraph" w:styleId="af2">
    <w:name w:val="annotation subject"/>
    <w:basedOn w:val="a5"/>
    <w:next w:val="a5"/>
    <w:link w:val="af3"/>
    <w:uiPriority w:val="99"/>
    <w:semiHidden/>
    <w:unhideWhenUsed/>
    <w:rPr>
      <w:b/>
      <w:bCs/>
    </w:rPr>
  </w:style>
  <w:style w:type="table" w:styleId="af4">
    <w:name w:val="Table Grid"/>
    <w:basedOn w:val="a2"/>
    <w:uiPriority w:val="39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5">
    <w:name w:val="Strong"/>
    <w:basedOn w:val="a1"/>
    <w:uiPriority w:val="22"/>
    <w:qFormat/>
    <w:rPr>
      <w:b/>
      <w:bCs/>
    </w:rPr>
  </w:style>
  <w:style w:type="character" w:styleId="af6">
    <w:name w:val="Hyperlink"/>
    <w:basedOn w:val="a1"/>
    <w:uiPriority w:val="99"/>
    <w:unhideWhenUsed/>
    <w:qFormat/>
    <w:rPr>
      <w:color w:val="0563C1" w:themeColor="hyperlink"/>
      <w:u w:val="single"/>
    </w:rPr>
  </w:style>
  <w:style w:type="character" w:styleId="af7">
    <w:name w:val="annotation reference"/>
    <w:basedOn w:val="a1"/>
    <w:uiPriority w:val="99"/>
    <w:semiHidden/>
    <w:unhideWhenUsed/>
    <w:qFormat/>
    <w:rPr>
      <w:sz w:val="21"/>
      <w:szCs w:val="21"/>
    </w:rPr>
  </w:style>
  <w:style w:type="character" w:styleId="af8">
    <w:name w:val="footnote reference"/>
    <w:basedOn w:val="a1"/>
    <w:uiPriority w:val="99"/>
    <w:semiHidden/>
    <w:unhideWhenUsed/>
    <w:qFormat/>
    <w:rPr>
      <w:vertAlign w:val="superscript"/>
    </w:rPr>
  </w:style>
  <w:style w:type="character" w:customStyle="1" w:styleId="af1">
    <w:name w:val="标题 字符"/>
    <w:basedOn w:val="a1"/>
    <w:link w:val="af0"/>
    <w:uiPriority w:val="10"/>
    <w:qFormat/>
    <w:rPr>
      <w:rFonts w:ascii="Times New Roman" w:eastAsia="宋体" w:hAnsi="Times New Roman" w:cstheme="majorBidi"/>
      <w:b/>
      <w:bCs/>
      <w:sz w:val="32"/>
      <w:szCs w:val="32"/>
    </w:rPr>
  </w:style>
  <w:style w:type="character" w:customStyle="1" w:styleId="10">
    <w:name w:val="标题 1 字符"/>
    <w:basedOn w:val="a1"/>
    <w:link w:val="1"/>
    <w:uiPriority w:val="9"/>
    <w:qFormat/>
    <w:rPr>
      <w:rFonts w:ascii="Arial" w:eastAsia="黑体" w:hAnsi="Arial"/>
      <w:bCs/>
      <w:kern w:val="44"/>
      <w:sz w:val="30"/>
      <w:szCs w:val="44"/>
    </w:rPr>
  </w:style>
  <w:style w:type="paragraph" w:customStyle="1" w:styleId="section">
    <w:name w:val="section"/>
    <w:basedOn w:val="a0"/>
    <w:next w:val="a0"/>
    <w:link w:val="section0"/>
    <w:qFormat/>
    <w:rsid w:val="00407684"/>
    <w:pPr>
      <w:numPr>
        <w:ilvl w:val="1"/>
        <w:numId w:val="2"/>
      </w:numPr>
      <w:adjustRightInd w:val="0"/>
      <w:snapToGrid w:val="0"/>
      <w:spacing w:before="50" w:afterLines="50" w:after="50"/>
      <w:ind w:firstLineChars="0"/>
      <w:outlineLvl w:val="1"/>
    </w:pPr>
    <w:rPr>
      <w:rFonts w:ascii="Arial" w:eastAsia="黑体" w:hAnsi="Arial"/>
      <w:sz w:val="28"/>
    </w:rPr>
  </w:style>
  <w:style w:type="paragraph" w:customStyle="1" w:styleId="subsection">
    <w:name w:val="subsection"/>
    <w:basedOn w:val="a0"/>
    <w:next w:val="a0"/>
    <w:link w:val="subsection0"/>
    <w:qFormat/>
    <w:pPr>
      <w:numPr>
        <w:ilvl w:val="2"/>
        <w:numId w:val="2"/>
      </w:numPr>
      <w:spacing w:before="50"/>
      <w:ind w:firstLineChars="0"/>
      <w:outlineLvl w:val="2"/>
    </w:pPr>
  </w:style>
  <w:style w:type="character" w:customStyle="1" w:styleId="section0">
    <w:name w:val="section 字符"/>
    <w:basedOn w:val="a1"/>
    <w:link w:val="section"/>
    <w:qFormat/>
    <w:rsid w:val="00407684"/>
    <w:rPr>
      <w:rFonts w:ascii="Arial" w:eastAsia="黑体" w:hAnsi="Arial"/>
      <w:kern w:val="2"/>
      <w:sz w:val="28"/>
      <w:szCs w:val="22"/>
    </w:rPr>
  </w:style>
  <w:style w:type="paragraph" w:customStyle="1" w:styleId="subsubsection">
    <w:name w:val="subsubsection"/>
    <w:basedOn w:val="paragraph"/>
    <w:next w:val="a0"/>
    <w:link w:val="subsubsection0"/>
    <w:qFormat/>
    <w:pPr>
      <w:numPr>
        <w:ilvl w:val="3"/>
      </w:numPr>
      <w:spacing w:before="156"/>
      <w:ind w:left="426"/>
    </w:pPr>
  </w:style>
  <w:style w:type="paragraph" w:customStyle="1" w:styleId="paragraph">
    <w:name w:val="paragraph"/>
    <w:basedOn w:val="a0"/>
    <w:next w:val="a0"/>
    <w:link w:val="paragraph0"/>
    <w:qFormat/>
    <w:pPr>
      <w:numPr>
        <w:ilvl w:val="4"/>
        <w:numId w:val="2"/>
      </w:numPr>
      <w:spacing w:before="50"/>
      <w:ind w:left="0" w:firstLineChars="0"/>
      <w:outlineLvl w:val="3"/>
    </w:pPr>
  </w:style>
  <w:style w:type="character" w:customStyle="1" w:styleId="subsection0">
    <w:name w:val="subsection 字符"/>
    <w:basedOn w:val="a1"/>
    <w:link w:val="subsection"/>
    <w:qFormat/>
    <w:rPr>
      <w:rFonts w:ascii="Times New Roman" w:eastAsia="宋体" w:hAnsi="Times New Roman"/>
      <w:sz w:val="24"/>
    </w:rPr>
  </w:style>
  <w:style w:type="character" w:customStyle="1" w:styleId="subsubsection0">
    <w:name w:val="subsubsection 字符"/>
    <w:basedOn w:val="a1"/>
    <w:link w:val="subsubsection"/>
    <w:qFormat/>
    <w:rPr>
      <w:rFonts w:ascii="Times New Roman" w:eastAsia="宋体" w:hAnsi="Times New Roman"/>
      <w:sz w:val="24"/>
    </w:rPr>
  </w:style>
  <w:style w:type="paragraph" w:customStyle="1" w:styleId="chapter">
    <w:name w:val="chapter*"/>
    <w:basedOn w:val="a0"/>
    <w:next w:val="a0"/>
    <w:link w:val="chapter0"/>
    <w:qFormat/>
    <w:pPr>
      <w:keepNext/>
      <w:keepLines/>
      <w:pageBreakBefore/>
      <w:ind w:firstLineChars="0" w:firstLine="0"/>
      <w:jc w:val="center"/>
      <w:outlineLvl w:val="0"/>
    </w:pPr>
    <w:rPr>
      <w:rFonts w:ascii="Arial" w:eastAsia="黑体" w:hAnsi="Arial"/>
      <w:sz w:val="28"/>
    </w:rPr>
  </w:style>
  <w:style w:type="character" w:customStyle="1" w:styleId="paragraph0">
    <w:name w:val="paragraph 字符"/>
    <w:basedOn w:val="a1"/>
    <w:link w:val="paragraph"/>
    <w:qFormat/>
    <w:rPr>
      <w:rFonts w:ascii="Times New Roman" w:eastAsia="宋体" w:hAnsi="Times New Roman"/>
      <w:sz w:val="24"/>
    </w:rPr>
  </w:style>
  <w:style w:type="character" w:customStyle="1" w:styleId="chapter0">
    <w:name w:val="chapter* 字符"/>
    <w:basedOn w:val="a1"/>
    <w:link w:val="chapter"/>
    <w:qFormat/>
    <w:rPr>
      <w:rFonts w:ascii="Arial" w:eastAsia="黑体" w:hAnsi="Arial"/>
      <w:sz w:val="28"/>
    </w:rPr>
  </w:style>
  <w:style w:type="paragraph" w:customStyle="1" w:styleId="a">
    <w:name w:val="参考文献"/>
    <w:basedOn w:val="a0"/>
    <w:next w:val="a0"/>
    <w:link w:val="af9"/>
    <w:qFormat/>
    <w:pPr>
      <w:numPr>
        <w:ilvl w:val="5"/>
        <w:numId w:val="2"/>
      </w:numPr>
      <w:ind w:firstLineChars="0" w:firstLine="0"/>
    </w:pPr>
  </w:style>
  <w:style w:type="character" w:customStyle="1" w:styleId="af9">
    <w:name w:val="参考文献 字符"/>
    <w:basedOn w:val="a1"/>
    <w:link w:val="a"/>
    <w:qFormat/>
    <w:rPr>
      <w:rFonts w:ascii="Times New Roman" w:eastAsia="宋体" w:hAnsi="Times New Roman"/>
      <w:sz w:val="24"/>
    </w:rPr>
  </w:style>
  <w:style w:type="paragraph" w:customStyle="1" w:styleId="11">
    <w:name w:val="题注1"/>
    <w:basedOn w:val="a0"/>
    <w:next w:val="a0"/>
    <w:link w:val="caption"/>
    <w:qFormat/>
    <w:pPr>
      <w:ind w:firstLineChars="0" w:firstLine="0"/>
      <w:jc w:val="center"/>
    </w:pPr>
  </w:style>
  <w:style w:type="paragraph" w:customStyle="1" w:styleId="figure">
    <w:name w:val="figure"/>
    <w:basedOn w:val="a0"/>
    <w:next w:val="a0"/>
    <w:link w:val="figure0"/>
    <w:qFormat/>
    <w:pPr>
      <w:spacing w:beforeLines="0" w:before="0" w:line="240" w:lineRule="auto"/>
      <w:ind w:firstLineChars="0" w:firstLine="0"/>
      <w:jc w:val="center"/>
    </w:pPr>
  </w:style>
  <w:style w:type="character" w:customStyle="1" w:styleId="caption">
    <w:name w:val="caption 字符"/>
    <w:basedOn w:val="a1"/>
    <w:link w:val="11"/>
    <w:qFormat/>
    <w:rPr>
      <w:rFonts w:ascii="Times New Roman" w:eastAsia="宋体" w:hAnsi="Times New Roman"/>
      <w:sz w:val="24"/>
    </w:rPr>
  </w:style>
  <w:style w:type="paragraph" w:customStyle="1" w:styleId="afa">
    <w:name w:val="表格"/>
    <w:basedOn w:val="a0"/>
    <w:next w:val="a0"/>
    <w:link w:val="afb"/>
    <w:qFormat/>
    <w:pPr>
      <w:spacing w:beforeLines="0" w:before="0"/>
      <w:ind w:firstLineChars="0" w:firstLine="0"/>
      <w:jc w:val="center"/>
    </w:pPr>
    <w:rPr>
      <w:sz w:val="21"/>
    </w:rPr>
  </w:style>
  <w:style w:type="character" w:customStyle="1" w:styleId="figure0">
    <w:name w:val="figure 字符"/>
    <w:basedOn w:val="a1"/>
    <w:link w:val="figure"/>
    <w:qFormat/>
    <w:rPr>
      <w:rFonts w:ascii="Times New Roman" w:eastAsia="宋体" w:hAnsi="Times New Roman"/>
      <w:sz w:val="24"/>
    </w:rPr>
  </w:style>
  <w:style w:type="character" w:customStyle="1" w:styleId="afb">
    <w:name w:val="表格 字符"/>
    <w:basedOn w:val="a1"/>
    <w:link w:val="afa"/>
    <w:rPr>
      <w:rFonts w:ascii="Times New Roman" w:eastAsia="宋体" w:hAnsi="Times New Roman"/>
    </w:rPr>
  </w:style>
  <w:style w:type="table" w:customStyle="1" w:styleId="afc">
    <w:name w:val="三线表"/>
    <w:basedOn w:val="a2"/>
    <w:uiPriority w:val="99"/>
    <w:qFormat/>
    <w:tblPr>
      <w:tblBorders>
        <w:bottom w:val="single" w:sz="12" w:space="0" w:color="auto"/>
      </w:tblBorders>
    </w:tblPr>
    <w:tblStylePr w:type="firstRow">
      <w:tblPr/>
      <w:tcPr>
        <w:tcBorders>
          <w:top w:val="single" w:sz="12" w:space="0" w:color="auto"/>
          <w:left w:val="nil"/>
          <w:bottom w:val="single" w:sz="4" w:space="0" w:color="auto"/>
          <w:right w:val="nil"/>
          <w:insideH w:val="nil"/>
          <w:insideV w:val="nil"/>
          <w:tl2br w:val="nil"/>
          <w:tr2bl w:val="nil"/>
        </w:tcBorders>
      </w:tcPr>
    </w:tblStylePr>
  </w:style>
  <w:style w:type="paragraph" w:customStyle="1" w:styleId="equation">
    <w:name w:val="equation"/>
    <w:basedOn w:val="a0"/>
    <w:next w:val="a0"/>
    <w:link w:val="equation0"/>
    <w:qFormat/>
    <w:pPr>
      <w:tabs>
        <w:tab w:val="center" w:pos="4156"/>
        <w:tab w:val="right" w:pos="8312"/>
      </w:tabs>
      <w:ind w:firstLineChars="0" w:firstLine="0"/>
    </w:pPr>
  </w:style>
  <w:style w:type="character" w:styleId="afd">
    <w:name w:val="Placeholder Text"/>
    <w:basedOn w:val="a1"/>
    <w:uiPriority w:val="99"/>
    <w:semiHidden/>
    <w:rPr>
      <w:color w:val="808080"/>
    </w:rPr>
  </w:style>
  <w:style w:type="character" w:customStyle="1" w:styleId="equation0">
    <w:name w:val="equation 字符"/>
    <w:basedOn w:val="a1"/>
    <w:link w:val="equation"/>
    <w:rPr>
      <w:rFonts w:ascii="Times New Roman" w:eastAsia="宋体" w:hAnsi="Times New Roman"/>
      <w:sz w:val="24"/>
    </w:rPr>
  </w:style>
  <w:style w:type="character" w:customStyle="1" w:styleId="ae">
    <w:name w:val="脚注文本 字符"/>
    <w:basedOn w:val="a1"/>
    <w:link w:val="ad"/>
    <w:uiPriority w:val="99"/>
    <w:semiHidden/>
    <w:rPr>
      <w:rFonts w:ascii="Times New Roman" w:eastAsia="宋体" w:hAnsi="Times New Roman"/>
      <w:sz w:val="18"/>
      <w:szCs w:val="18"/>
    </w:rPr>
  </w:style>
  <w:style w:type="character" w:customStyle="1" w:styleId="ac">
    <w:name w:val="页眉 字符"/>
    <w:basedOn w:val="a1"/>
    <w:link w:val="ab"/>
    <w:uiPriority w:val="99"/>
    <w:rPr>
      <w:rFonts w:ascii="Times New Roman" w:eastAsia="宋体" w:hAnsi="Times New Roman"/>
      <w:sz w:val="18"/>
      <w:szCs w:val="18"/>
    </w:rPr>
  </w:style>
  <w:style w:type="character" w:customStyle="1" w:styleId="aa">
    <w:name w:val="页脚 字符"/>
    <w:basedOn w:val="a1"/>
    <w:link w:val="a9"/>
    <w:uiPriority w:val="99"/>
    <w:rPr>
      <w:rFonts w:ascii="Times New Roman" w:eastAsia="宋体" w:hAnsi="Times New Roman"/>
      <w:sz w:val="18"/>
      <w:szCs w:val="18"/>
    </w:rPr>
  </w:style>
  <w:style w:type="table" w:customStyle="1" w:styleId="12">
    <w:name w:val="网格型1"/>
    <w:basedOn w:val="a2"/>
    <w:uiPriority w:val="39"/>
    <w:rPr>
      <w:sz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3">
    <w:name w:val="书籍标题1"/>
    <w:uiPriority w:val="33"/>
    <w:qFormat/>
    <w:rPr>
      <w:b/>
      <w:bCs/>
      <w:i/>
      <w:iCs/>
      <w:spacing w:val="5"/>
    </w:rPr>
  </w:style>
  <w:style w:type="table" w:customStyle="1" w:styleId="21">
    <w:name w:val="网格型2"/>
    <w:basedOn w:val="a2"/>
    <w:uiPriority w:val="39"/>
    <w:rPr>
      <w:sz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30">
    <w:name w:val="标题 3 字符"/>
    <w:basedOn w:val="a1"/>
    <w:link w:val="3"/>
    <w:uiPriority w:val="9"/>
    <w:rPr>
      <w:rFonts w:ascii="Times New Roman" w:eastAsia="宋体" w:hAnsi="Times New Roman"/>
      <w:b/>
      <w:bCs/>
      <w:sz w:val="32"/>
      <w:szCs w:val="32"/>
    </w:rPr>
  </w:style>
  <w:style w:type="paragraph" w:customStyle="1" w:styleId="Title-temp">
    <w:name w:val="Title-temp"/>
    <w:basedOn w:val="a0"/>
    <w:next w:val="a0"/>
    <w:link w:val="Title-tempChar"/>
    <w:qFormat/>
    <w:pPr>
      <w:widowControl/>
      <w:spacing w:beforeLines="0" w:before="120" w:after="120" w:line="276" w:lineRule="auto"/>
      <w:ind w:leftChars="100" w:left="100" w:rightChars="100" w:right="100" w:firstLineChars="0" w:firstLine="0"/>
      <w:jc w:val="center"/>
    </w:pPr>
    <w:rPr>
      <w:rFonts w:asciiTheme="minorHAnsi" w:eastAsia="微软雅黑" w:hAnsiTheme="minorHAnsi"/>
    </w:rPr>
  </w:style>
  <w:style w:type="character" w:customStyle="1" w:styleId="Title-tempChar">
    <w:name w:val="Title-temp Char"/>
    <w:basedOn w:val="a1"/>
    <w:link w:val="Title-temp"/>
    <w:rPr>
      <w:rFonts w:eastAsia="微软雅黑"/>
      <w:sz w:val="24"/>
    </w:rPr>
  </w:style>
  <w:style w:type="paragraph" w:styleId="afe">
    <w:name w:val="List Paragraph"/>
    <w:basedOn w:val="a0"/>
    <w:uiPriority w:val="34"/>
    <w:pPr>
      <w:ind w:firstLine="420"/>
    </w:pPr>
  </w:style>
  <w:style w:type="character" w:customStyle="1" w:styleId="20">
    <w:name w:val="标题 2 字符"/>
    <w:basedOn w:val="a1"/>
    <w:link w:val="2"/>
    <w:qFormat/>
    <w:rPr>
      <w:rFonts w:asciiTheme="majorHAnsi" w:eastAsiaTheme="majorEastAsia" w:hAnsiTheme="majorHAnsi" w:cstheme="majorBidi"/>
      <w:b/>
      <w:bCs/>
      <w:sz w:val="32"/>
      <w:szCs w:val="32"/>
    </w:rPr>
  </w:style>
  <w:style w:type="table" w:customStyle="1" w:styleId="31">
    <w:name w:val="网格型3"/>
    <w:basedOn w:val="a2"/>
    <w:uiPriority w:val="3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4">
    <w:name w:val="网格型4"/>
    <w:basedOn w:val="a2"/>
    <w:uiPriority w:val="3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5">
    <w:name w:val="网格型5"/>
    <w:basedOn w:val="a2"/>
    <w:uiPriority w:val="39"/>
    <w:rPr>
      <w:sz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6">
    <w:name w:val="网格型6"/>
    <w:basedOn w:val="a2"/>
    <w:uiPriority w:val="39"/>
    <w:rPr>
      <w:sz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subsubsubsection">
    <w:name w:val="subsubsubsection"/>
    <w:basedOn w:val="paragraph"/>
    <w:link w:val="subsubsubsection0"/>
    <w:qFormat/>
    <w:pPr>
      <w:spacing w:before="156"/>
      <w:ind w:firstLine="480"/>
      <w:outlineLvl w:val="4"/>
    </w:pPr>
  </w:style>
  <w:style w:type="table" w:customStyle="1" w:styleId="7">
    <w:name w:val="网格型7"/>
    <w:basedOn w:val="a2"/>
    <w:uiPriority w:val="3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subsubsubsection0">
    <w:name w:val="subsubsubsection 字符"/>
    <w:basedOn w:val="paragraph0"/>
    <w:link w:val="subsubsubsection"/>
    <w:rPr>
      <w:rFonts w:ascii="Times New Roman" w:eastAsia="宋体" w:hAnsi="Times New Roman"/>
      <w:sz w:val="24"/>
    </w:rPr>
  </w:style>
  <w:style w:type="table" w:customStyle="1" w:styleId="8">
    <w:name w:val="网格型8"/>
    <w:basedOn w:val="a2"/>
    <w:uiPriority w:val="3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9">
    <w:name w:val="网格型9"/>
    <w:basedOn w:val="a2"/>
    <w:uiPriority w:val="3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00">
    <w:name w:val="网格型10"/>
    <w:basedOn w:val="a2"/>
    <w:uiPriority w:val="3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4">
    <w:name w:val="未处理的提及1"/>
    <w:basedOn w:val="a1"/>
    <w:uiPriority w:val="99"/>
    <w:semiHidden/>
    <w:unhideWhenUsed/>
    <w:rPr>
      <w:color w:val="605E5C"/>
      <w:shd w:val="clear" w:color="auto" w:fill="E1DFDD"/>
    </w:rPr>
  </w:style>
  <w:style w:type="table" w:customStyle="1" w:styleId="110">
    <w:name w:val="网格型11"/>
    <w:basedOn w:val="a2"/>
    <w:uiPriority w:val="3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11">
    <w:name w:val="网格型111"/>
    <w:basedOn w:val="a2"/>
    <w:uiPriority w:val="3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6">
    <w:name w:val="批注文字 字符"/>
    <w:basedOn w:val="a1"/>
    <w:link w:val="a5"/>
    <w:uiPriority w:val="99"/>
    <w:semiHidden/>
    <w:rPr>
      <w:rFonts w:ascii="Times New Roman" w:eastAsia="宋体" w:hAnsi="Times New Roman"/>
      <w:sz w:val="24"/>
    </w:rPr>
  </w:style>
  <w:style w:type="character" w:customStyle="1" w:styleId="af3">
    <w:name w:val="批注主题 字符"/>
    <w:basedOn w:val="a6"/>
    <w:link w:val="af2"/>
    <w:uiPriority w:val="99"/>
    <w:semiHidden/>
    <w:rPr>
      <w:rFonts w:ascii="Times New Roman" w:eastAsia="宋体" w:hAnsi="Times New Roman"/>
      <w:b/>
      <w:bCs/>
      <w:sz w:val="24"/>
    </w:rPr>
  </w:style>
  <w:style w:type="table" w:customStyle="1" w:styleId="TableNormal">
    <w:name w:val="Table Normal"/>
    <w:semiHidden/>
    <w:unhideWhenUsed/>
    <w:qFormat/>
    <w:rPr>
      <w:rFonts w:ascii="Times New Roman" w:eastAsia="宋体" w:hAnsi="Times New Roman" w:cs="Times New Roman"/>
    </w:rPr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120">
    <w:name w:val="网格型12"/>
    <w:basedOn w:val="a2"/>
    <w:pPr>
      <w:widowControl w:val="0"/>
      <w:jc w:val="both"/>
    </w:pPr>
    <w:rPr>
      <w:rFonts w:ascii="Times New Roman" w:eastAsia="宋体" w:hAnsi="Times New Roman" w:cs="Times New Roma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8">
    <w:name w:val="日期 字符"/>
    <w:basedOn w:val="a1"/>
    <w:link w:val="a7"/>
    <w:uiPriority w:val="99"/>
    <w:semiHidden/>
    <w:rPr>
      <w:rFonts w:ascii="Times New Roman" w:eastAsia="宋体" w:hAnsi="Times New Roman"/>
      <w:sz w:val="24"/>
    </w:rPr>
  </w:style>
  <w:style w:type="paragraph" w:customStyle="1" w:styleId="22">
    <w:name w:val="题注2"/>
    <w:basedOn w:val="a0"/>
    <w:next w:val="a0"/>
    <w:link w:val="caption1"/>
    <w:qFormat/>
    <w:pPr>
      <w:spacing w:before="50"/>
      <w:ind w:firstLineChars="0" w:firstLine="0"/>
      <w:jc w:val="center"/>
    </w:pPr>
  </w:style>
  <w:style w:type="character" w:customStyle="1" w:styleId="caption1">
    <w:name w:val="caption 字符1"/>
    <w:basedOn w:val="a1"/>
    <w:link w:val="22"/>
    <w:rPr>
      <w:rFonts w:ascii="Times New Roman" w:eastAsia="宋体" w:hAnsi="Times New Roman"/>
      <w:sz w:val="24"/>
    </w:rPr>
  </w:style>
  <w:style w:type="table" w:customStyle="1" w:styleId="15">
    <w:name w:val="三线表1"/>
    <w:basedOn w:val="a2"/>
    <w:uiPriority w:val="99"/>
    <w:qFormat/>
    <w:tblPr>
      <w:tblBorders>
        <w:bottom w:val="single" w:sz="12" w:space="0" w:color="auto"/>
      </w:tblBorders>
    </w:tblPr>
    <w:tblStylePr w:type="firstRow">
      <w:tblPr/>
      <w:tcPr>
        <w:tcBorders>
          <w:top w:val="single" w:sz="12" w:space="0" w:color="auto"/>
          <w:left w:val="nil"/>
          <w:bottom w:val="single" w:sz="4" w:space="0" w:color="auto"/>
          <w:right w:val="nil"/>
          <w:insideH w:val="nil"/>
          <w:insideV w:val="nil"/>
          <w:tl2br w:val="nil"/>
          <w:tr2bl w:val="nil"/>
        </w:tcBorders>
      </w:tcPr>
    </w:tblStylePr>
  </w:style>
  <w:style w:type="table" w:customStyle="1" w:styleId="61">
    <w:name w:val="网格型61"/>
    <w:basedOn w:val="a2"/>
    <w:uiPriority w:val="39"/>
    <w:rPr>
      <w:sz w:val="22"/>
      <w:szCs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51">
    <w:name w:val="网格型51"/>
    <w:basedOn w:val="a2"/>
    <w:uiPriority w:val="39"/>
    <w:rPr>
      <w:sz w:val="22"/>
      <w:szCs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23">
    <w:name w:val="三线表2"/>
    <w:basedOn w:val="a2"/>
    <w:uiPriority w:val="99"/>
    <w:rPr>
      <w:kern w:val="2"/>
      <w:sz w:val="21"/>
      <w:szCs w:val="22"/>
    </w:rPr>
    <w:tblPr>
      <w:tblBorders>
        <w:bottom w:val="single" w:sz="12" w:space="0" w:color="auto"/>
      </w:tblBorders>
    </w:tblPr>
    <w:tblStylePr w:type="firstRow">
      <w:tblPr/>
      <w:tcPr>
        <w:tcBorders>
          <w:top w:val="single" w:sz="12" w:space="0" w:color="auto"/>
          <w:left w:val="nil"/>
          <w:bottom w:val="single" w:sz="4" w:space="0" w:color="auto"/>
          <w:right w:val="nil"/>
          <w:insideH w:val="nil"/>
          <w:insideV w:val="nil"/>
          <w:tl2br w:val="nil"/>
          <w:tr2bl w:val="nil"/>
        </w:tcBorders>
      </w:tcPr>
    </w:tblStylePr>
  </w:style>
  <w:style w:type="table" w:customStyle="1" w:styleId="1111">
    <w:name w:val="网格型1111"/>
    <w:basedOn w:val="a2"/>
    <w:uiPriority w:val="3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32">
    <w:name w:val="三线表3"/>
    <w:basedOn w:val="a2"/>
    <w:uiPriority w:val="99"/>
    <w:rPr>
      <w:kern w:val="2"/>
      <w:sz w:val="21"/>
      <w:szCs w:val="22"/>
    </w:rPr>
    <w:tblPr>
      <w:tblBorders>
        <w:bottom w:val="single" w:sz="12" w:space="0" w:color="auto"/>
      </w:tblBorders>
    </w:tblPr>
    <w:tblStylePr w:type="firstRow">
      <w:tblPr/>
      <w:tcPr>
        <w:tcBorders>
          <w:top w:val="single" w:sz="12" w:space="0" w:color="auto"/>
          <w:left w:val="nil"/>
          <w:bottom w:val="single" w:sz="4" w:space="0" w:color="auto"/>
          <w:right w:val="nil"/>
          <w:insideH w:val="nil"/>
          <w:insideV w:val="nil"/>
          <w:tl2br w:val="nil"/>
          <w:tr2bl w:val="nil"/>
        </w:tcBorders>
      </w:tcPr>
    </w:tblStylePr>
  </w:style>
  <w:style w:type="table" w:customStyle="1" w:styleId="40">
    <w:name w:val="三线表4"/>
    <w:basedOn w:val="a2"/>
    <w:uiPriority w:val="99"/>
    <w:rPr>
      <w:kern w:val="2"/>
      <w:sz w:val="21"/>
      <w:szCs w:val="22"/>
    </w:rPr>
    <w:tblPr>
      <w:tblBorders>
        <w:bottom w:val="single" w:sz="12" w:space="0" w:color="auto"/>
      </w:tblBorders>
    </w:tblPr>
    <w:tblStylePr w:type="firstRow">
      <w:tblPr/>
      <w:tcPr>
        <w:tcBorders>
          <w:top w:val="single" w:sz="12" w:space="0" w:color="auto"/>
          <w:left w:val="nil"/>
          <w:bottom w:val="single" w:sz="4" w:space="0" w:color="auto"/>
          <w:right w:val="nil"/>
          <w:insideH w:val="nil"/>
          <w:insideV w:val="nil"/>
          <w:tl2br w:val="nil"/>
          <w:tr2bl w:val="nil"/>
        </w:tcBorders>
      </w:tcPr>
    </w:tblStylePr>
  </w:style>
  <w:style w:type="character" w:customStyle="1" w:styleId="16">
    <w:name w:val="明显强调1"/>
    <w:basedOn w:val="a1"/>
    <w:uiPriority w:val="21"/>
    <w:qFormat/>
    <w:rPr>
      <w:i/>
      <w:iCs/>
      <w:color w:val="4472C4" w:themeColor="accent1"/>
    </w:rPr>
  </w:style>
  <w:style w:type="paragraph" w:customStyle="1" w:styleId="TOC20">
    <w:name w:val="TOC 标题2"/>
    <w:basedOn w:val="1"/>
    <w:next w:val="a0"/>
    <w:uiPriority w:val="39"/>
    <w:unhideWhenUsed/>
    <w:qFormat/>
    <w:rsid w:val="003067AE"/>
    <w:pPr>
      <w:pageBreakBefore w:val="0"/>
      <w:widowControl/>
      <w:numPr>
        <w:numId w:val="0"/>
      </w:numPr>
      <w:spacing w:beforeLines="0" w:before="240" w:line="259" w:lineRule="auto"/>
      <w:jc w:val="left"/>
      <w:outlineLvl w:val="9"/>
    </w:pPr>
    <w:rPr>
      <w:rFonts w:asciiTheme="majorHAnsi" w:eastAsiaTheme="majorEastAsia" w:hAnsiTheme="majorHAnsi" w:cstheme="majorBidi"/>
      <w:bCs w:val="0"/>
      <w:color w:val="2F5496" w:themeColor="accent1" w:themeShade="BF"/>
      <w:kern w:val="0"/>
      <w:sz w:val="32"/>
      <w:szCs w:val="32"/>
    </w:rPr>
  </w:style>
  <w:style w:type="paragraph" w:styleId="TOC">
    <w:name w:val="TOC Heading"/>
    <w:basedOn w:val="1"/>
    <w:next w:val="a0"/>
    <w:uiPriority w:val="39"/>
    <w:unhideWhenUsed/>
    <w:qFormat/>
    <w:rsid w:val="00697CB5"/>
    <w:pPr>
      <w:pageBreakBefore w:val="0"/>
      <w:widowControl/>
      <w:numPr>
        <w:numId w:val="0"/>
      </w:numPr>
      <w:spacing w:beforeLines="0" w:before="240" w:line="259" w:lineRule="auto"/>
      <w:jc w:val="left"/>
      <w:outlineLvl w:val="9"/>
    </w:pPr>
    <w:rPr>
      <w:rFonts w:asciiTheme="majorHAnsi" w:eastAsiaTheme="majorEastAsia" w:hAnsiTheme="majorHAnsi" w:cstheme="majorBidi"/>
      <w:bCs w:val="0"/>
      <w:color w:val="2F5496" w:themeColor="accent1" w:themeShade="BF"/>
      <w:kern w:val="0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2.xml"/><Relationship Id="rId18" Type="http://schemas.openxmlformats.org/officeDocument/2006/relationships/image" Target="media/image4.jpeg"/><Relationship Id="rId26" Type="http://schemas.openxmlformats.org/officeDocument/2006/relationships/image" Target="media/image11.jpeg"/><Relationship Id="rId39" Type="http://schemas.openxmlformats.org/officeDocument/2006/relationships/image" Target="media/image23.jpeg"/><Relationship Id="rId21" Type="http://schemas.openxmlformats.org/officeDocument/2006/relationships/footer" Target="footer4.xml"/><Relationship Id="rId34" Type="http://schemas.openxmlformats.org/officeDocument/2006/relationships/image" Target="media/image18.jpeg"/><Relationship Id="rId42" Type="http://schemas.openxmlformats.org/officeDocument/2006/relationships/image" Target="media/image26.jpeg"/><Relationship Id="rId47" Type="http://schemas.openxmlformats.org/officeDocument/2006/relationships/image" Target="media/image31.jpeg"/><Relationship Id="rId50" Type="http://schemas.openxmlformats.org/officeDocument/2006/relationships/image" Target="media/image34.jpeg"/><Relationship Id="rId55" Type="http://schemas.openxmlformats.org/officeDocument/2006/relationships/theme" Target="theme/theme1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2.jpeg"/><Relationship Id="rId29" Type="http://schemas.openxmlformats.org/officeDocument/2006/relationships/image" Target="media/image14.jpeg"/><Relationship Id="rId11" Type="http://schemas.openxmlformats.org/officeDocument/2006/relationships/header" Target="header2.xml"/><Relationship Id="rId24" Type="http://schemas.openxmlformats.org/officeDocument/2006/relationships/image" Target="media/image9.jpeg"/><Relationship Id="rId32" Type="http://schemas.openxmlformats.org/officeDocument/2006/relationships/image" Target="media/image17.jpeg"/><Relationship Id="rId37" Type="http://schemas.openxmlformats.org/officeDocument/2006/relationships/image" Target="media/image21.jpeg"/><Relationship Id="rId40" Type="http://schemas.openxmlformats.org/officeDocument/2006/relationships/image" Target="media/image24.jpeg"/><Relationship Id="rId45" Type="http://schemas.openxmlformats.org/officeDocument/2006/relationships/image" Target="media/image29.jpeg"/><Relationship Id="rId53" Type="http://schemas.openxmlformats.org/officeDocument/2006/relationships/image" Target="media/image37.jpeg"/><Relationship Id="rId5" Type="http://schemas.openxmlformats.org/officeDocument/2006/relationships/settings" Target="settings.xml"/><Relationship Id="rId10" Type="http://schemas.openxmlformats.org/officeDocument/2006/relationships/header" Target="header1.xml"/><Relationship Id="rId19" Type="http://schemas.openxmlformats.org/officeDocument/2006/relationships/image" Target="media/image5.jpeg"/><Relationship Id="rId31" Type="http://schemas.openxmlformats.org/officeDocument/2006/relationships/image" Target="media/image16.jpeg"/><Relationship Id="rId44" Type="http://schemas.openxmlformats.org/officeDocument/2006/relationships/image" Target="media/image28.jpeg"/><Relationship Id="rId52" Type="http://schemas.openxmlformats.org/officeDocument/2006/relationships/image" Target="media/image36.jpe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header" Target="header3.xml"/><Relationship Id="rId22" Type="http://schemas.openxmlformats.org/officeDocument/2006/relationships/image" Target="media/image7.jpeg"/><Relationship Id="rId27" Type="http://schemas.openxmlformats.org/officeDocument/2006/relationships/image" Target="media/image12.jpeg"/><Relationship Id="rId30" Type="http://schemas.openxmlformats.org/officeDocument/2006/relationships/image" Target="media/image15.jpeg"/><Relationship Id="rId35" Type="http://schemas.openxmlformats.org/officeDocument/2006/relationships/image" Target="media/image19.jpeg"/><Relationship Id="rId43" Type="http://schemas.openxmlformats.org/officeDocument/2006/relationships/image" Target="media/image27.jpeg"/><Relationship Id="rId48" Type="http://schemas.openxmlformats.org/officeDocument/2006/relationships/image" Target="media/image32.jpeg"/><Relationship Id="rId8" Type="http://schemas.openxmlformats.org/officeDocument/2006/relationships/endnotes" Target="endnotes.xml"/><Relationship Id="rId51" Type="http://schemas.openxmlformats.org/officeDocument/2006/relationships/image" Target="media/image35.jpeg"/><Relationship Id="rId3" Type="http://schemas.openxmlformats.org/officeDocument/2006/relationships/numbering" Target="numbering.xml"/><Relationship Id="rId12" Type="http://schemas.openxmlformats.org/officeDocument/2006/relationships/footer" Target="footer1.xml"/><Relationship Id="rId17" Type="http://schemas.openxmlformats.org/officeDocument/2006/relationships/image" Target="media/image3.jpeg"/><Relationship Id="rId25" Type="http://schemas.openxmlformats.org/officeDocument/2006/relationships/image" Target="media/image10.jpeg"/><Relationship Id="rId33" Type="http://schemas.openxmlformats.org/officeDocument/2006/relationships/footer" Target="footer5.xml"/><Relationship Id="rId38" Type="http://schemas.openxmlformats.org/officeDocument/2006/relationships/image" Target="media/image22.jpeg"/><Relationship Id="rId46" Type="http://schemas.openxmlformats.org/officeDocument/2006/relationships/image" Target="media/image30.jpeg"/><Relationship Id="rId20" Type="http://schemas.openxmlformats.org/officeDocument/2006/relationships/image" Target="media/image6.jpeg"/><Relationship Id="rId41" Type="http://schemas.openxmlformats.org/officeDocument/2006/relationships/image" Target="media/image25.jpeg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footer" Target="footer3.xml"/><Relationship Id="rId23" Type="http://schemas.openxmlformats.org/officeDocument/2006/relationships/image" Target="media/image8.jpeg"/><Relationship Id="rId28" Type="http://schemas.openxmlformats.org/officeDocument/2006/relationships/image" Target="media/image13.jpeg"/><Relationship Id="rId36" Type="http://schemas.openxmlformats.org/officeDocument/2006/relationships/image" Target="media/image20.jpeg"/><Relationship Id="rId49" Type="http://schemas.openxmlformats.org/officeDocument/2006/relationships/image" Target="media/image33.jpe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D:\BaiduNetdiskDownload\&#27491;&#22826;&#26479;.dotx" TargetMode="Externa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s:customData xmlns="http://www.wps.cn/officeDocument/2013/wpsCustomData" xmlns:s="http://www.wps.cn/officeDocument/2013/wpsCustomData">
  <customSectProps>
    <customSectPr/>
    <customSectPr/>
    <customSectPr/>
  </customSectProps>
</s:customData>
</file>

<file path=customXml/itemProps1.xml><?xml version="1.0" encoding="utf-8"?>
<ds:datastoreItem xmlns:ds="http://schemas.openxmlformats.org/officeDocument/2006/customXml" ds:itemID="{D2AD3920-7F41-461E-9395-9646B70219AD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正太杯.dotx</Template>
  <TotalTime>313</TotalTime>
  <Pages>42</Pages>
  <Words>716</Words>
  <Characters>4087</Characters>
  <Application>Microsoft Office Word</Application>
  <DocSecurity>0</DocSecurity>
  <Lines>34</Lines>
  <Paragraphs>9</Paragraphs>
  <ScaleCrop>false</ScaleCrop>
  <Company/>
  <LinksUpToDate>false</LinksUpToDate>
  <CharactersWithSpaces>4794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Radiant</dc:creator>
  <cp:lastModifiedBy>腾榕</cp:lastModifiedBy>
  <cp:revision>276</cp:revision>
  <cp:lastPrinted>2022-08-29T08:13:00Z</cp:lastPrinted>
  <dcterms:created xsi:type="dcterms:W3CDTF">2022-03-28T11:04:00Z</dcterms:created>
  <dcterms:modified xsi:type="dcterms:W3CDTF">2022-10-05T08:44:00Z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2052-11.1.0.11365</vt:lpwstr>
  </property>
  <property fmtid="{D5CDD505-2E9C-101B-9397-08002B2CF9AE}" pid="3" name="ICV">
    <vt:lpwstr>4B5CAAF421644631A16F68E5C555DC04</vt:lpwstr>
  </property>
</Properties>
</file>